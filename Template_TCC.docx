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C2" w:rsidRPr="00DD34C2" w:rsidRDefault="00DD34C2" w:rsidP="005D2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:rsidR="00DD34C2" w:rsidRPr="00DD34C2" w:rsidRDefault="00DD34C2" w:rsidP="005D2D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34C2" w:rsidRDefault="006512A0" w:rsidP="005D2D6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Especialização em Engenharia de Software</w:t>
      </w:r>
    </w:p>
    <w:p w:rsidR="006512A0" w:rsidRPr="00DD34C2" w:rsidRDefault="006512A0" w:rsidP="005D2D6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PUC Minas Virtual</w:t>
      </w:r>
    </w:p>
    <w:p w:rsidR="00A02440" w:rsidRPr="00577606" w:rsidRDefault="00A02440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 w:rsidP="005D2D6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6512A0" w:rsidP="005D2D60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Trabalho de Conclusão de Curso</w:t>
      </w:r>
    </w:p>
    <w:p w:rsidR="00065A76" w:rsidRPr="00577606" w:rsidRDefault="000A08AA" w:rsidP="005D2D60">
      <w:pPr>
        <w:jc w:val="center"/>
        <w:rPr>
          <w:sz w:val="38"/>
          <w:szCs w:val="38"/>
        </w:rPr>
      </w:pPr>
      <w:r>
        <w:rPr>
          <w:sz w:val="38"/>
          <w:szCs w:val="38"/>
        </w:rPr>
        <w:t>Academia Maromba Fitness</w:t>
      </w:r>
    </w:p>
    <w:p w:rsidR="00065A76" w:rsidRPr="00577606" w:rsidRDefault="00065A76" w:rsidP="005D2D60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 w:rsidP="005D2D60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Pr="00577606" w:rsidRDefault="009D327C" w:rsidP="005D2D60">
      <w:pPr>
        <w:pStyle w:val="Livre"/>
        <w:spacing w:before="720"/>
        <w:jc w:val="center"/>
        <w:rPr>
          <w:b/>
          <w:noProof w:val="0"/>
          <w:sz w:val="28"/>
        </w:rPr>
      </w:pPr>
    </w:p>
    <w:p w:rsidR="00065A76" w:rsidRPr="00577606" w:rsidRDefault="004E70C8" w:rsidP="005D2D60">
      <w:pPr>
        <w:jc w:val="center"/>
        <w:rPr>
          <w:sz w:val="24"/>
          <w:szCs w:val="24"/>
        </w:rPr>
      </w:pPr>
      <w:bookmarkStart w:id="3" w:name="_Toc390600631"/>
      <w:bookmarkStart w:id="4" w:name="_Toc427049359"/>
      <w:r>
        <w:rPr>
          <w:sz w:val="24"/>
          <w:szCs w:val="24"/>
        </w:rPr>
        <w:t>Paula Santiago Costa de Souza</w:t>
      </w:r>
    </w:p>
    <w:p w:rsidR="00065A76" w:rsidRPr="00577606" w:rsidRDefault="00065A76" w:rsidP="005D2D60">
      <w:pPr>
        <w:pStyle w:val="Livre"/>
        <w:spacing w:before="600"/>
        <w:jc w:val="center"/>
        <w:rPr>
          <w:noProof w:val="0"/>
          <w:sz w:val="22"/>
        </w:rPr>
      </w:pPr>
    </w:p>
    <w:p w:rsidR="00065A76" w:rsidRPr="00577606" w:rsidRDefault="00065A76" w:rsidP="005D2D6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 w:rsidP="005D2D6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 w:rsidP="005D2D6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 w:rsidP="005D2D60">
      <w:pPr>
        <w:pStyle w:val="Livre"/>
        <w:spacing w:before="600"/>
        <w:jc w:val="center"/>
        <w:rPr>
          <w:noProof w:val="0"/>
          <w:sz w:val="22"/>
        </w:rPr>
      </w:pPr>
    </w:p>
    <w:p w:rsidR="00065A76" w:rsidRPr="00577606" w:rsidRDefault="00F46CBE" w:rsidP="005D2D60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065A76" w:rsidRPr="00577606" w:rsidRDefault="00F46CBE" w:rsidP="005D2D60">
      <w:pPr>
        <w:jc w:val="center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 w:rsidR="00A90943">
        <w:rPr>
          <w:sz w:val="24"/>
          <w:szCs w:val="24"/>
        </w:rPr>
        <w:t>outubro</w:t>
      </w:r>
      <w:proofErr w:type="gramEnd"/>
      <w:r>
        <w:rPr>
          <w:sz w:val="24"/>
          <w:szCs w:val="24"/>
        </w:rPr>
        <w:t xml:space="preserve"> </w:t>
      </w:r>
      <w:r w:rsidR="001C6B5F">
        <w:rPr>
          <w:sz w:val="24"/>
          <w:szCs w:val="24"/>
        </w:rPr>
        <w:t>de 2019</w:t>
      </w:r>
      <w:r>
        <w:rPr>
          <w:sz w:val="24"/>
          <w:szCs w:val="24"/>
        </w:rPr>
        <w:t>&gt;</w:t>
      </w:r>
      <w:r w:rsidR="007D5140" w:rsidRPr="00577606">
        <w:rPr>
          <w:sz w:val="24"/>
          <w:szCs w:val="24"/>
        </w:rPr>
        <w:t>.</w:t>
      </w:r>
    </w:p>
    <w:p w:rsidR="00065A76" w:rsidRPr="00577606" w:rsidRDefault="006512A0" w:rsidP="005D2D60">
      <w:pPr>
        <w:pStyle w:val="Ttulo1"/>
        <w:ind w:firstLine="0"/>
        <w:jc w:val="both"/>
        <w:rPr>
          <w:rFonts w:ascii="Times New Roman" w:hAnsi="Times New Roman"/>
        </w:rPr>
      </w:pPr>
      <w:bookmarkStart w:id="5" w:name="_Toc22347173"/>
      <w:bookmarkEnd w:id="0"/>
      <w:bookmarkEnd w:id="1"/>
      <w:bookmarkEnd w:id="2"/>
      <w:bookmarkEnd w:id="3"/>
      <w:bookmarkEnd w:id="4"/>
      <w:r>
        <w:rPr>
          <w:rFonts w:ascii="Times New Roman" w:hAnsi="Times New Roman"/>
        </w:rPr>
        <w:lastRenderedPageBreak/>
        <w:t>Trabalho de Conclusão de Curso</w:t>
      </w:r>
      <w:bookmarkEnd w:id="5"/>
    </w:p>
    <w:p w:rsidR="00065A76" w:rsidRPr="00577606" w:rsidRDefault="00065A76" w:rsidP="005D2D60">
      <w:pPr>
        <w:pStyle w:val="Subttulo"/>
        <w:pageBreakBefore w:val="0"/>
        <w:jc w:val="both"/>
        <w:rPr>
          <w:rFonts w:ascii="Times New Roman" w:hAnsi="Times New Roman"/>
          <w:b/>
          <w:sz w:val="24"/>
          <w:szCs w:val="24"/>
        </w:rPr>
      </w:pPr>
      <w:bookmarkStart w:id="6" w:name="_Toc420929406"/>
      <w:bookmarkStart w:id="7" w:name="_Toc421099083"/>
      <w:bookmarkStart w:id="8" w:name="_Toc427048570"/>
      <w:bookmarkStart w:id="9" w:name="_Toc435526527"/>
      <w:bookmarkStart w:id="10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6"/>
      <w:bookmarkEnd w:id="7"/>
      <w:bookmarkEnd w:id="8"/>
      <w:bookmarkEnd w:id="9"/>
      <w:bookmarkEnd w:id="10"/>
    </w:p>
    <w:p w:rsidR="00065A76" w:rsidRPr="00577606" w:rsidRDefault="00065A76" w:rsidP="005D2D60">
      <w:pPr>
        <w:pStyle w:val="Sumrio1"/>
        <w:tabs>
          <w:tab w:val="right" w:leader="dot" w:pos="8630"/>
        </w:tabs>
        <w:jc w:val="both"/>
      </w:pPr>
    </w:p>
    <w:p w:rsidR="00C33140" w:rsidRDefault="00065A76">
      <w:pPr>
        <w:pStyle w:val="Sumrio1"/>
        <w:tabs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hyperlink w:anchor="_Toc22347173" w:history="1">
        <w:r w:rsidR="00C33140" w:rsidRPr="001273B4">
          <w:rPr>
            <w:rStyle w:val="Hyperlink"/>
            <w:noProof/>
          </w:rPr>
          <w:t>Trabalho de Conclusão de Curso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_Toc22347173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74" w:history="1">
        <w:r w:rsidR="00C33140" w:rsidRPr="001273B4">
          <w:rPr>
            <w:rStyle w:val="Hyperlink"/>
            <w:noProof/>
          </w:rPr>
          <w:t>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Cronograma de trabalho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_Toc22347174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4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75" w:history="1">
        <w:r w:rsidR="00C33140" w:rsidRPr="001273B4">
          <w:rPr>
            <w:rStyle w:val="Hyperlink"/>
            <w:noProof/>
          </w:rPr>
          <w:t>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Diagrama de casos de uso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_Toc22347175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5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76" w:history="1">
        <w:r w:rsidR="00C33140" w:rsidRPr="001273B4">
          <w:rPr>
            <w:rStyle w:val="Hyperlink"/>
            <w:noProof/>
          </w:rPr>
          <w:t>2.1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Especificação de requisitos de interface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_Toc22347176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6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77" w:history="1">
        <w:r w:rsidR="00C33140" w:rsidRPr="001273B4">
          <w:rPr>
            <w:rStyle w:val="Hyperlink"/>
            <w:noProof/>
          </w:rPr>
          <w:t>2.2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Interface de usuário &lt;Tela de Login&gt;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_Toc22347177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6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78" w:history="1">
        <w:r w:rsidR="00C33140" w:rsidRPr="001273B4">
          <w:rPr>
            <w:rStyle w:val="Hyperlink"/>
            <w:noProof/>
          </w:rPr>
          <w:t>2.2.1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Leiaute sugerido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_Toc22347178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6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79" w:history="1">
        <w:r w:rsidR="00C33140" w:rsidRPr="001273B4">
          <w:rPr>
            <w:rStyle w:val="Hyperlink"/>
            <w:noProof/>
          </w:rPr>
          <w:t>2.2.2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Campos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_Toc22347179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6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0" w:history="1">
        <w:r w:rsidR="00C33140" w:rsidRPr="001273B4">
          <w:rPr>
            <w:rStyle w:val="Hyperlink"/>
            <w:noProof/>
          </w:rPr>
          <w:t>2.2.3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Comandos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_Toc22347180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6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1" w:history="1">
        <w:r w:rsidR="00C33140" w:rsidRPr="001273B4">
          <w:rPr>
            <w:rStyle w:val="Hyperlink"/>
            <w:noProof/>
          </w:rPr>
          <w:t>2.3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Interface de usuário &lt;Tela de usuário - Recepcionista&gt;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_Toc22347181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7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2" w:history="1">
        <w:r w:rsidR="00C33140" w:rsidRPr="001273B4">
          <w:rPr>
            <w:rStyle w:val="Hyperlink"/>
            <w:noProof/>
          </w:rPr>
          <w:t>2.3.1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Leiaute sugerido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_Toc22347182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7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3" w:history="1">
        <w:r w:rsidR="00C33140" w:rsidRPr="001273B4">
          <w:rPr>
            <w:rStyle w:val="Hyperlink"/>
            <w:noProof/>
          </w:rPr>
          <w:t>2.3.2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Comandos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_Toc22347183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7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4" w:history="1">
        <w:r w:rsidR="00C33140" w:rsidRPr="001273B4">
          <w:rPr>
            <w:rStyle w:val="Hyperlink"/>
            <w:noProof/>
          </w:rPr>
          <w:t>2.4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Interface de usuário &lt;Cadastro de aulas&gt;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_Toc22347184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8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5" w:history="1">
        <w:r w:rsidR="00C33140" w:rsidRPr="001273B4">
          <w:rPr>
            <w:rStyle w:val="Hyperlink"/>
            <w:noProof/>
          </w:rPr>
          <w:t>2.4.1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Leiaute sugerido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_Toc22347185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8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6" w:history="1">
        <w:r w:rsidR="00C33140" w:rsidRPr="001273B4">
          <w:rPr>
            <w:rStyle w:val="Hyperlink"/>
            <w:noProof/>
          </w:rPr>
          <w:t>2.4.2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Campos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_Toc22347186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9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7" w:history="1">
        <w:r w:rsidR="00C33140" w:rsidRPr="001273B4">
          <w:rPr>
            <w:rStyle w:val="Hyperlink"/>
            <w:noProof/>
          </w:rPr>
          <w:t>2.4.3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Comandos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_Toc22347187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9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8" w:history="1">
        <w:r w:rsidR="00C33140" w:rsidRPr="001273B4">
          <w:rPr>
            <w:rStyle w:val="Hyperlink"/>
            <w:noProof/>
          </w:rPr>
          <w:t>2.1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Interface de usuário &lt;Lista de aulas&gt;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_Toc22347188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10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89" w:history="1">
        <w:r w:rsidR="00C33140" w:rsidRPr="001273B4">
          <w:rPr>
            <w:rStyle w:val="Hyperlink"/>
            <w:noProof/>
          </w:rPr>
          <w:t>2.1.1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Leiaute sugerido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_Toc22347189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10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0" w:history="1">
        <w:r w:rsidR="00C33140" w:rsidRPr="001273B4">
          <w:rPr>
            <w:rStyle w:val="Hyperlink"/>
            <w:noProof/>
          </w:rPr>
          <w:t>2.1.1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Campos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_Toc22347190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11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1" w:history="1">
        <w:r w:rsidR="00C33140" w:rsidRPr="001273B4">
          <w:rPr>
            <w:rStyle w:val="Hyperlink"/>
            <w:noProof/>
          </w:rPr>
          <w:t>2.1.1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Comandos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_Toc22347191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11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2" w:history="1">
        <w:r w:rsidR="00C33140" w:rsidRPr="001273B4">
          <w:rPr>
            <w:rStyle w:val="Hyperlink"/>
            <w:noProof/>
          </w:rPr>
          <w:t>2.2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Interface de usuário &lt;Cadastro de instrutor&gt;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_Toc22347192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12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3" w:history="1">
        <w:r w:rsidR="00C33140" w:rsidRPr="001273B4">
          <w:rPr>
            <w:rStyle w:val="Hyperlink"/>
            <w:noProof/>
          </w:rPr>
          <w:t>2.2.1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Leiaute sugerido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_Toc22347193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12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4" w:history="1">
        <w:r w:rsidR="00C33140" w:rsidRPr="001273B4">
          <w:rPr>
            <w:rStyle w:val="Hyperlink"/>
            <w:noProof/>
          </w:rPr>
          <w:t>2.2.2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Campos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_Toc22347194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12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5" w:history="1">
        <w:r w:rsidR="00C33140" w:rsidRPr="001273B4">
          <w:rPr>
            <w:rStyle w:val="Hyperlink"/>
            <w:noProof/>
          </w:rPr>
          <w:t>2.2.3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Comandos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_Toc22347195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12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6" w:history="1">
        <w:r w:rsidR="00C33140" w:rsidRPr="001273B4">
          <w:rPr>
            <w:rStyle w:val="Hyperlink"/>
            <w:noProof/>
          </w:rPr>
          <w:t>2.3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Interface de usuário &lt;Lista de instrutores&gt;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_Toc22347196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13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7" w:history="1">
        <w:r w:rsidR="00C33140" w:rsidRPr="001273B4">
          <w:rPr>
            <w:rStyle w:val="Hyperlink"/>
            <w:noProof/>
          </w:rPr>
          <w:t>2.3.1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Leiaute sugerido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_Toc22347197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13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8" w:history="1">
        <w:r w:rsidR="00C33140" w:rsidRPr="001273B4">
          <w:rPr>
            <w:rStyle w:val="Hyperlink"/>
            <w:noProof/>
          </w:rPr>
          <w:t>2.3.2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Campos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_Toc22347198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14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199" w:history="1">
        <w:r w:rsidR="00C33140" w:rsidRPr="001273B4">
          <w:rPr>
            <w:rStyle w:val="Hyperlink"/>
            <w:noProof/>
          </w:rPr>
          <w:t>2.3.3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Comandos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_Toc22347199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14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0" w:history="1">
        <w:r w:rsidR="00C33140" w:rsidRPr="001273B4">
          <w:rPr>
            <w:rStyle w:val="Hyperlink"/>
            <w:noProof/>
          </w:rPr>
          <w:t>2.4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Interface de usuário &lt;cadastro de Cliente&gt;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_Toc22347200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15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1" w:history="1">
        <w:r w:rsidR="00C33140" w:rsidRPr="001273B4">
          <w:rPr>
            <w:rStyle w:val="Hyperlink"/>
            <w:noProof/>
          </w:rPr>
          <w:t>2.4.1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Leiaute sugerido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_Toc22347201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15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2" w:history="1">
        <w:r w:rsidR="00C33140" w:rsidRPr="001273B4">
          <w:rPr>
            <w:rStyle w:val="Hyperlink"/>
            <w:noProof/>
          </w:rPr>
          <w:t>2.4.2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Campos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_Toc22347202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16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3" w:history="1">
        <w:r w:rsidR="00C33140" w:rsidRPr="001273B4">
          <w:rPr>
            <w:rStyle w:val="Hyperlink"/>
            <w:noProof/>
          </w:rPr>
          <w:t>2.4.3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Comandos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_Toc22347203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17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4" w:history="1">
        <w:r w:rsidR="00C33140" w:rsidRPr="001273B4">
          <w:rPr>
            <w:rStyle w:val="Hyperlink"/>
            <w:noProof/>
          </w:rPr>
          <w:t>2.5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Interface de usuário &lt;Lista de Cliente 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_Toc22347204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18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5" w:history="1">
        <w:r w:rsidR="00C33140" w:rsidRPr="001273B4">
          <w:rPr>
            <w:rStyle w:val="Hyperlink"/>
            <w:noProof/>
          </w:rPr>
          <w:t>2.5.1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Leiaute sugerido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_Toc22347205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18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6" w:history="1">
        <w:r w:rsidR="00C33140" w:rsidRPr="001273B4">
          <w:rPr>
            <w:rStyle w:val="Hyperlink"/>
            <w:noProof/>
          </w:rPr>
          <w:t>2.5.2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Campos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_Toc22347206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19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7" w:history="1">
        <w:r w:rsidR="00C33140" w:rsidRPr="001273B4">
          <w:rPr>
            <w:rStyle w:val="Hyperlink"/>
            <w:noProof/>
          </w:rPr>
          <w:t>2.5.3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Comandos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_Toc22347207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20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8" w:history="1">
        <w:r w:rsidR="00C33140" w:rsidRPr="001273B4">
          <w:rPr>
            <w:rStyle w:val="Hyperlink"/>
            <w:noProof/>
          </w:rPr>
          <w:t>2.1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Interface de usuário &lt;Cadastro de Férias&gt;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_Toc22347208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20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09" w:history="1">
        <w:r w:rsidR="00C33140" w:rsidRPr="001273B4">
          <w:rPr>
            <w:rStyle w:val="Hyperlink"/>
            <w:noProof/>
          </w:rPr>
          <w:t>2.1.1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Leiaute sugerido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_Toc22347209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20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0" w:history="1">
        <w:r w:rsidR="00C33140" w:rsidRPr="001273B4">
          <w:rPr>
            <w:rStyle w:val="Hyperlink"/>
            <w:noProof/>
          </w:rPr>
          <w:t>2.1.2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Campos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_Toc22347210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20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1" w:history="1">
        <w:r w:rsidR="00C33140" w:rsidRPr="001273B4">
          <w:rPr>
            <w:rStyle w:val="Hyperlink"/>
            <w:noProof/>
          </w:rPr>
          <w:t>2.1.3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Comandos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_Toc22347211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21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2" w:history="1">
        <w:r w:rsidR="00C33140" w:rsidRPr="001273B4">
          <w:rPr>
            <w:rStyle w:val="Hyperlink"/>
            <w:noProof/>
          </w:rPr>
          <w:t>2.2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Interface de usuário &lt;Cadastro de Avaliação&gt;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_Toc22347212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21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3" w:history="1">
        <w:r w:rsidR="00C33140" w:rsidRPr="001273B4">
          <w:rPr>
            <w:rStyle w:val="Hyperlink"/>
            <w:noProof/>
          </w:rPr>
          <w:t>2.2.1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Leiaute sugerido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_Toc22347213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21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4" w:history="1">
        <w:r w:rsidR="00C33140" w:rsidRPr="001273B4">
          <w:rPr>
            <w:rStyle w:val="Hyperlink"/>
            <w:noProof/>
          </w:rPr>
          <w:t>2.2.2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Campos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_Toc22347214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22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5" w:history="1">
        <w:r w:rsidR="00C33140" w:rsidRPr="001273B4">
          <w:rPr>
            <w:rStyle w:val="Hyperlink"/>
            <w:noProof/>
          </w:rPr>
          <w:t>2.2.3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Comandos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_Toc22347215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23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6" w:history="1">
        <w:r w:rsidR="00C33140" w:rsidRPr="001273B4">
          <w:rPr>
            <w:rStyle w:val="Hyperlink"/>
            <w:noProof/>
          </w:rPr>
          <w:t>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Especificação de requisitos de casos de uso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_Toc22347216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23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7" w:history="1">
        <w:r w:rsidR="00C33140" w:rsidRPr="001273B4">
          <w:rPr>
            <w:rStyle w:val="Hyperlink"/>
            <w:noProof/>
          </w:rPr>
          <w:t>3.1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Caso de uso &lt;cadastrar aula&gt;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_Toc22347217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23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8" w:history="1">
        <w:r w:rsidR="00C33140" w:rsidRPr="001273B4">
          <w:rPr>
            <w:rStyle w:val="Hyperlink"/>
            <w:noProof/>
          </w:rPr>
          <w:t>3.1.1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Precondições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_Toc22347218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23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19" w:history="1">
        <w:r w:rsidR="00C33140" w:rsidRPr="001273B4">
          <w:rPr>
            <w:rStyle w:val="Hyperlink"/>
            <w:noProof/>
          </w:rPr>
          <w:t>3.1.2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principal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_Toc22347219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23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0" w:history="1">
        <w:r w:rsidR="00C33140" w:rsidRPr="001273B4">
          <w:rPr>
            <w:rStyle w:val="Hyperlink"/>
            <w:noProof/>
          </w:rPr>
          <w:t>3.1.3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alternativo Lista Instrutor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_Toc22347220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23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1" w:history="1">
        <w:r w:rsidR="00C33140" w:rsidRPr="001273B4">
          <w:rPr>
            <w:rStyle w:val="Hyperlink"/>
            <w:noProof/>
          </w:rPr>
          <w:t>3.1.4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alternativo Editar Instrutor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_Toc22347221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24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2" w:history="1">
        <w:r w:rsidR="00C33140" w:rsidRPr="001273B4">
          <w:rPr>
            <w:rStyle w:val="Hyperlink"/>
            <w:noProof/>
          </w:rPr>
          <w:t>3.1.5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alternativo Excluir Instrutor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_Toc22347222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24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3" w:history="1">
        <w:r w:rsidR="00C33140" w:rsidRPr="001273B4">
          <w:rPr>
            <w:rStyle w:val="Hyperlink"/>
            <w:noProof/>
          </w:rPr>
          <w:t>3.1.6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Pós-condições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_Toc22347223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24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4" w:history="1">
        <w:r w:rsidR="00C33140" w:rsidRPr="001273B4">
          <w:rPr>
            <w:rStyle w:val="Hyperlink"/>
            <w:noProof/>
          </w:rPr>
          <w:t>3.2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Caso de uso &lt;cadastrar instrutor&gt;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_Toc22347224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24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5" w:history="1">
        <w:r w:rsidR="00C33140" w:rsidRPr="001273B4">
          <w:rPr>
            <w:rStyle w:val="Hyperlink"/>
            <w:noProof/>
          </w:rPr>
          <w:t>3.2.1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Precondições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_Toc22347225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24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6" w:history="1">
        <w:r w:rsidR="00C33140" w:rsidRPr="001273B4">
          <w:rPr>
            <w:rStyle w:val="Hyperlink"/>
            <w:noProof/>
          </w:rPr>
          <w:t>3.2.2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principal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_Toc22347226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25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7" w:history="1">
        <w:r w:rsidR="00C33140" w:rsidRPr="001273B4">
          <w:rPr>
            <w:rStyle w:val="Hyperlink"/>
            <w:noProof/>
          </w:rPr>
          <w:t>3.2.3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alternativo Lista Instrutor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_Toc22347227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25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8" w:history="1">
        <w:r w:rsidR="00C33140" w:rsidRPr="001273B4">
          <w:rPr>
            <w:rStyle w:val="Hyperlink"/>
            <w:noProof/>
          </w:rPr>
          <w:t>3.2.4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alternativo Editar Instrutor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_Toc22347228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25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29" w:history="1">
        <w:r w:rsidR="00C33140" w:rsidRPr="001273B4">
          <w:rPr>
            <w:rStyle w:val="Hyperlink"/>
            <w:noProof/>
          </w:rPr>
          <w:t>3.2.5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alternativo Excluir Instrutor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_Toc22347229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25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0" w:history="1">
        <w:r w:rsidR="00C33140" w:rsidRPr="001273B4">
          <w:rPr>
            <w:rStyle w:val="Hyperlink"/>
            <w:noProof/>
          </w:rPr>
          <w:t>3.2.6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Pós-condições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_Toc22347230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26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1" w:history="1">
        <w:r w:rsidR="00C33140" w:rsidRPr="001273B4">
          <w:rPr>
            <w:rStyle w:val="Hyperlink"/>
            <w:noProof/>
          </w:rPr>
          <w:t>3.3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Caso de uso &lt;cadastro de cliente&gt;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_Toc22347231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26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2" w:history="1">
        <w:r w:rsidR="00C33140" w:rsidRPr="001273B4">
          <w:rPr>
            <w:rStyle w:val="Hyperlink"/>
            <w:noProof/>
          </w:rPr>
          <w:t>3.3.1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Precondições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_Toc22347232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26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3" w:history="1">
        <w:r w:rsidR="00C33140" w:rsidRPr="001273B4">
          <w:rPr>
            <w:rStyle w:val="Hyperlink"/>
            <w:noProof/>
          </w:rPr>
          <w:t>3.3.2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principal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_Toc22347233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26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4" w:history="1">
        <w:r w:rsidR="00C33140" w:rsidRPr="001273B4">
          <w:rPr>
            <w:rStyle w:val="Hyperlink"/>
            <w:noProof/>
          </w:rPr>
          <w:t>3.3.3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alternativo Lista Clientes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_Toc22347234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26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5" w:history="1">
        <w:r w:rsidR="00C33140" w:rsidRPr="001273B4">
          <w:rPr>
            <w:rStyle w:val="Hyperlink"/>
            <w:noProof/>
          </w:rPr>
          <w:t>3.3.4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alternativo Editar Cliente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_Toc22347235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26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6" w:history="1">
        <w:r w:rsidR="00C33140" w:rsidRPr="001273B4">
          <w:rPr>
            <w:rStyle w:val="Hyperlink"/>
            <w:noProof/>
          </w:rPr>
          <w:t>3.3.5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alternativo Excluir Cliente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_Toc22347236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27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7" w:history="1">
        <w:r w:rsidR="00C33140" w:rsidRPr="001273B4">
          <w:rPr>
            <w:rStyle w:val="Hyperlink"/>
            <w:noProof/>
          </w:rPr>
          <w:t>3.3.6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Pós-condições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_Toc22347237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27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8" w:history="1">
        <w:r w:rsidR="00C33140" w:rsidRPr="001273B4">
          <w:rPr>
            <w:rStyle w:val="Hyperlink"/>
            <w:noProof/>
          </w:rPr>
          <w:t>3.4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Caso de uso &lt;cadastro de Férias&gt;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_Toc22347238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27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39" w:history="1">
        <w:r w:rsidR="00C33140" w:rsidRPr="001273B4">
          <w:rPr>
            <w:rStyle w:val="Hyperlink"/>
            <w:noProof/>
          </w:rPr>
          <w:t>3.4.1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Precondições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_Toc22347239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27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0" w:history="1">
        <w:r w:rsidR="00C33140" w:rsidRPr="001273B4">
          <w:rPr>
            <w:rStyle w:val="Hyperlink"/>
            <w:noProof/>
          </w:rPr>
          <w:t>3.4.2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principal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_Toc22347240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27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1" w:history="1">
        <w:r w:rsidR="00C33140" w:rsidRPr="001273B4">
          <w:rPr>
            <w:rStyle w:val="Hyperlink"/>
            <w:noProof/>
          </w:rPr>
          <w:t>3.4.3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Pós-condições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_Toc22347241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27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2" w:history="1">
        <w:r w:rsidR="00C33140" w:rsidRPr="001273B4">
          <w:rPr>
            <w:rStyle w:val="Hyperlink"/>
            <w:noProof/>
          </w:rPr>
          <w:t>3.5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Caso de uso &lt;cadastro de Avaliação&gt;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_Toc22347242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28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3" w:history="1">
        <w:r w:rsidR="00C33140" w:rsidRPr="001273B4">
          <w:rPr>
            <w:rStyle w:val="Hyperlink"/>
            <w:noProof/>
          </w:rPr>
          <w:t>3.5.1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Precondições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_Toc22347243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28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4" w:history="1">
        <w:r w:rsidR="00C33140" w:rsidRPr="001273B4">
          <w:rPr>
            <w:rStyle w:val="Hyperlink"/>
            <w:noProof/>
          </w:rPr>
          <w:t>3.5.2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principal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_Toc22347244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28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5" w:history="1">
        <w:r w:rsidR="00C33140" w:rsidRPr="001273B4">
          <w:rPr>
            <w:rStyle w:val="Hyperlink"/>
            <w:noProof/>
          </w:rPr>
          <w:t>3.5.3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Pós-condições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_Toc22347245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28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3"/>
        <w:tabs>
          <w:tab w:val="left" w:pos="10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6" w:history="1">
        <w:r w:rsidR="00C33140" w:rsidRPr="001273B4">
          <w:rPr>
            <w:rStyle w:val="Hyperlink"/>
            <w:noProof/>
          </w:rPr>
          <w:t>3.6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Caso de uso &lt;Relatório&gt;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_Toc22347246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28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7" w:history="1">
        <w:r w:rsidR="00C33140" w:rsidRPr="001273B4">
          <w:rPr>
            <w:rStyle w:val="Hyperlink"/>
            <w:noProof/>
          </w:rPr>
          <w:t>3.6.1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Precondições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_Toc22347247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28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8" w:history="1">
        <w:r w:rsidR="00C33140" w:rsidRPr="001273B4">
          <w:rPr>
            <w:rStyle w:val="Hyperlink"/>
            <w:noProof/>
          </w:rPr>
          <w:t>3.6.2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principal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_Toc22347248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28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49" w:history="1">
        <w:r w:rsidR="00C33140" w:rsidRPr="001273B4">
          <w:rPr>
            <w:rStyle w:val="Hyperlink"/>
            <w:noProof/>
          </w:rPr>
          <w:t>3.6.3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Fluxo alternativo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_Toc22347249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28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4"/>
        <w:tabs>
          <w:tab w:val="left" w:pos="14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0" w:history="1">
        <w:r w:rsidR="00C33140" w:rsidRPr="001273B4">
          <w:rPr>
            <w:rStyle w:val="Hyperlink"/>
            <w:noProof/>
          </w:rPr>
          <w:t>3.6.1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Pós-condições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_Toc22347250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29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1" w:history="1">
        <w:r w:rsidR="00C33140" w:rsidRPr="001273B4">
          <w:rPr>
            <w:rStyle w:val="Hyperlink"/>
            <w:noProof/>
          </w:rPr>
          <w:t>5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Digrama de classes de domínio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_Toc22347251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29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2" w:history="1">
        <w:r w:rsidR="00C33140" w:rsidRPr="001273B4">
          <w:rPr>
            <w:rStyle w:val="Hyperlink"/>
            <w:noProof/>
          </w:rPr>
          <w:t>6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Modelo Entidade-Relacionamento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_Toc22347252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30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3" w:history="1">
        <w:r w:rsidR="00C33140" w:rsidRPr="001273B4">
          <w:rPr>
            <w:rStyle w:val="Hyperlink"/>
            <w:noProof/>
          </w:rPr>
          <w:t>7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Diagrama de componentes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_Toc22347253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30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4" w:history="1">
        <w:r w:rsidR="00C33140" w:rsidRPr="001273B4">
          <w:rPr>
            <w:rStyle w:val="Hyperlink"/>
            <w:noProof/>
          </w:rPr>
          <w:t>8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Diagrama de implantação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_Toc22347254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31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5" w:history="1">
        <w:r w:rsidR="00C33140" w:rsidRPr="001273B4">
          <w:rPr>
            <w:rStyle w:val="Hyperlink"/>
            <w:noProof/>
          </w:rPr>
          <w:t>a.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Plano de Testes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_Toc22347255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32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6" w:history="1">
        <w:r w:rsidR="00C33140" w:rsidRPr="001273B4">
          <w:rPr>
            <w:rStyle w:val="Hyperlink"/>
            <w:noProof/>
          </w:rPr>
          <w:t>b.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Estimativa de pontos de função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_Toc22347256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36</w:t>
        </w:r>
        <w:r w:rsidR="00C33140">
          <w:rPr>
            <w:noProof/>
            <w:webHidden/>
          </w:rPr>
          <w:fldChar w:fldCharType="end"/>
        </w:r>
      </w:hyperlink>
    </w:p>
    <w:p w:rsidR="00C33140" w:rsidRDefault="00EC3CFE">
      <w:pPr>
        <w:pStyle w:val="Sumrio2"/>
        <w:tabs>
          <w:tab w:val="left" w:pos="600"/>
          <w:tab w:val="right" w:leader="dot" w:pos="868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2347257" w:history="1">
        <w:r w:rsidR="00C33140" w:rsidRPr="001273B4">
          <w:rPr>
            <w:rStyle w:val="Hyperlink"/>
            <w:noProof/>
          </w:rPr>
          <w:t>c.</w:t>
        </w:r>
        <w:r w:rsidR="00C3314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33140" w:rsidRPr="001273B4">
          <w:rPr>
            <w:rStyle w:val="Hyperlink"/>
            <w:noProof/>
          </w:rPr>
          <w:t>Informações da implementação</w:t>
        </w:r>
        <w:r w:rsidR="00C33140">
          <w:rPr>
            <w:noProof/>
            <w:webHidden/>
          </w:rPr>
          <w:tab/>
        </w:r>
        <w:r w:rsidR="00C33140">
          <w:rPr>
            <w:noProof/>
            <w:webHidden/>
          </w:rPr>
          <w:fldChar w:fldCharType="begin"/>
        </w:r>
        <w:r w:rsidR="00C33140">
          <w:rPr>
            <w:noProof/>
            <w:webHidden/>
          </w:rPr>
          <w:instrText xml:space="preserve"> PAGEREF _Toc22347257 \h </w:instrText>
        </w:r>
        <w:r w:rsidR="00C33140">
          <w:rPr>
            <w:noProof/>
            <w:webHidden/>
          </w:rPr>
        </w:r>
        <w:r w:rsidR="00C33140">
          <w:rPr>
            <w:noProof/>
            <w:webHidden/>
          </w:rPr>
          <w:fldChar w:fldCharType="separate"/>
        </w:r>
        <w:r w:rsidR="00C33140">
          <w:rPr>
            <w:noProof/>
            <w:webHidden/>
          </w:rPr>
          <w:t>37</w:t>
        </w:r>
        <w:r w:rsidR="00C33140">
          <w:rPr>
            <w:noProof/>
            <w:webHidden/>
          </w:rPr>
          <w:fldChar w:fldCharType="end"/>
        </w:r>
      </w:hyperlink>
    </w:p>
    <w:p w:rsidR="00065A76" w:rsidRPr="00577606" w:rsidRDefault="00065A76" w:rsidP="00F22BB2">
      <w:pPr>
        <w:pStyle w:val="Corpodetexto"/>
      </w:pPr>
      <w:r w:rsidRPr="00577606">
        <w:fldChar w:fldCharType="end"/>
      </w:r>
    </w:p>
    <w:p w:rsidR="00065A76" w:rsidRDefault="00065A76" w:rsidP="00F22BB2">
      <w:pPr>
        <w:pStyle w:val="Corpodetexto"/>
        <w:rPr>
          <w:snapToGrid w:val="0"/>
        </w:rPr>
      </w:pPr>
    </w:p>
    <w:p w:rsidR="006512A0" w:rsidRDefault="006512A0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AA429D" w:rsidRDefault="00AA429D" w:rsidP="00F22BB2">
      <w:pPr>
        <w:pStyle w:val="Corpodetexto"/>
        <w:rPr>
          <w:snapToGrid w:val="0"/>
        </w:rPr>
      </w:pPr>
    </w:p>
    <w:p w:rsidR="00065A76" w:rsidRDefault="000D77FF" w:rsidP="005D2D60">
      <w:pPr>
        <w:pStyle w:val="Ttulo2"/>
        <w:ind w:firstLine="0"/>
        <w:jc w:val="both"/>
        <w:rPr>
          <w:rFonts w:ascii="Times New Roman" w:hAnsi="Times New Roman"/>
        </w:rPr>
      </w:pPr>
      <w:bookmarkStart w:id="11" w:name="_Toc22347174"/>
      <w:r>
        <w:rPr>
          <w:rFonts w:ascii="Times New Roman" w:hAnsi="Times New Roman"/>
        </w:rPr>
        <w:lastRenderedPageBreak/>
        <w:t>Cronograma de trabalho</w:t>
      </w:r>
      <w:bookmarkEnd w:id="11"/>
    </w:p>
    <w:tbl>
      <w:tblPr>
        <w:tblW w:w="91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1202"/>
        <w:gridCol w:w="3733"/>
        <w:gridCol w:w="2977"/>
      </w:tblGrid>
      <w:tr w:rsidR="00AA429D" w:rsidRPr="00DE703C" w:rsidTr="00AA429D">
        <w:trPr>
          <w:trHeight w:val="295"/>
        </w:trPr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Datas</w:t>
            </w:r>
          </w:p>
        </w:tc>
        <w:tc>
          <w:tcPr>
            <w:tcW w:w="3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Atividade / Tarefa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Produto / Resultado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De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E703C">
              <w:rPr>
                <w:rFonts w:ascii="Arial" w:hAnsi="Arial" w:cs="Arial"/>
                <w:b/>
                <w:bCs/>
                <w:color w:val="000000"/>
              </w:rPr>
              <w:t>Até</w:t>
            </w:r>
          </w:p>
        </w:tc>
        <w:tc>
          <w:tcPr>
            <w:tcW w:w="3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29D" w:rsidRPr="00DE703C" w:rsidRDefault="00AA429D" w:rsidP="00DE703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429D" w:rsidRPr="00DE703C" w:rsidRDefault="00AA429D" w:rsidP="00DE703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01/07/2019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02/07/2019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Estrutura cronograma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03/07/2019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05/07/2019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Analise dos requisitos do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06/07/2019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07/07/2019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Definição da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arquitera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Realizado curso da </w:t>
            </w:r>
            <w:proofErr w:type="gram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framework definida</w:t>
            </w:r>
            <w:proofErr w:type="gram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08/07/2019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08/07/2019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Diagrama de Caso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09/07/2019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23/07/2019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Construção do Diagrama de classe de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Domíno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24/07/2019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07/08/2019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do Modelo de Entidade Relacional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08/08/2019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10/08/2019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Diagrama de Componente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11/08/2019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13/08/2019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Diagrama de Implantação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14/08/2019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16/08/2019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Diagrama de Implantação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17/08/2019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19/08/2019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 especificação do Requisito de Caso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Imagem do diagrama anexado neste 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20/08/2019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22/08/2019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Construção da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especifição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requisito de interface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23/08/2019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25/08/2019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 estimativa de Ponto de Função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AA42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Lista de campos e usa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bilidade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26/08/2019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28/08/2019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Construção da prototipação de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inteface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dos casos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Imagem do diagrama anexado neste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aquivo</w:t>
            </w:r>
            <w:proofErr w:type="spellEnd"/>
          </w:p>
        </w:tc>
      </w:tr>
      <w:tr w:rsidR="00AA429D" w:rsidRPr="00DE703C" w:rsidTr="00AA429D">
        <w:trPr>
          <w:trHeight w:val="590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29/08/2019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29/08/2019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Análise de Pontos de Função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Planilha de </w:t>
            </w:r>
            <w:proofErr w:type="gram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ponto  de</w:t>
            </w:r>
            <w:proofErr w:type="gram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função preenchida e anexada nesse arquivo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30/08/2019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01/09/2019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Construção doa base do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AA42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Banco de dados constru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í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do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02/09/2019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12/10/2019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Implementação dos caso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uso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Sistema funcional front e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back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end</w:t>
            </w:r>
            <w:proofErr w:type="spellEnd"/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13/10/2019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15/10/2019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Contrução</w:t>
            </w:r>
            <w:proofErr w:type="spellEnd"/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do plano de teste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Lista do plano de teste anexado neste 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quivo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16/10/2019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18/10/2019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Criar repositório e hospedar o sistema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Repositório criado e hospedado o sistema</w:t>
            </w:r>
          </w:p>
        </w:tc>
      </w:tr>
      <w:tr w:rsidR="00AA429D" w:rsidRPr="00DE703C" w:rsidTr="00AA429D">
        <w:trPr>
          <w:trHeight w:val="295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19/10/2019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20/10/2019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Submissão do TCC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429D" w:rsidRPr="00DE703C" w:rsidRDefault="00AA429D" w:rsidP="00DE703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703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D77FF" w:rsidRDefault="000D77FF" w:rsidP="00F22BB2">
      <w:pPr>
        <w:pStyle w:val="Corpodetexto"/>
      </w:pPr>
    </w:p>
    <w:p w:rsidR="000D77FF" w:rsidRDefault="000D77FF" w:rsidP="005D2D60">
      <w:pPr>
        <w:pStyle w:val="Ttulo2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12" w:name="_Toc22347175"/>
      <w:r>
        <w:rPr>
          <w:rFonts w:ascii="Times New Roman" w:hAnsi="Times New Roman"/>
        </w:rPr>
        <w:lastRenderedPageBreak/>
        <w:t>Diagrama de casos de uso</w:t>
      </w:r>
      <w:bookmarkEnd w:id="12"/>
    </w:p>
    <w:p w:rsidR="00A72777" w:rsidRPr="00A72777" w:rsidRDefault="00A72777" w:rsidP="00F22BB2">
      <w:pPr>
        <w:pStyle w:val="Corpodetexto"/>
      </w:pP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6"/>
      </w:tblGrid>
      <w:tr w:rsidR="00065A76" w:rsidRPr="00577606" w:rsidTr="00A72777">
        <w:trPr>
          <w:trHeight w:val="6031"/>
        </w:trPr>
        <w:tc>
          <w:tcPr>
            <w:tcW w:w="9786" w:type="dxa"/>
          </w:tcPr>
          <w:p w:rsidR="006512A0" w:rsidRDefault="006512A0" w:rsidP="00F22BB2">
            <w:pPr>
              <w:pStyle w:val="Tabela"/>
            </w:pPr>
          </w:p>
          <w:p w:rsidR="006512A0" w:rsidRPr="00577606" w:rsidRDefault="00F367EB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C36251A" wp14:editId="758CFAB3">
                  <wp:extent cx="6097905" cy="3459480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345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2A0" w:rsidRDefault="006512A0" w:rsidP="00F22BB2">
      <w:pPr>
        <w:pStyle w:val="Corpodetexto"/>
      </w:pPr>
    </w:p>
    <w:p w:rsidR="00065A76" w:rsidRPr="00577606" w:rsidRDefault="00065A76" w:rsidP="00F22BB2">
      <w:pPr>
        <w:pStyle w:val="Corpodetexto"/>
      </w:pPr>
    </w:p>
    <w:p w:rsidR="00065A76" w:rsidRPr="00577606" w:rsidRDefault="006512A0" w:rsidP="003D759E">
      <w:pPr>
        <w:pStyle w:val="Ttulo3"/>
      </w:pPr>
      <w:r>
        <w:br w:type="page"/>
      </w:r>
      <w:bookmarkStart w:id="13" w:name="_Toc22347176"/>
      <w:r>
        <w:lastRenderedPageBreak/>
        <w:t>Especificação de requisitos de interface</w:t>
      </w:r>
      <w:bookmarkEnd w:id="13"/>
    </w:p>
    <w:p w:rsidR="00065A76" w:rsidRPr="00577606" w:rsidRDefault="00065A76" w:rsidP="005D2D60">
      <w:pPr>
        <w:pStyle w:val="Ttulo3"/>
        <w:ind w:firstLine="0"/>
        <w:jc w:val="both"/>
      </w:pPr>
      <w:bookmarkStart w:id="14" w:name="_Toc22347177"/>
      <w:r w:rsidRPr="00577606">
        <w:t xml:space="preserve">Interface de usuário </w:t>
      </w:r>
      <w:r w:rsidR="00F46CBE">
        <w:t>&lt;</w:t>
      </w:r>
      <w:r w:rsidR="00A20B20">
        <w:t xml:space="preserve">Tela de </w:t>
      </w:r>
      <w:proofErr w:type="spellStart"/>
      <w:r w:rsidR="00844ED6">
        <w:t>Login</w:t>
      </w:r>
      <w:proofErr w:type="spellEnd"/>
      <w:r w:rsidR="00F46CBE">
        <w:t>&gt;</w:t>
      </w:r>
      <w:bookmarkEnd w:id="14"/>
    </w:p>
    <w:p w:rsidR="00065A76" w:rsidRPr="00577606" w:rsidRDefault="00065A76" w:rsidP="005D2D60">
      <w:pPr>
        <w:pStyle w:val="Ttulo4"/>
        <w:ind w:firstLine="0"/>
        <w:jc w:val="both"/>
      </w:pPr>
      <w:bookmarkStart w:id="15" w:name="_Toc22347178"/>
      <w:r w:rsidRPr="00577606">
        <w:t>Leiaute sugerido</w:t>
      </w:r>
      <w:bookmarkEnd w:id="15"/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065A76" w:rsidRPr="00577606" w:rsidTr="005A2D12">
        <w:trPr>
          <w:trHeight w:val="5332"/>
        </w:trPr>
        <w:tc>
          <w:tcPr>
            <w:tcW w:w="9270" w:type="dxa"/>
          </w:tcPr>
          <w:p w:rsidR="00065A76" w:rsidRPr="00577606" w:rsidRDefault="00873506" w:rsidP="00F22BB2">
            <w:pPr>
              <w:pStyle w:val="Tabela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1725697</wp:posOffset>
                  </wp:positionH>
                  <wp:positionV relativeFrom="paragraph">
                    <wp:posOffset>3201059</wp:posOffset>
                  </wp:positionV>
                  <wp:extent cx="1736202" cy="220626"/>
                  <wp:effectExtent l="0" t="0" r="0" b="8255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625" cy="23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5B3D">
              <w:rPr>
                <w:noProof/>
              </w:rPr>
              <w:drawing>
                <wp:inline distT="0" distB="0" distL="0" distR="0" wp14:anchorId="4447761E" wp14:editId="50247856">
                  <wp:extent cx="5797550" cy="36214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362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4A58" w:rsidRPr="00577606" w:rsidRDefault="00044A58" w:rsidP="00F22BB2">
      <w:pPr>
        <w:pStyle w:val="Corpodetexto"/>
      </w:pPr>
    </w:p>
    <w:p w:rsidR="00065A76" w:rsidRPr="00577606" w:rsidRDefault="00065A76" w:rsidP="005D2D60">
      <w:pPr>
        <w:pStyle w:val="Ttulo4"/>
        <w:ind w:firstLine="0"/>
        <w:jc w:val="both"/>
      </w:pPr>
      <w:bookmarkStart w:id="16" w:name="_Toc22347179"/>
      <w:r w:rsidRPr="00577606">
        <w:t>Campos</w:t>
      </w:r>
      <w:bookmarkEnd w:id="16"/>
    </w:p>
    <w:tbl>
      <w:tblPr>
        <w:tblW w:w="9191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992"/>
        <w:gridCol w:w="1985"/>
        <w:gridCol w:w="1513"/>
        <w:gridCol w:w="1275"/>
        <w:gridCol w:w="897"/>
        <w:gridCol w:w="1490"/>
      </w:tblGrid>
      <w:tr w:rsidR="00065A76" w:rsidRPr="00577606" w:rsidTr="00527A20">
        <w:trPr>
          <w:cantSplit/>
          <w:trHeight w:val="134"/>
        </w:trPr>
        <w:tc>
          <w:tcPr>
            <w:tcW w:w="1039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992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985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513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897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490" w:type="dxa"/>
          </w:tcPr>
          <w:p w:rsidR="00065A76" w:rsidRPr="00577606" w:rsidRDefault="00065A76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065A76" w:rsidRPr="00577606" w:rsidTr="00527A20">
        <w:trPr>
          <w:cantSplit/>
        </w:trPr>
        <w:tc>
          <w:tcPr>
            <w:tcW w:w="1039" w:type="dxa"/>
          </w:tcPr>
          <w:p w:rsidR="00065A76" w:rsidRPr="00577606" w:rsidRDefault="00065A76" w:rsidP="00F22BB2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992" w:type="dxa"/>
          </w:tcPr>
          <w:p w:rsidR="00065A76" w:rsidRPr="00577606" w:rsidRDefault="005D2D60" w:rsidP="00F22BB2">
            <w:pPr>
              <w:pStyle w:val="Tabela"/>
            </w:pPr>
            <w:proofErr w:type="spellStart"/>
            <w:r>
              <w:t>Login</w:t>
            </w:r>
            <w:proofErr w:type="spellEnd"/>
          </w:p>
        </w:tc>
        <w:tc>
          <w:tcPr>
            <w:tcW w:w="1985" w:type="dxa"/>
          </w:tcPr>
          <w:p w:rsidR="00AD72BD" w:rsidRDefault="00AD72BD" w:rsidP="00F22BB2">
            <w:pPr>
              <w:pStyle w:val="Tabela"/>
            </w:pPr>
            <w:r>
              <w:t>Identificador</w:t>
            </w:r>
          </w:p>
          <w:p w:rsidR="00065A76" w:rsidRPr="00577606" w:rsidRDefault="00AD72BD" w:rsidP="00F22BB2">
            <w:pPr>
              <w:pStyle w:val="Tabela"/>
            </w:pPr>
            <w:proofErr w:type="gramStart"/>
            <w:r>
              <w:t>de</w:t>
            </w:r>
            <w:proofErr w:type="gram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do</w:t>
            </w:r>
            <w:r w:rsidR="0019560B">
              <w:t xml:space="preserve"> </w:t>
            </w:r>
            <w:r w:rsidR="00844ED6">
              <w:t>u</w:t>
            </w:r>
            <w:r w:rsidR="0019560B">
              <w:t>suário</w:t>
            </w:r>
            <w:r>
              <w:t>.</w:t>
            </w:r>
          </w:p>
        </w:tc>
        <w:tc>
          <w:tcPr>
            <w:tcW w:w="1513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897" w:type="dxa"/>
          </w:tcPr>
          <w:p w:rsidR="00065A76" w:rsidRPr="00577606" w:rsidRDefault="008A3784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490" w:type="dxa"/>
          </w:tcPr>
          <w:p w:rsidR="005C5584" w:rsidRPr="00577606" w:rsidRDefault="005C5584" w:rsidP="00F22BB2">
            <w:pPr>
              <w:pStyle w:val="Tabela"/>
            </w:pPr>
          </w:p>
        </w:tc>
      </w:tr>
      <w:tr w:rsidR="00065A76" w:rsidRPr="00577606" w:rsidTr="00527A20">
        <w:trPr>
          <w:cantSplit/>
        </w:trPr>
        <w:tc>
          <w:tcPr>
            <w:tcW w:w="1039" w:type="dxa"/>
          </w:tcPr>
          <w:p w:rsidR="00065A76" w:rsidRPr="00577606" w:rsidRDefault="00065A76" w:rsidP="00F22BB2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992" w:type="dxa"/>
          </w:tcPr>
          <w:p w:rsidR="00065A76" w:rsidRPr="00577606" w:rsidRDefault="00AD72BD" w:rsidP="00F22BB2">
            <w:pPr>
              <w:pStyle w:val="Tabela"/>
            </w:pPr>
            <w:r>
              <w:t>Senha</w:t>
            </w:r>
          </w:p>
        </w:tc>
        <w:tc>
          <w:tcPr>
            <w:tcW w:w="1985" w:type="dxa"/>
          </w:tcPr>
          <w:p w:rsidR="00065A76" w:rsidRPr="00577606" w:rsidRDefault="00AD72BD" w:rsidP="00F22BB2">
            <w:pPr>
              <w:pStyle w:val="Tabela"/>
            </w:pPr>
            <w:r>
              <w:t>Senha do</w:t>
            </w:r>
            <w:r w:rsidR="00B31938">
              <w:t xml:space="preserve"> </w:t>
            </w:r>
            <w:r>
              <w:t>usuário.</w:t>
            </w:r>
          </w:p>
        </w:tc>
        <w:tc>
          <w:tcPr>
            <w:tcW w:w="1513" w:type="dxa"/>
          </w:tcPr>
          <w:p w:rsidR="00065A76" w:rsidRPr="00577606" w:rsidRDefault="008713A7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8713A7" w:rsidP="00F22BB2">
            <w:pPr>
              <w:pStyle w:val="Tabela"/>
            </w:pPr>
            <w:proofErr w:type="gramStart"/>
            <w:r>
              <w:t>texto</w:t>
            </w:r>
            <w:proofErr w:type="gramEnd"/>
          </w:p>
        </w:tc>
        <w:tc>
          <w:tcPr>
            <w:tcW w:w="897" w:type="dxa"/>
          </w:tcPr>
          <w:p w:rsidR="00065A76" w:rsidRPr="00577606" w:rsidRDefault="008A3784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490" w:type="dxa"/>
          </w:tcPr>
          <w:p w:rsidR="00065A76" w:rsidRPr="00577606" w:rsidRDefault="00065A76" w:rsidP="00F22BB2">
            <w:pPr>
              <w:pStyle w:val="Tabela"/>
            </w:pPr>
          </w:p>
        </w:tc>
      </w:tr>
    </w:tbl>
    <w:p w:rsidR="006512A0" w:rsidRDefault="006512A0" w:rsidP="005D2D60">
      <w:pPr>
        <w:pStyle w:val="Ttulo4"/>
        <w:numPr>
          <w:ilvl w:val="0"/>
          <w:numId w:val="0"/>
        </w:numPr>
        <w:ind w:left="567"/>
        <w:jc w:val="both"/>
      </w:pPr>
    </w:p>
    <w:p w:rsidR="00065A76" w:rsidRPr="00577606" w:rsidRDefault="00065A76" w:rsidP="005D2D60">
      <w:pPr>
        <w:pStyle w:val="Ttulo4"/>
        <w:ind w:firstLine="0"/>
        <w:jc w:val="both"/>
      </w:pPr>
      <w:bookmarkStart w:id="17" w:name="_Toc22347180"/>
      <w:r w:rsidRPr="00577606">
        <w:t>Comandos</w:t>
      </w:r>
      <w:bookmarkEnd w:id="17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66"/>
        <w:gridCol w:w="4204"/>
        <w:gridCol w:w="2457"/>
      </w:tblGrid>
      <w:tr w:rsidR="00065A76" w:rsidRPr="00577606" w:rsidTr="0019136C">
        <w:trPr>
          <w:cantSplit/>
        </w:trPr>
        <w:tc>
          <w:tcPr>
            <w:tcW w:w="1063" w:type="dxa"/>
          </w:tcPr>
          <w:p w:rsidR="00065A76" w:rsidRPr="00577606" w:rsidRDefault="00065A76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466" w:type="dxa"/>
          </w:tcPr>
          <w:p w:rsidR="00065A76" w:rsidRPr="00577606" w:rsidRDefault="00065A76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204" w:type="dxa"/>
          </w:tcPr>
          <w:p w:rsidR="00065A76" w:rsidRPr="00577606" w:rsidRDefault="00065A76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065A76" w:rsidRPr="00577606" w:rsidRDefault="00065A76" w:rsidP="00F22BB2">
            <w:pPr>
              <w:pStyle w:val="Tabela"/>
            </w:pPr>
            <w:r w:rsidRPr="00577606">
              <w:t>Restrições</w:t>
            </w:r>
          </w:p>
        </w:tc>
      </w:tr>
      <w:tr w:rsidR="00EA7AD4" w:rsidRPr="00577606" w:rsidTr="0019136C">
        <w:trPr>
          <w:cantSplit/>
        </w:trPr>
        <w:tc>
          <w:tcPr>
            <w:tcW w:w="1063" w:type="dxa"/>
          </w:tcPr>
          <w:p w:rsidR="00EA7AD4" w:rsidRPr="00577606" w:rsidRDefault="00EA7AD4" w:rsidP="00F22BB2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66" w:type="dxa"/>
          </w:tcPr>
          <w:p w:rsidR="00EA7AD4" w:rsidRPr="00577606" w:rsidRDefault="00B135A7" w:rsidP="00F22BB2">
            <w:pPr>
              <w:pStyle w:val="Tabela"/>
            </w:pPr>
            <w:proofErr w:type="spellStart"/>
            <w:r>
              <w:t>Logar</w:t>
            </w:r>
            <w:proofErr w:type="spellEnd"/>
          </w:p>
        </w:tc>
        <w:tc>
          <w:tcPr>
            <w:tcW w:w="4204" w:type="dxa"/>
          </w:tcPr>
          <w:p w:rsidR="00EA7AD4" w:rsidRPr="00577606" w:rsidRDefault="00B135A7" w:rsidP="00F22BB2">
            <w:pPr>
              <w:pStyle w:val="Tabela"/>
            </w:pPr>
            <w:r>
              <w:t>Autentica o usuário</w:t>
            </w:r>
          </w:p>
        </w:tc>
        <w:tc>
          <w:tcPr>
            <w:tcW w:w="2457" w:type="dxa"/>
          </w:tcPr>
          <w:p w:rsidR="00EA7AD4" w:rsidRPr="00577606" w:rsidRDefault="00EA7AD4" w:rsidP="00F22BB2">
            <w:pPr>
              <w:pStyle w:val="Tabela"/>
            </w:pPr>
          </w:p>
        </w:tc>
      </w:tr>
      <w:tr w:rsidR="00EA7AD4" w:rsidRPr="00577606" w:rsidTr="0019136C">
        <w:trPr>
          <w:cantSplit/>
        </w:trPr>
        <w:tc>
          <w:tcPr>
            <w:tcW w:w="1063" w:type="dxa"/>
          </w:tcPr>
          <w:p w:rsidR="00EA7AD4" w:rsidRPr="00577606" w:rsidRDefault="00EA7AD4" w:rsidP="00F22BB2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1466" w:type="dxa"/>
          </w:tcPr>
          <w:p w:rsidR="00EA7AD4" w:rsidRPr="00577606" w:rsidRDefault="00B135A7" w:rsidP="00F22BB2">
            <w:pPr>
              <w:pStyle w:val="Tabela"/>
            </w:pPr>
            <w:r>
              <w:t>Limpar</w:t>
            </w:r>
          </w:p>
        </w:tc>
        <w:tc>
          <w:tcPr>
            <w:tcW w:w="4204" w:type="dxa"/>
          </w:tcPr>
          <w:p w:rsidR="00EA7AD4" w:rsidRPr="00577606" w:rsidRDefault="00B135A7" w:rsidP="00F22BB2">
            <w:pPr>
              <w:pStyle w:val="Tabela"/>
            </w:pPr>
            <w:r>
              <w:t>Limpa os dados do cliente.</w:t>
            </w:r>
          </w:p>
        </w:tc>
        <w:tc>
          <w:tcPr>
            <w:tcW w:w="2457" w:type="dxa"/>
          </w:tcPr>
          <w:p w:rsidR="00EA7AD4" w:rsidRPr="00577606" w:rsidRDefault="00EA7AD4" w:rsidP="00F22BB2">
            <w:pPr>
              <w:pStyle w:val="Tabela"/>
            </w:pPr>
          </w:p>
        </w:tc>
      </w:tr>
    </w:tbl>
    <w:p w:rsidR="00FA5BCD" w:rsidRDefault="00FA5BCD" w:rsidP="006273BA">
      <w:pPr>
        <w:rPr>
          <w:b/>
          <w:highlight w:val="yellow"/>
        </w:rPr>
      </w:pPr>
    </w:p>
    <w:p w:rsidR="006273BA" w:rsidRPr="00577606" w:rsidRDefault="006273BA" w:rsidP="006273BA">
      <w:pPr>
        <w:pStyle w:val="Ttulo3"/>
        <w:ind w:firstLine="0"/>
        <w:jc w:val="both"/>
      </w:pPr>
      <w:bookmarkStart w:id="18" w:name="_Toc22347181"/>
      <w:r w:rsidRPr="00577606">
        <w:lastRenderedPageBreak/>
        <w:t xml:space="preserve">Interface de usuário </w:t>
      </w:r>
      <w:r>
        <w:t>&lt;</w:t>
      </w:r>
      <w:r w:rsidR="000A58B7">
        <w:t>Tela de usuário - Recepcionista</w:t>
      </w:r>
      <w:r>
        <w:t>&gt;</w:t>
      </w:r>
      <w:bookmarkEnd w:id="18"/>
    </w:p>
    <w:p w:rsidR="006273BA" w:rsidRPr="00577606" w:rsidRDefault="006273BA" w:rsidP="006273BA">
      <w:pPr>
        <w:pStyle w:val="Ttulo4"/>
        <w:ind w:firstLine="0"/>
        <w:jc w:val="both"/>
      </w:pPr>
      <w:bookmarkStart w:id="19" w:name="_Toc22347182"/>
      <w:r w:rsidRPr="00577606">
        <w:t>Leiaute sugerido</w:t>
      </w:r>
      <w:bookmarkEnd w:id="19"/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6273BA" w:rsidRPr="00577606" w:rsidTr="00A4204A">
        <w:trPr>
          <w:trHeight w:val="5332"/>
        </w:trPr>
        <w:tc>
          <w:tcPr>
            <w:tcW w:w="9270" w:type="dxa"/>
          </w:tcPr>
          <w:p w:rsidR="006273BA" w:rsidRPr="00577606" w:rsidRDefault="007C006F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72B14871" wp14:editId="303DA0EB">
                  <wp:extent cx="5797550" cy="356997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356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73BA" w:rsidRDefault="006273BA" w:rsidP="00F22BB2">
      <w:pPr>
        <w:pStyle w:val="Corpodetexto"/>
      </w:pPr>
    </w:p>
    <w:p w:rsidR="00AF71E7" w:rsidRPr="00577606" w:rsidRDefault="00AF71E7" w:rsidP="00F22BB2">
      <w:pPr>
        <w:pStyle w:val="Corpodetexto"/>
      </w:pPr>
    </w:p>
    <w:p w:rsidR="006273BA" w:rsidRPr="00577606" w:rsidRDefault="006273BA" w:rsidP="006273BA">
      <w:pPr>
        <w:pStyle w:val="Ttulo4"/>
        <w:ind w:firstLine="0"/>
        <w:jc w:val="both"/>
      </w:pPr>
      <w:bookmarkStart w:id="20" w:name="_Toc22347183"/>
      <w:r w:rsidRPr="00577606">
        <w:t>Comandos</w:t>
      </w:r>
      <w:bookmarkEnd w:id="20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229"/>
        <w:gridCol w:w="4441"/>
        <w:gridCol w:w="2457"/>
      </w:tblGrid>
      <w:tr w:rsidR="006273BA" w:rsidRPr="00577606" w:rsidTr="008F4307">
        <w:trPr>
          <w:cantSplit/>
        </w:trPr>
        <w:tc>
          <w:tcPr>
            <w:tcW w:w="1063" w:type="dxa"/>
          </w:tcPr>
          <w:p w:rsidR="006273BA" w:rsidRPr="00577606" w:rsidRDefault="006273BA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229" w:type="dxa"/>
          </w:tcPr>
          <w:p w:rsidR="006273BA" w:rsidRPr="00577606" w:rsidRDefault="006273BA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441" w:type="dxa"/>
          </w:tcPr>
          <w:p w:rsidR="006273BA" w:rsidRPr="00577606" w:rsidRDefault="006273BA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6273BA" w:rsidRPr="00577606" w:rsidRDefault="006273BA" w:rsidP="00F22BB2">
            <w:pPr>
              <w:pStyle w:val="Tabela"/>
            </w:pPr>
            <w:r w:rsidRPr="00577606">
              <w:t>Restrições</w:t>
            </w:r>
          </w:p>
        </w:tc>
      </w:tr>
      <w:tr w:rsidR="006273BA" w:rsidRPr="00577606" w:rsidTr="008F4307">
        <w:trPr>
          <w:cantSplit/>
        </w:trPr>
        <w:tc>
          <w:tcPr>
            <w:tcW w:w="1063" w:type="dxa"/>
          </w:tcPr>
          <w:p w:rsidR="006273BA" w:rsidRPr="00577606" w:rsidRDefault="008F4307" w:rsidP="00F22BB2">
            <w:pPr>
              <w:pStyle w:val="Tabela"/>
            </w:pPr>
            <w:r>
              <w:t>1</w:t>
            </w:r>
          </w:p>
        </w:tc>
        <w:tc>
          <w:tcPr>
            <w:tcW w:w="1229" w:type="dxa"/>
          </w:tcPr>
          <w:p w:rsidR="006273BA" w:rsidRPr="00577606" w:rsidRDefault="006B0F0C" w:rsidP="00F22BB2">
            <w:pPr>
              <w:pStyle w:val="Tabela"/>
            </w:pPr>
            <w:r>
              <w:t>Cli</w:t>
            </w:r>
            <w:r w:rsidR="00B06C43">
              <w:t>e</w:t>
            </w:r>
            <w:r>
              <w:t>nte</w:t>
            </w:r>
            <w:r w:rsidR="008F4307">
              <w:t xml:space="preserve"> </w:t>
            </w:r>
          </w:p>
        </w:tc>
        <w:tc>
          <w:tcPr>
            <w:tcW w:w="4441" w:type="dxa"/>
          </w:tcPr>
          <w:p w:rsidR="006273BA" w:rsidRPr="00577606" w:rsidRDefault="008F4307" w:rsidP="00F22BB2">
            <w:pPr>
              <w:pStyle w:val="Tabela"/>
            </w:pPr>
            <w:r>
              <w:t xml:space="preserve">Exibe a </w:t>
            </w:r>
            <w:r w:rsidR="00C702B0">
              <w:t xml:space="preserve">funcionalidade </w:t>
            </w:r>
            <w:r w:rsidR="00B06C43">
              <w:t>relacionada ao cliente</w:t>
            </w:r>
          </w:p>
        </w:tc>
        <w:tc>
          <w:tcPr>
            <w:tcW w:w="2457" w:type="dxa"/>
          </w:tcPr>
          <w:p w:rsidR="006273BA" w:rsidRPr="00577606" w:rsidRDefault="006273BA" w:rsidP="00F22BB2">
            <w:pPr>
              <w:pStyle w:val="Tabela"/>
            </w:pPr>
          </w:p>
        </w:tc>
      </w:tr>
      <w:tr w:rsidR="00B06C43" w:rsidRPr="00577606" w:rsidTr="008F4307">
        <w:trPr>
          <w:cantSplit/>
        </w:trPr>
        <w:tc>
          <w:tcPr>
            <w:tcW w:w="1063" w:type="dxa"/>
          </w:tcPr>
          <w:p w:rsidR="00B06C43" w:rsidRPr="00577606" w:rsidRDefault="00B06C43" w:rsidP="00F22BB2">
            <w:pPr>
              <w:pStyle w:val="Tabela"/>
            </w:pPr>
            <w:r>
              <w:t>2</w:t>
            </w:r>
          </w:p>
        </w:tc>
        <w:tc>
          <w:tcPr>
            <w:tcW w:w="1229" w:type="dxa"/>
          </w:tcPr>
          <w:p w:rsidR="00B06C43" w:rsidRPr="00577606" w:rsidRDefault="00B06C43" w:rsidP="00F22BB2">
            <w:pPr>
              <w:pStyle w:val="Tabela"/>
            </w:pPr>
            <w:r>
              <w:t>Instrutores</w:t>
            </w:r>
          </w:p>
        </w:tc>
        <w:tc>
          <w:tcPr>
            <w:tcW w:w="4441" w:type="dxa"/>
          </w:tcPr>
          <w:p w:rsidR="00B06C43" w:rsidRPr="00577606" w:rsidRDefault="00B06C43" w:rsidP="00F22BB2">
            <w:pPr>
              <w:pStyle w:val="Tabela"/>
            </w:pPr>
            <w:r>
              <w:t>Exibe a funcionalidade relacionada ao Instrutor</w:t>
            </w:r>
          </w:p>
        </w:tc>
        <w:tc>
          <w:tcPr>
            <w:tcW w:w="2457" w:type="dxa"/>
          </w:tcPr>
          <w:p w:rsidR="00B06C43" w:rsidRPr="00577606" w:rsidRDefault="00B06C43" w:rsidP="00F22BB2">
            <w:pPr>
              <w:pStyle w:val="Tabela"/>
            </w:pPr>
          </w:p>
        </w:tc>
      </w:tr>
      <w:tr w:rsidR="00B06C43" w:rsidRPr="00577606" w:rsidTr="008F4307">
        <w:trPr>
          <w:cantSplit/>
        </w:trPr>
        <w:tc>
          <w:tcPr>
            <w:tcW w:w="1063" w:type="dxa"/>
          </w:tcPr>
          <w:p w:rsidR="00B06C43" w:rsidRDefault="00B06C43" w:rsidP="00F22BB2">
            <w:pPr>
              <w:pStyle w:val="Tabela"/>
            </w:pPr>
            <w:r>
              <w:t>3</w:t>
            </w:r>
          </w:p>
        </w:tc>
        <w:tc>
          <w:tcPr>
            <w:tcW w:w="1229" w:type="dxa"/>
          </w:tcPr>
          <w:p w:rsidR="00B06C43" w:rsidRDefault="00B06C43" w:rsidP="00F22BB2">
            <w:pPr>
              <w:pStyle w:val="Tabela"/>
            </w:pPr>
            <w:r>
              <w:t>Aul</w:t>
            </w:r>
            <w:r w:rsidR="003471A1">
              <w:t>a</w:t>
            </w:r>
          </w:p>
        </w:tc>
        <w:tc>
          <w:tcPr>
            <w:tcW w:w="4441" w:type="dxa"/>
          </w:tcPr>
          <w:p w:rsidR="00B06C43" w:rsidRPr="00577606" w:rsidRDefault="00B06C43" w:rsidP="00F22BB2">
            <w:pPr>
              <w:pStyle w:val="Tabela"/>
            </w:pPr>
            <w:r>
              <w:t>Exibe a funcionalidade relacionada a Aula</w:t>
            </w:r>
          </w:p>
        </w:tc>
        <w:tc>
          <w:tcPr>
            <w:tcW w:w="2457" w:type="dxa"/>
          </w:tcPr>
          <w:p w:rsidR="00B06C43" w:rsidRPr="00577606" w:rsidRDefault="00B06C43" w:rsidP="00F22BB2">
            <w:pPr>
              <w:pStyle w:val="Tabela"/>
            </w:pPr>
          </w:p>
        </w:tc>
      </w:tr>
      <w:tr w:rsidR="00B06C43" w:rsidRPr="00577606" w:rsidTr="008F4307">
        <w:trPr>
          <w:cantSplit/>
        </w:trPr>
        <w:tc>
          <w:tcPr>
            <w:tcW w:w="1063" w:type="dxa"/>
          </w:tcPr>
          <w:p w:rsidR="00B06C43" w:rsidRPr="00577606" w:rsidRDefault="00B06C43" w:rsidP="00F22BB2">
            <w:pPr>
              <w:pStyle w:val="Tabela"/>
            </w:pPr>
            <w:r>
              <w:t>4</w:t>
            </w:r>
          </w:p>
        </w:tc>
        <w:tc>
          <w:tcPr>
            <w:tcW w:w="1229" w:type="dxa"/>
          </w:tcPr>
          <w:p w:rsidR="00B06C43" w:rsidRPr="00577606" w:rsidRDefault="00B06C43" w:rsidP="00F22BB2">
            <w:pPr>
              <w:pStyle w:val="Tabela"/>
            </w:pPr>
            <w:proofErr w:type="spellStart"/>
            <w:r>
              <w:t>Logout</w:t>
            </w:r>
            <w:proofErr w:type="spellEnd"/>
          </w:p>
        </w:tc>
        <w:tc>
          <w:tcPr>
            <w:tcW w:w="4441" w:type="dxa"/>
          </w:tcPr>
          <w:p w:rsidR="00B06C43" w:rsidRPr="00577606" w:rsidRDefault="00B06C43" w:rsidP="00F22BB2">
            <w:pPr>
              <w:pStyle w:val="Tabela"/>
            </w:pPr>
            <w:r>
              <w:t>Sai da página autenticada</w:t>
            </w:r>
          </w:p>
        </w:tc>
        <w:tc>
          <w:tcPr>
            <w:tcW w:w="2457" w:type="dxa"/>
          </w:tcPr>
          <w:p w:rsidR="00B06C43" w:rsidRPr="00577606" w:rsidRDefault="00B06C43" w:rsidP="00F22BB2">
            <w:pPr>
              <w:pStyle w:val="Tabela"/>
            </w:pPr>
          </w:p>
        </w:tc>
      </w:tr>
    </w:tbl>
    <w:p w:rsidR="006512A0" w:rsidRPr="00577606" w:rsidRDefault="006512A0" w:rsidP="005D2D60">
      <w:pPr>
        <w:pStyle w:val="Ttulo3"/>
        <w:ind w:firstLine="0"/>
        <w:jc w:val="both"/>
      </w:pPr>
      <w:r>
        <w:br w:type="page"/>
      </w:r>
      <w:bookmarkStart w:id="21" w:name="_Toc22347184"/>
      <w:r w:rsidRPr="00577606">
        <w:lastRenderedPageBreak/>
        <w:t xml:space="preserve">Interface de usuário </w:t>
      </w:r>
      <w:r>
        <w:t>&lt;</w:t>
      </w:r>
      <w:r w:rsidR="008B5CDE">
        <w:t>C</w:t>
      </w:r>
      <w:r w:rsidR="006D2DE1">
        <w:t>adastro de aulas</w:t>
      </w:r>
      <w:r>
        <w:t>&gt;</w:t>
      </w:r>
      <w:bookmarkEnd w:id="21"/>
    </w:p>
    <w:p w:rsidR="006512A0" w:rsidRPr="00577606" w:rsidRDefault="006512A0" w:rsidP="005D2D60">
      <w:pPr>
        <w:pStyle w:val="Ttulo4"/>
        <w:ind w:firstLine="0"/>
        <w:jc w:val="both"/>
      </w:pPr>
      <w:bookmarkStart w:id="22" w:name="_Toc22347185"/>
      <w:r w:rsidRPr="00577606">
        <w:t>Leiaute sugerido</w:t>
      </w:r>
      <w:bookmarkEnd w:id="22"/>
    </w:p>
    <w:tbl>
      <w:tblPr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0"/>
      </w:tblGrid>
      <w:tr w:rsidR="006512A0" w:rsidRPr="00577606" w:rsidTr="00F7508A">
        <w:trPr>
          <w:trHeight w:val="5938"/>
        </w:trPr>
        <w:tc>
          <w:tcPr>
            <w:tcW w:w="9310" w:type="dxa"/>
          </w:tcPr>
          <w:p w:rsidR="006512A0" w:rsidRDefault="00F443FC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4DCAD0E" wp14:editId="7D37F912">
                  <wp:extent cx="5822950" cy="3717290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0" cy="371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738" w:rsidRDefault="006C7738" w:rsidP="00F22BB2">
            <w:pPr>
              <w:pStyle w:val="Tabela"/>
            </w:pPr>
          </w:p>
          <w:p w:rsidR="001819A6" w:rsidRPr="00577606" w:rsidRDefault="001819A6" w:rsidP="00F22BB2">
            <w:pPr>
              <w:pStyle w:val="Tabela"/>
            </w:pPr>
          </w:p>
        </w:tc>
      </w:tr>
    </w:tbl>
    <w:p w:rsidR="006512A0" w:rsidRPr="00577606" w:rsidRDefault="006512A0" w:rsidP="00F22BB2">
      <w:pPr>
        <w:pStyle w:val="Corpodetexto"/>
      </w:pPr>
    </w:p>
    <w:p w:rsidR="006512A0" w:rsidRPr="00577606" w:rsidRDefault="006512A0" w:rsidP="005D2D60">
      <w:pPr>
        <w:pStyle w:val="Ttulo4"/>
        <w:ind w:firstLine="0"/>
        <w:jc w:val="both"/>
      </w:pPr>
      <w:bookmarkStart w:id="23" w:name="_Toc22347186"/>
      <w:r w:rsidRPr="00577606">
        <w:lastRenderedPageBreak/>
        <w:t>Campos</w:t>
      </w:r>
      <w:bookmarkEnd w:id="23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6512A0" w:rsidRPr="00577606" w:rsidTr="00737C03">
        <w:trPr>
          <w:cantSplit/>
          <w:trHeight w:val="134"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6512A0" w:rsidRPr="007151C8" w:rsidRDefault="005A2B9A" w:rsidP="00F22BB2">
            <w:pPr>
              <w:pStyle w:val="Tabela"/>
            </w:pPr>
            <w:r>
              <w:t>Descrição</w:t>
            </w:r>
          </w:p>
        </w:tc>
        <w:tc>
          <w:tcPr>
            <w:tcW w:w="1315" w:type="dxa"/>
          </w:tcPr>
          <w:p w:rsidR="006512A0" w:rsidRPr="00577606" w:rsidRDefault="000D7566" w:rsidP="00F22BB2">
            <w:pPr>
              <w:pStyle w:val="Tabela"/>
            </w:pPr>
            <w:r>
              <w:t xml:space="preserve">Nome </w:t>
            </w:r>
            <w:proofErr w:type="gramStart"/>
            <w:r w:rsidRPr="000D7566">
              <w:t>da  Aula</w:t>
            </w:r>
            <w:proofErr w:type="gramEnd"/>
          </w:p>
        </w:tc>
        <w:tc>
          <w:tcPr>
            <w:tcW w:w="1134" w:type="dxa"/>
          </w:tcPr>
          <w:p w:rsidR="006512A0" w:rsidRPr="00577606" w:rsidRDefault="000D7566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6512A0" w:rsidRPr="00577606" w:rsidRDefault="00F15FB4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6512A0" w:rsidRPr="00577606" w:rsidRDefault="00D759EA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6512A0" w:rsidRPr="00577606" w:rsidRDefault="00EF03E4" w:rsidP="00F22BB2">
            <w:pPr>
              <w:pStyle w:val="Tabela"/>
            </w:pPr>
            <w:r>
              <w:t>Obrigatório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6512A0" w:rsidRPr="007151C8" w:rsidRDefault="006D2DE1" w:rsidP="00F22BB2">
            <w:pPr>
              <w:pStyle w:val="Tabela"/>
            </w:pPr>
            <w:r w:rsidRPr="007151C8">
              <w:t>Horário de inicio</w:t>
            </w:r>
          </w:p>
        </w:tc>
        <w:tc>
          <w:tcPr>
            <w:tcW w:w="1315" w:type="dxa"/>
          </w:tcPr>
          <w:p w:rsidR="006512A0" w:rsidRPr="00577606" w:rsidRDefault="000A2C8E" w:rsidP="00F22BB2">
            <w:pPr>
              <w:pStyle w:val="Tabela"/>
            </w:pPr>
            <w:r>
              <w:t>Horário de início da aula</w:t>
            </w:r>
          </w:p>
        </w:tc>
        <w:tc>
          <w:tcPr>
            <w:tcW w:w="1134" w:type="dxa"/>
          </w:tcPr>
          <w:p w:rsidR="006512A0" w:rsidRPr="00577606" w:rsidRDefault="00F15FB4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6512A0" w:rsidRPr="00577606" w:rsidRDefault="00F15FB4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6512A0" w:rsidRPr="00577606" w:rsidRDefault="00D759EA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6512A0" w:rsidRPr="00577606" w:rsidRDefault="006512A0" w:rsidP="00F22BB2">
            <w:pPr>
              <w:pStyle w:val="Tabela"/>
            </w:pP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 xml:space="preserve">Horário </w:t>
            </w:r>
            <w:r>
              <w:t>de termino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Horário de termino da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F15FB4" w:rsidRPr="00577606" w:rsidRDefault="00F15FB4" w:rsidP="00F22BB2">
            <w:pPr>
              <w:pStyle w:val="Tabela"/>
            </w:pP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>Instrutor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F15FB4" w:rsidRPr="00577606" w:rsidRDefault="00F15FB4" w:rsidP="00F22BB2">
            <w:pPr>
              <w:pStyle w:val="Tabela"/>
            </w:pPr>
            <w:r>
              <w:t>Informado pelo Sistema</w:t>
            </w: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>Dia da Semana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Descrição do dia da semana da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proofErr w:type="spellStart"/>
            <w:proofErr w:type="gramStart"/>
            <w:r>
              <w:t>checkbox</w:t>
            </w:r>
            <w:proofErr w:type="spellEnd"/>
            <w:proofErr w:type="gramEnd"/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</w:p>
        </w:tc>
        <w:tc>
          <w:tcPr>
            <w:tcW w:w="1984" w:type="dxa"/>
          </w:tcPr>
          <w:p w:rsidR="00F15FB4" w:rsidRPr="00577606" w:rsidRDefault="00F15FB4" w:rsidP="00F22BB2">
            <w:pPr>
              <w:pStyle w:val="Tabela"/>
            </w:pPr>
            <w:r>
              <w:t>Obrigatório</w:t>
            </w:r>
          </w:p>
        </w:tc>
      </w:tr>
      <w:tr w:rsidR="00F15FB4" w:rsidRPr="00577606" w:rsidTr="00737C03">
        <w:trPr>
          <w:cantSplit/>
        </w:trPr>
        <w:tc>
          <w:tcPr>
            <w:tcW w:w="1063" w:type="dxa"/>
          </w:tcPr>
          <w:p w:rsidR="00F15FB4" w:rsidRPr="00577606" w:rsidRDefault="00F15FB4" w:rsidP="009416C6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1427" w:type="dxa"/>
          </w:tcPr>
          <w:p w:rsidR="00F15FB4" w:rsidRPr="007151C8" w:rsidRDefault="00F15FB4" w:rsidP="00F22BB2">
            <w:pPr>
              <w:pStyle w:val="Tabela"/>
            </w:pPr>
            <w:r w:rsidRPr="007151C8">
              <w:t>Sala</w:t>
            </w:r>
          </w:p>
        </w:tc>
        <w:tc>
          <w:tcPr>
            <w:tcW w:w="1315" w:type="dxa"/>
          </w:tcPr>
          <w:p w:rsidR="00F15FB4" w:rsidRPr="00577606" w:rsidRDefault="00F15FB4" w:rsidP="00F22BB2">
            <w:pPr>
              <w:pStyle w:val="Tabela"/>
            </w:pPr>
            <w:r>
              <w:t>Número da sala de aula</w:t>
            </w:r>
          </w:p>
        </w:tc>
        <w:tc>
          <w:tcPr>
            <w:tcW w:w="1134" w:type="dxa"/>
          </w:tcPr>
          <w:p w:rsidR="00F15FB4" w:rsidRPr="00577606" w:rsidRDefault="00F15FB4" w:rsidP="00F22BB2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F15FB4" w:rsidRPr="00577606" w:rsidRDefault="00F15FB4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F15FB4" w:rsidRPr="00577606" w:rsidRDefault="00F15FB4" w:rsidP="00F22BB2">
            <w:pPr>
              <w:pStyle w:val="Tabela"/>
            </w:pPr>
            <w:r>
              <w:t>Inteiro</w:t>
            </w:r>
          </w:p>
        </w:tc>
        <w:tc>
          <w:tcPr>
            <w:tcW w:w="1984" w:type="dxa"/>
          </w:tcPr>
          <w:p w:rsidR="00F15FB4" w:rsidRPr="00577606" w:rsidRDefault="00310539" w:rsidP="00F22BB2">
            <w:pPr>
              <w:pStyle w:val="Tabela"/>
            </w:pPr>
            <w:r>
              <w:t>Obrigatório</w:t>
            </w:r>
          </w:p>
        </w:tc>
      </w:tr>
    </w:tbl>
    <w:p w:rsidR="006512A0" w:rsidRPr="00577606" w:rsidRDefault="006512A0" w:rsidP="00F22BB2">
      <w:pPr>
        <w:pStyle w:val="Corpodetexto"/>
      </w:pPr>
    </w:p>
    <w:p w:rsidR="006512A0" w:rsidRPr="00577606" w:rsidRDefault="006512A0" w:rsidP="005D2D60">
      <w:pPr>
        <w:pStyle w:val="Ttulo4"/>
        <w:ind w:firstLine="0"/>
        <w:jc w:val="both"/>
      </w:pPr>
      <w:bookmarkStart w:id="24" w:name="_Toc22347187"/>
      <w:r w:rsidRPr="00577606">
        <w:t>Comandos</w:t>
      </w:r>
      <w:bookmarkEnd w:id="24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6512A0" w:rsidRPr="00577606" w:rsidRDefault="006512A0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6512A0" w:rsidRPr="00577606" w:rsidRDefault="006512A0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6512A0" w:rsidRPr="00577606" w:rsidRDefault="006512A0" w:rsidP="00F22BB2">
            <w:pPr>
              <w:pStyle w:val="Tabela"/>
            </w:pPr>
            <w:r w:rsidRPr="00577606">
              <w:t>Restrições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559" w:type="dxa"/>
          </w:tcPr>
          <w:p w:rsidR="006512A0" w:rsidRPr="008A734A" w:rsidRDefault="005A142E" w:rsidP="00F22BB2">
            <w:pPr>
              <w:pStyle w:val="Tabela"/>
            </w:pPr>
            <w:r>
              <w:t>C</w:t>
            </w:r>
            <w:r w:rsidR="00265F9A">
              <w:t>adastrar</w:t>
            </w:r>
          </w:p>
        </w:tc>
        <w:tc>
          <w:tcPr>
            <w:tcW w:w="4111" w:type="dxa"/>
          </w:tcPr>
          <w:p w:rsidR="006512A0" w:rsidRPr="00577606" w:rsidRDefault="006A5673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6512A0" w:rsidRPr="00577606" w:rsidRDefault="00AB20E7" w:rsidP="00F22BB2">
            <w:pPr>
              <w:pStyle w:val="Tabela"/>
            </w:pPr>
            <w:r>
              <w:t>Todos os campos devem ser preenchidos</w:t>
            </w:r>
          </w:p>
        </w:tc>
      </w:tr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9416C6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559" w:type="dxa"/>
          </w:tcPr>
          <w:p w:rsidR="006512A0" w:rsidRPr="008A734A" w:rsidRDefault="008A734A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6512A0" w:rsidRPr="00577606" w:rsidRDefault="006A5673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6512A0" w:rsidRPr="00577606" w:rsidRDefault="006512A0" w:rsidP="00F22BB2">
            <w:pPr>
              <w:pStyle w:val="Tabela"/>
            </w:pPr>
          </w:p>
        </w:tc>
      </w:tr>
    </w:tbl>
    <w:p w:rsidR="006512A0" w:rsidRDefault="006512A0" w:rsidP="00F22BB2">
      <w:pPr>
        <w:pStyle w:val="Corpodetexto"/>
        <w:rPr>
          <w:highlight w:val="yellow"/>
        </w:rPr>
      </w:pPr>
    </w:p>
    <w:p w:rsidR="008B5CDE" w:rsidRPr="00577606" w:rsidRDefault="008B5CDE" w:rsidP="009416C6">
      <w:pPr>
        <w:pStyle w:val="Ttulo3"/>
        <w:numPr>
          <w:ilvl w:val="2"/>
          <w:numId w:val="17"/>
        </w:numPr>
        <w:jc w:val="both"/>
      </w:pPr>
      <w:bookmarkStart w:id="25" w:name="_Toc22347188"/>
      <w:r w:rsidRPr="00577606">
        <w:lastRenderedPageBreak/>
        <w:t xml:space="preserve">Interface de usuário </w:t>
      </w:r>
      <w:r>
        <w:t>&lt;</w:t>
      </w:r>
      <w:r w:rsidR="005B684A">
        <w:t>Lista</w:t>
      </w:r>
      <w:r>
        <w:t xml:space="preserve"> de aulas&gt;</w:t>
      </w:r>
      <w:bookmarkEnd w:id="25"/>
    </w:p>
    <w:p w:rsidR="008B5CDE" w:rsidRPr="00577606" w:rsidRDefault="008B5CDE" w:rsidP="008B5CDE">
      <w:pPr>
        <w:pStyle w:val="Ttulo4"/>
        <w:ind w:firstLine="0"/>
        <w:jc w:val="both"/>
      </w:pPr>
      <w:bookmarkStart w:id="26" w:name="_Toc22347189"/>
      <w:r w:rsidRPr="00577606">
        <w:t>Leiaute sugerido</w:t>
      </w:r>
      <w:bookmarkEnd w:id="26"/>
    </w:p>
    <w:p w:rsidR="008B5CDE" w:rsidRDefault="008B5CDE" w:rsidP="00F22BB2">
      <w:pPr>
        <w:pStyle w:val="Tabela"/>
      </w:pPr>
    </w:p>
    <w:p w:rsidR="008B5CDE" w:rsidRDefault="008B5CDE" w:rsidP="00F22BB2">
      <w:pPr>
        <w:pStyle w:val="Tabela"/>
      </w:pPr>
      <w:r>
        <w:rPr>
          <w:noProof/>
        </w:rPr>
        <w:drawing>
          <wp:inline distT="0" distB="0" distL="0" distR="0" wp14:anchorId="2C70D5E4" wp14:editId="7FCA4E49">
            <wp:extent cx="5822950" cy="3846830"/>
            <wp:effectExtent l="0" t="0" r="635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2A0" w:rsidRDefault="008B5CDE" w:rsidP="00F22BB2">
      <w:pPr>
        <w:pStyle w:val="Corpodetexto"/>
        <w:rPr>
          <w:highlight w:val="yellow"/>
        </w:rPr>
      </w:pPr>
      <w:r>
        <w:rPr>
          <w:noProof/>
        </w:rPr>
        <w:drawing>
          <wp:inline distT="0" distB="0" distL="0" distR="0" wp14:anchorId="0F2A4B25" wp14:editId="64919166">
            <wp:extent cx="5822950" cy="3733165"/>
            <wp:effectExtent l="0" t="0" r="635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25" w:rsidRPr="00577606" w:rsidRDefault="00805425" w:rsidP="009416C6">
      <w:pPr>
        <w:pStyle w:val="Ttulo4"/>
        <w:numPr>
          <w:ilvl w:val="3"/>
          <w:numId w:val="18"/>
        </w:numPr>
        <w:jc w:val="both"/>
      </w:pPr>
      <w:bookmarkStart w:id="27" w:name="_Toc22347190"/>
      <w:r w:rsidRPr="00577606">
        <w:lastRenderedPageBreak/>
        <w:t>Campos</w:t>
      </w:r>
      <w:bookmarkEnd w:id="27"/>
    </w:p>
    <w:p w:rsidR="00805425" w:rsidRDefault="00805425" w:rsidP="00F22BB2">
      <w:pPr>
        <w:pStyle w:val="Corpodetexto"/>
        <w:rPr>
          <w:highlight w:val="yellow"/>
        </w:rPr>
      </w:pP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310539" w:rsidRPr="00577606" w:rsidTr="008351F6">
        <w:trPr>
          <w:cantSplit/>
          <w:trHeight w:val="134"/>
        </w:trPr>
        <w:tc>
          <w:tcPr>
            <w:tcW w:w="1063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>
              <w:t>Descrição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 xml:space="preserve">Nome </w:t>
            </w:r>
            <w:proofErr w:type="gramStart"/>
            <w:r w:rsidRPr="000D7566">
              <w:t>da  Aula</w:t>
            </w:r>
            <w:proofErr w:type="gramEnd"/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Obrigatório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Horário de inicio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Horário de início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 xml:space="preserve">Horário </w:t>
            </w:r>
            <w:r>
              <w:t>de termino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Horário de termino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Hora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00:00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Instrutor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Informado pelo Sistema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Dia da Semana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Descrição do dia da semana da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proofErr w:type="spellStart"/>
            <w:proofErr w:type="gramStart"/>
            <w:r>
              <w:t>checkbox</w:t>
            </w:r>
            <w:proofErr w:type="spellEnd"/>
            <w:proofErr w:type="gramEnd"/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Obrigatório</w:t>
            </w:r>
          </w:p>
        </w:tc>
      </w:tr>
      <w:tr w:rsidR="00310539" w:rsidRPr="00577606" w:rsidTr="008351F6">
        <w:trPr>
          <w:cantSplit/>
        </w:trPr>
        <w:tc>
          <w:tcPr>
            <w:tcW w:w="1063" w:type="dxa"/>
          </w:tcPr>
          <w:p w:rsidR="00310539" w:rsidRPr="00577606" w:rsidRDefault="00310539" w:rsidP="009416C6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427" w:type="dxa"/>
          </w:tcPr>
          <w:p w:rsidR="00310539" w:rsidRPr="007151C8" w:rsidRDefault="00310539" w:rsidP="00F22BB2">
            <w:pPr>
              <w:pStyle w:val="Tabela"/>
            </w:pPr>
            <w:r w:rsidRPr="007151C8">
              <w:t>Sala</w:t>
            </w:r>
          </w:p>
        </w:tc>
        <w:tc>
          <w:tcPr>
            <w:tcW w:w="1315" w:type="dxa"/>
          </w:tcPr>
          <w:p w:rsidR="00310539" w:rsidRPr="00577606" w:rsidRDefault="00310539" w:rsidP="00F22BB2">
            <w:pPr>
              <w:pStyle w:val="Tabela"/>
            </w:pPr>
            <w:r>
              <w:t>Número da sala de aula</w:t>
            </w:r>
          </w:p>
        </w:tc>
        <w:tc>
          <w:tcPr>
            <w:tcW w:w="1134" w:type="dxa"/>
          </w:tcPr>
          <w:p w:rsidR="00310539" w:rsidRPr="00577606" w:rsidRDefault="00310539" w:rsidP="00F22BB2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310539" w:rsidRPr="00577606" w:rsidRDefault="00310539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310539" w:rsidRPr="00577606" w:rsidRDefault="00310539" w:rsidP="00F22BB2">
            <w:pPr>
              <w:pStyle w:val="Tabela"/>
            </w:pPr>
            <w:r>
              <w:t>Inteiro</w:t>
            </w:r>
          </w:p>
        </w:tc>
        <w:tc>
          <w:tcPr>
            <w:tcW w:w="1984" w:type="dxa"/>
          </w:tcPr>
          <w:p w:rsidR="00310539" w:rsidRPr="00577606" w:rsidRDefault="00310539" w:rsidP="00F22BB2">
            <w:pPr>
              <w:pStyle w:val="Tabela"/>
            </w:pPr>
            <w:r>
              <w:t>Obrigatório</w:t>
            </w:r>
          </w:p>
        </w:tc>
      </w:tr>
    </w:tbl>
    <w:p w:rsidR="00805425" w:rsidRDefault="00805425" w:rsidP="00F22BB2">
      <w:pPr>
        <w:pStyle w:val="Corpodetexto"/>
      </w:pPr>
    </w:p>
    <w:p w:rsidR="00805425" w:rsidRDefault="00805425" w:rsidP="009416C6">
      <w:pPr>
        <w:pStyle w:val="Ttulo4"/>
        <w:numPr>
          <w:ilvl w:val="3"/>
          <w:numId w:val="19"/>
        </w:numPr>
        <w:jc w:val="both"/>
      </w:pPr>
      <w:bookmarkStart w:id="28" w:name="_Toc22347191"/>
      <w:r w:rsidRPr="00577606">
        <w:t>Comandos</w:t>
      </w:r>
      <w:bookmarkEnd w:id="28"/>
    </w:p>
    <w:p w:rsidR="00805425" w:rsidRPr="00805425" w:rsidRDefault="00805425" w:rsidP="00F22BB2">
      <w:pPr>
        <w:pStyle w:val="Corpodetexto"/>
      </w:pP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805425" w:rsidRPr="00577606" w:rsidTr="00D57463">
        <w:trPr>
          <w:cantSplit/>
        </w:trPr>
        <w:tc>
          <w:tcPr>
            <w:tcW w:w="1063" w:type="dxa"/>
          </w:tcPr>
          <w:p w:rsidR="00805425" w:rsidRPr="00577606" w:rsidRDefault="00805425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805425" w:rsidRPr="00577606" w:rsidRDefault="00805425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805425" w:rsidRPr="00577606" w:rsidRDefault="00805425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805425" w:rsidRPr="00577606" w:rsidRDefault="00805425" w:rsidP="00F22BB2">
            <w:pPr>
              <w:pStyle w:val="Tabela"/>
            </w:pPr>
            <w:r w:rsidRPr="00577606">
              <w:t>Restrições</w:t>
            </w:r>
          </w:p>
        </w:tc>
      </w:tr>
      <w:tr w:rsidR="00805425" w:rsidRPr="00577606" w:rsidTr="00D57463">
        <w:trPr>
          <w:cantSplit/>
        </w:trPr>
        <w:tc>
          <w:tcPr>
            <w:tcW w:w="1063" w:type="dxa"/>
          </w:tcPr>
          <w:p w:rsidR="00805425" w:rsidRPr="00577606" w:rsidRDefault="00805425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805425" w:rsidRPr="008A734A" w:rsidRDefault="00032BC6" w:rsidP="00F22BB2">
            <w:pPr>
              <w:pStyle w:val="Tabela"/>
            </w:pPr>
            <w:r>
              <w:t>Editar</w:t>
            </w:r>
          </w:p>
        </w:tc>
        <w:tc>
          <w:tcPr>
            <w:tcW w:w="4111" w:type="dxa"/>
          </w:tcPr>
          <w:p w:rsidR="00805425" w:rsidRPr="00577606" w:rsidRDefault="00416925" w:rsidP="00F22BB2">
            <w:pPr>
              <w:pStyle w:val="Tabela"/>
            </w:pPr>
            <w:r>
              <w:t>Direciona para tela de edição do cadastro</w:t>
            </w:r>
          </w:p>
        </w:tc>
        <w:tc>
          <w:tcPr>
            <w:tcW w:w="2457" w:type="dxa"/>
          </w:tcPr>
          <w:p w:rsidR="00805425" w:rsidRPr="00577606" w:rsidRDefault="00805425" w:rsidP="00F22BB2">
            <w:pPr>
              <w:pStyle w:val="Tabela"/>
            </w:pPr>
          </w:p>
        </w:tc>
      </w:tr>
      <w:tr w:rsidR="00805425" w:rsidRPr="00577606" w:rsidTr="00D57463">
        <w:trPr>
          <w:cantSplit/>
        </w:trPr>
        <w:tc>
          <w:tcPr>
            <w:tcW w:w="1063" w:type="dxa"/>
          </w:tcPr>
          <w:p w:rsidR="00805425" w:rsidRPr="00577606" w:rsidRDefault="00805425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805425" w:rsidRPr="008A734A" w:rsidRDefault="00032BC6" w:rsidP="00F22BB2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805425" w:rsidRPr="00577606" w:rsidRDefault="00416925" w:rsidP="00F22BB2">
            <w:pPr>
              <w:pStyle w:val="Tabela"/>
            </w:pPr>
            <w:r>
              <w:t>Exclui o cadastro da Aula</w:t>
            </w:r>
          </w:p>
        </w:tc>
        <w:tc>
          <w:tcPr>
            <w:tcW w:w="2457" w:type="dxa"/>
          </w:tcPr>
          <w:p w:rsidR="00805425" w:rsidRPr="00577606" w:rsidRDefault="00416925" w:rsidP="00F22BB2">
            <w:pPr>
              <w:pStyle w:val="Tabela"/>
            </w:pPr>
            <w:r>
              <w:t>Não exclui caso tenha algum cadastro de aluno vinculado</w:t>
            </w:r>
          </w:p>
        </w:tc>
      </w:tr>
      <w:tr w:rsidR="00032BC6" w:rsidRPr="00577606" w:rsidTr="00D57463">
        <w:trPr>
          <w:cantSplit/>
        </w:trPr>
        <w:tc>
          <w:tcPr>
            <w:tcW w:w="1063" w:type="dxa"/>
          </w:tcPr>
          <w:p w:rsidR="00032BC6" w:rsidRPr="00577606" w:rsidRDefault="00032BC6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032BC6" w:rsidRDefault="00032BC6" w:rsidP="00F22BB2">
            <w:pPr>
              <w:pStyle w:val="Tabela"/>
            </w:pPr>
            <w:r>
              <w:t>Atualizar</w:t>
            </w:r>
          </w:p>
        </w:tc>
        <w:tc>
          <w:tcPr>
            <w:tcW w:w="4111" w:type="dxa"/>
          </w:tcPr>
          <w:p w:rsidR="00032BC6" w:rsidRDefault="00032BC6" w:rsidP="00F22BB2">
            <w:pPr>
              <w:pStyle w:val="Tabela"/>
            </w:pPr>
            <w:r>
              <w:t xml:space="preserve">Salva o cadastro </w:t>
            </w:r>
            <w:r w:rsidR="00D57463">
              <w:t xml:space="preserve">alterado </w:t>
            </w:r>
            <w:r>
              <w:t>do cliente da academia</w:t>
            </w:r>
          </w:p>
        </w:tc>
        <w:tc>
          <w:tcPr>
            <w:tcW w:w="2457" w:type="dxa"/>
          </w:tcPr>
          <w:p w:rsidR="00032BC6" w:rsidRPr="00577606" w:rsidRDefault="00032BC6" w:rsidP="00F22BB2">
            <w:pPr>
              <w:pStyle w:val="Tabela"/>
            </w:pPr>
          </w:p>
        </w:tc>
      </w:tr>
      <w:tr w:rsidR="00032BC6" w:rsidRPr="00577606" w:rsidTr="00D57463">
        <w:trPr>
          <w:cantSplit/>
        </w:trPr>
        <w:tc>
          <w:tcPr>
            <w:tcW w:w="1063" w:type="dxa"/>
          </w:tcPr>
          <w:p w:rsidR="00032BC6" w:rsidRPr="00577606" w:rsidRDefault="00032BC6" w:rsidP="009416C6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1559" w:type="dxa"/>
          </w:tcPr>
          <w:p w:rsidR="00032BC6" w:rsidRDefault="00032BC6" w:rsidP="00F22BB2">
            <w:pPr>
              <w:pStyle w:val="Tabela"/>
            </w:pPr>
            <w:r>
              <w:t>Limpar</w:t>
            </w:r>
          </w:p>
        </w:tc>
        <w:tc>
          <w:tcPr>
            <w:tcW w:w="4111" w:type="dxa"/>
          </w:tcPr>
          <w:p w:rsidR="00032BC6" w:rsidRDefault="00416925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032BC6" w:rsidRPr="00577606" w:rsidRDefault="00032BC6" w:rsidP="00F22BB2">
            <w:pPr>
              <w:pStyle w:val="Tabela"/>
            </w:pPr>
          </w:p>
        </w:tc>
      </w:tr>
    </w:tbl>
    <w:p w:rsidR="00805425" w:rsidRPr="00805425" w:rsidRDefault="00805425" w:rsidP="00F22BB2">
      <w:pPr>
        <w:pStyle w:val="Corpodetexto"/>
      </w:pPr>
    </w:p>
    <w:p w:rsidR="00D57463" w:rsidRDefault="006512A0" w:rsidP="009416C6">
      <w:pPr>
        <w:pStyle w:val="Ttulo3"/>
        <w:numPr>
          <w:ilvl w:val="2"/>
          <w:numId w:val="17"/>
        </w:numPr>
        <w:jc w:val="both"/>
      </w:pPr>
      <w:r>
        <w:br w:type="page"/>
      </w:r>
      <w:bookmarkStart w:id="29" w:name="_Toc22347192"/>
      <w:r w:rsidRPr="00577606">
        <w:lastRenderedPageBreak/>
        <w:t xml:space="preserve">Interface de usuário </w:t>
      </w:r>
      <w:r>
        <w:t>&lt;</w:t>
      </w:r>
      <w:r w:rsidR="00B07066">
        <w:t>C</w:t>
      </w:r>
      <w:r w:rsidR="00875B8F">
        <w:t>adastro de instrutor</w:t>
      </w:r>
      <w:r>
        <w:t>&gt;</w:t>
      </w:r>
      <w:bookmarkEnd w:id="29"/>
    </w:p>
    <w:p w:rsidR="006512A0" w:rsidRPr="00577606" w:rsidRDefault="006512A0" w:rsidP="00A3166B">
      <w:pPr>
        <w:pStyle w:val="Ttulo4"/>
        <w:ind w:firstLine="0"/>
        <w:jc w:val="both"/>
      </w:pPr>
      <w:bookmarkStart w:id="30" w:name="_Toc22347193"/>
      <w:r w:rsidRPr="00577606">
        <w:t>Leiaute sugerido</w:t>
      </w:r>
      <w:bookmarkEnd w:id="30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6512A0" w:rsidRPr="00577606" w:rsidTr="00737C03">
        <w:trPr>
          <w:trHeight w:val="645"/>
        </w:trPr>
        <w:tc>
          <w:tcPr>
            <w:tcW w:w="9284" w:type="dxa"/>
          </w:tcPr>
          <w:p w:rsidR="00CF3676" w:rsidRPr="00577606" w:rsidRDefault="00CF3676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7136B4EB" wp14:editId="486522DD">
                  <wp:extent cx="5806440" cy="3814445"/>
                  <wp:effectExtent l="0" t="0" r="381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81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2A0" w:rsidRPr="00577606" w:rsidRDefault="006512A0" w:rsidP="005D2D60">
      <w:pPr>
        <w:pStyle w:val="Ttulo4"/>
        <w:ind w:firstLine="0"/>
        <w:jc w:val="both"/>
      </w:pPr>
      <w:bookmarkStart w:id="31" w:name="_Toc22347194"/>
      <w:r w:rsidRPr="00577606">
        <w:t>Campos</w:t>
      </w:r>
      <w:bookmarkEnd w:id="31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6512A0" w:rsidRPr="00577606" w:rsidTr="00737C03">
        <w:trPr>
          <w:cantSplit/>
          <w:trHeight w:val="134"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6512A0" w:rsidRPr="00577606" w:rsidRDefault="006512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626F65" w:rsidRPr="00577606" w:rsidTr="00737C03">
        <w:trPr>
          <w:cantSplit/>
        </w:trPr>
        <w:tc>
          <w:tcPr>
            <w:tcW w:w="1063" w:type="dxa"/>
          </w:tcPr>
          <w:p w:rsidR="00626F65" w:rsidRPr="00577606" w:rsidRDefault="00626F65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626F65" w:rsidRPr="00626F65" w:rsidRDefault="00626F65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626F65" w:rsidRPr="00577606" w:rsidRDefault="00626F65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626F65" w:rsidRPr="00577606" w:rsidRDefault="006C564C" w:rsidP="00F22BB2">
            <w:pPr>
              <w:pStyle w:val="Tabela"/>
            </w:pPr>
            <w:r>
              <w:t>Texto de até 60 caracteres</w:t>
            </w:r>
          </w:p>
        </w:tc>
        <w:tc>
          <w:tcPr>
            <w:tcW w:w="1275" w:type="dxa"/>
          </w:tcPr>
          <w:p w:rsidR="00626F65" w:rsidRPr="00577606" w:rsidRDefault="007A5B57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626F65" w:rsidRPr="00577606" w:rsidRDefault="00626F6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626F65" w:rsidRPr="00577606" w:rsidRDefault="00626F65" w:rsidP="00F22BB2">
            <w:pPr>
              <w:pStyle w:val="Tabela"/>
            </w:pPr>
            <w:r>
              <w:t>Obrigatório</w:t>
            </w:r>
          </w:p>
        </w:tc>
      </w:tr>
      <w:tr w:rsidR="00626F65" w:rsidRPr="00577606" w:rsidTr="00737C03">
        <w:trPr>
          <w:cantSplit/>
        </w:trPr>
        <w:tc>
          <w:tcPr>
            <w:tcW w:w="1063" w:type="dxa"/>
          </w:tcPr>
          <w:p w:rsidR="00626F65" w:rsidRPr="00577606" w:rsidRDefault="00626F65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626F65" w:rsidRPr="00626F65" w:rsidRDefault="00626F65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626F65" w:rsidRPr="00577606" w:rsidRDefault="00626F65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626F65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626F65" w:rsidRPr="00577606" w:rsidRDefault="00DA3B6E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626F65" w:rsidRPr="00577606" w:rsidRDefault="00DA3B6E" w:rsidP="00F22BB2">
            <w:pPr>
              <w:pStyle w:val="Tabela"/>
            </w:pPr>
            <w:r>
              <w:t>RG</w:t>
            </w:r>
          </w:p>
        </w:tc>
        <w:tc>
          <w:tcPr>
            <w:tcW w:w="1984" w:type="dxa"/>
          </w:tcPr>
          <w:p w:rsidR="00626F65" w:rsidRPr="00577606" w:rsidRDefault="00DA3B6E" w:rsidP="00F22BB2">
            <w:pPr>
              <w:pStyle w:val="Tabela"/>
            </w:pPr>
            <w:r>
              <w:t>Tamanho máximo 15 caracteres</w:t>
            </w:r>
          </w:p>
        </w:tc>
      </w:tr>
      <w:tr w:rsidR="00DA3B6E" w:rsidRPr="00577606" w:rsidTr="00737C03">
        <w:trPr>
          <w:cantSplit/>
        </w:trPr>
        <w:tc>
          <w:tcPr>
            <w:tcW w:w="1063" w:type="dxa"/>
          </w:tcPr>
          <w:p w:rsidR="00DA3B6E" w:rsidRPr="00577606" w:rsidRDefault="00DA3B6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DA3B6E" w:rsidRPr="00626F65" w:rsidRDefault="00DA3B6E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DA3B6E" w:rsidRPr="00577606" w:rsidRDefault="00DA3B6E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DA3B6E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DA3B6E" w:rsidRPr="00577606" w:rsidRDefault="00DA3B6E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DA3B6E" w:rsidRPr="00AD3B99" w:rsidRDefault="00AD3B99" w:rsidP="00F22BB2">
            <w:pPr>
              <w:pStyle w:val="Tabela"/>
              <w:rPr>
                <w:u w:val="single"/>
              </w:rPr>
            </w:pPr>
            <w:r>
              <w:t>CPF</w:t>
            </w:r>
          </w:p>
        </w:tc>
        <w:tc>
          <w:tcPr>
            <w:tcW w:w="1984" w:type="dxa"/>
          </w:tcPr>
          <w:p w:rsidR="00DA3B6E" w:rsidRPr="00577606" w:rsidRDefault="00DA3B6E" w:rsidP="00F22BB2">
            <w:pPr>
              <w:pStyle w:val="Tabela"/>
            </w:pPr>
            <w:r>
              <w:t>Tamanho máximo 14 caracteres</w:t>
            </w:r>
          </w:p>
        </w:tc>
      </w:tr>
      <w:tr w:rsidR="00DA3B6E" w:rsidRPr="00577606" w:rsidTr="00737C03">
        <w:trPr>
          <w:cantSplit/>
        </w:trPr>
        <w:tc>
          <w:tcPr>
            <w:tcW w:w="1063" w:type="dxa"/>
          </w:tcPr>
          <w:p w:rsidR="00DA3B6E" w:rsidRPr="00577606" w:rsidRDefault="00DA3B6E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DA3B6E" w:rsidRPr="00626F65" w:rsidRDefault="00DA3B6E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DA3B6E" w:rsidRPr="00577606" w:rsidRDefault="00DA3B6E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DA3B6E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DA3B6E" w:rsidRPr="00577606" w:rsidRDefault="00DA3B6E" w:rsidP="00F22BB2">
            <w:pPr>
              <w:pStyle w:val="Tabela"/>
            </w:pPr>
          </w:p>
        </w:tc>
        <w:tc>
          <w:tcPr>
            <w:tcW w:w="993" w:type="dxa"/>
          </w:tcPr>
          <w:p w:rsidR="00DA3B6E" w:rsidRPr="00577606" w:rsidRDefault="00DA3B6E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DA3B6E" w:rsidRPr="00577606" w:rsidRDefault="00DA3B6E" w:rsidP="00F22BB2">
            <w:pPr>
              <w:pStyle w:val="Tabela"/>
            </w:pPr>
            <w:r>
              <w:t>Informado pelo Sistema</w:t>
            </w:r>
          </w:p>
        </w:tc>
      </w:tr>
    </w:tbl>
    <w:p w:rsidR="006512A0" w:rsidRPr="00577606" w:rsidRDefault="006512A0" w:rsidP="005D2D60">
      <w:pPr>
        <w:pStyle w:val="Ttulo4"/>
        <w:ind w:firstLine="0"/>
        <w:jc w:val="both"/>
      </w:pPr>
      <w:bookmarkStart w:id="32" w:name="_Toc22347195"/>
      <w:r w:rsidRPr="00577606">
        <w:t>Comandos</w:t>
      </w:r>
      <w:bookmarkEnd w:id="32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6512A0" w:rsidRPr="00577606" w:rsidTr="00737C03">
        <w:trPr>
          <w:cantSplit/>
        </w:trPr>
        <w:tc>
          <w:tcPr>
            <w:tcW w:w="1063" w:type="dxa"/>
          </w:tcPr>
          <w:p w:rsidR="006512A0" w:rsidRPr="00577606" w:rsidRDefault="006512A0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6512A0" w:rsidRPr="00577606" w:rsidRDefault="006512A0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6512A0" w:rsidRPr="00577606" w:rsidRDefault="006512A0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6512A0" w:rsidRPr="00577606" w:rsidRDefault="006512A0" w:rsidP="00F22BB2">
            <w:pPr>
              <w:pStyle w:val="Tabela"/>
            </w:pPr>
            <w:r w:rsidRPr="00577606">
              <w:t>Restrições</w:t>
            </w:r>
          </w:p>
        </w:tc>
      </w:tr>
      <w:tr w:rsidR="00880700" w:rsidRPr="00577606" w:rsidTr="00737C03">
        <w:trPr>
          <w:cantSplit/>
        </w:trPr>
        <w:tc>
          <w:tcPr>
            <w:tcW w:w="1063" w:type="dxa"/>
          </w:tcPr>
          <w:p w:rsidR="00880700" w:rsidRPr="00577606" w:rsidRDefault="00880700" w:rsidP="009416C6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:rsidR="00880700" w:rsidRPr="008A734A" w:rsidRDefault="00880700" w:rsidP="00F22BB2">
            <w:pPr>
              <w:pStyle w:val="Tabela"/>
            </w:pPr>
            <w:r w:rsidRPr="008A734A">
              <w:t>Salvar</w:t>
            </w:r>
          </w:p>
        </w:tc>
        <w:tc>
          <w:tcPr>
            <w:tcW w:w="4111" w:type="dxa"/>
          </w:tcPr>
          <w:p w:rsidR="00880700" w:rsidRPr="00577606" w:rsidRDefault="00880700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880700" w:rsidRPr="00577606" w:rsidRDefault="00880700" w:rsidP="00F22BB2">
            <w:pPr>
              <w:pStyle w:val="Tabela"/>
            </w:pPr>
            <w:r>
              <w:t xml:space="preserve">Todos os </w:t>
            </w:r>
            <w:r w:rsidR="00AD3B99">
              <w:t>campos obrigatórios</w:t>
            </w:r>
            <w:r>
              <w:t xml:space="preserve"> devem ser preenchidos</w:t>
            </w:r>
          </w:p>
        </w:tc>
      </w:tr>
      <w:tr w:rsidR="00880700" w:rsidRPr="00577606" w:rsidTr="00737C03">
        <w:trPr>
          <w:cantSplit/>
        </w:trPr>
        <w:tc>
          <w:tcPr>
            <w:tcW w:w="1063" w:type="dxa"/>
          </w:tcPr>
          <w:p w:rsidR="00880700" w:rsidRPr="00577606" w:rsidRDefault="00880700" w:rsidP="009416C6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559" w:type="dxa"/>
          </w:tcPr>
          <w:p w:rsidR="00880700" w:rsidRPr="008A734A" w:rsidRDefault="00880700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880700" w:rsidRPr="00577606" w:rsidRDefault="00880700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880700" w:rsidRPr="00577606" w:rsidRDefault="00880700" w:rsidP="00F22BB2">
            <w:pPr>
              <w:pStyle w:val="Tabela"/>
            </w:pPr>
          </w:p>
        </w:tc>
      </w:tr>
    </w:tbl>
    <w:p w:rsidR="006512A0" w:rsidRDefault="006512A0" w:rsidP="00F22BB2">
      <w:pPr>
        <w:pStyle w:val="Corpodetexto"/>
        <w:rPr>
          <w:highlight w:val="yellow"/>
        </w:rPr>
      </w:pPr>
    </w:p>
    <w:p w:rsidR="00D57463" w:rsidRDefault="00D57463" w:rsidP="009416C6">
      <w:pPr>
        <w:pStyle w:val="Ttulo3"/>
        <w:numPr>
          <w:ilvl w:val="2"/>
          <w:numId w:val="17"/>
        </w:numPr>
        <w:jc w:val="both"/>
      </w:pPr>
      <w:bookmarkStart w:id="33" w:name="_Toc22347196"/>
      <w:r w:rsidRPr="00577606">
        <w:lastRenderedPageBreak/>
        <w:t xml:space="preserve">Interface de usuário </w:t>
      </w:r>
      <w:r>
        <w:t>&lt;</w:t>
      </w:r>
      <w:r w:rsidR="005B684A">
        <w:t xml:space="preserve">Lista de </w:t>
      </w:r>
      <w:r>
        <w:t>instrutor</w:t>
      </w:r>
      <w:r w:rsidR="005B684A">
        <w:t>es</w:t>
      </w:r>
      <w:r>
        <w:t>&gt;</w:t>
      </w:r>
      <w:bookmarkEnd w:id="33"/>
    </w:p>
    <w:p w:rsidR="00D57463" w:rsidRPr="00577606" w:rsidRDefault="00D57463" w:rsidP="00A3166B">
      <w:pPr>
        <w:pStyle w:val="Ttulo4"/>
        <w:ind w:firstLine="0"/>
        <w:jc w:val="both"/>
      </w:pPr>
      <w:bookmarkStart w:id="34" w:name="_Toc22347197"/>
      <w:r w:rsidRPr="00577606">
        <w:t>Leiaute sugerido</w:t>
      </w:r>
      <w:bookmarkEnd w:id="34"/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w:rsidR="00D57463" w:rsidRPr="00577606" w:rsidTr="00D57463">
        <w:trPr>
          <w:trHeight w:val="645"/>
        </w:trPr>
        <w:tc>
          <w:tcPr>
            <w:tcW w:w="9284" w:type="dxa"/>
          </w:tcPr>
          <w:p w:rsidR="00D57463" w:rsidRDefault="00D57463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767A0667" wp14:editId="4254838C">
                  <wp:extent cx="5806440" cy="3895090"/>
                  <wp:effectExtent l="0" t="0" r="381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89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7463" w:rsidRPr="00577606" w:rsidRDefault="00D57463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F475B84" wp14:editId="2F8E9FA3">
                  <wp:extent cx="5806440" cy="4027170"/>
                  <wp:effectExtent l="0" t="0" r="381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402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463" w:rsidRPr="00577606" w:rsidRDefault="00D57463" w:rsidP="00F22BB2">
      <w:pPr>
        <w:pStyle w:val="Corpodetexto"/>
      </w:pPr>
    </w:p>
    <w:p w:rsidR="00D57463" w:rsidRDefault="00D57463" w:rsidP="00D57463">
      <w:pPr>
        <w:pStyle w:val="Ttulo4"/>
        <w:ind w:firstLine="0"/>
        <w:jc w:val="both"/>
      </w:pPr>
      <w:bookmarkStart w:id="35" w:name="_Toc22347198"/>
      <w:r w:rsidRPr="00577606">
        <w:lastRenderedPageBreak/>
        <w:t>Campos</w:t>
      </w:r>
      <w:bookmarkEnd w:id="35"/>
    </w:p>
    <w:p w:rsidR="009535C2" w:rsidRPr="009535C2" w:rsidRDefault="009535C2" w:rsidP="00F22BB2">
      <w:pPr>
        <w:pStyle w:val="Corpodetexto"/>
      </w:pP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D57463" w:rsidRPr="00577606" w:rsidTr="00D57463">
        <w:trPr>
          <w:cantSplit/>
          <w:trHeight w:val="134"/>
        </w:trPr>
        <w:tc>
          <w:tcPr>
            <w:tcW w:w="1063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D57463" w:rsidRPr="00577606" w:rsidRDefault="00D57463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Default="003529E3" w:rsidP="003529E3">
            <w:pPr>
              <w:pStyle w:val="Tabela"/>
              <w:ind w:left="360"/>
            </w:pPr>
            <w:r>
              <w:t>1</w:t>
            </w:r>
          </w:p>
          <w:p w:rsidR="003529E3" w:rsidRPr="00577606" w:rsidRDefault="003529E3" w:rsidP="003529E3">
            <w:pPr>
              <w:pStyle w:val="Tabela"/>
              <w:ind w:left="360"/>
            </w:pP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91405D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91405D" w:rsidRPr="00577606" w:rsidRDefault="0091405D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Texto de até 60 caracteres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3529E3" w:rsidP="003529E3">
            <w:pPr>
              <w:pStyle w:val="Tabela"/>
              <w:ind w:left="360"/>
            </w:pPr>
            <w:r>
              <w:t>2</w:t>
            </w: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91405D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91405D" w:rsidRPr="00577606" w:rsidRDefault="0091405D" w:rsidP="00F22BB2">
            <w:pPr>
              <w:pStyle w:val="Tabela"/>
            </w:pPr>
            <w:r>
              <w:t>RG</w:t>
            </w:r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Tamanho máximo 15 caracteres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3529E3" w:rsidP="003529E3">
            <w:pPr>
              <w:pStyle w:val="Tabela"/>
              <w:ind w:left="360"/>
            </w:pPr>
            <w:r>
              <w:t>3</w:t>
            </w: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91405D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91405D" w:rsidRPr="00577606" w:rsidRDefault="00AD3B99" w:rsidP="00F22BB2">
            <w:pPr>
              <w:pStyle w:val="Tabela"/>
            </w:pPr>
            <w:r>
              <w:t>CPF</w:t>
            </w:r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Tamanho máximo 15 caracteres</w:t>
            </w:r>
          </w:p>
        </w:tc>
      </w:tr>
      <w:tr w:rsidR="0091405D" w:rsidRPr="00577606" w:rsidTr="00D57463">
        <w:trPr>
          <w:cantSplit/>
        </w:trPr>
        <w:tc>
          <w:tcPr>
            <w:tcW w:w="1063" w:type="dxa"/>
          </w:tcPr>
          <w:p w:rsidR="0091405D" w:rsidRPr="00577606" w:rsidRDefault="003529E3" w:rsidP="003529E3">
            <w:pPr>
              <w:pStyle w:val="Tabela"/>
              <w:ind w:left="360"/>
            </w:pPr>
            <w:r>
              <w:t>4</w:t>
            </w:r>
          </w:p>
        </w:tc>
        <w:tc>
          <w:tcPr>
            <w:tcW w:w="1427" w:type="dxa"/>
          </w:tcPr>
          <w:p w:rsidR="0091405D" w:rsidRPr="00626F65" w:rsidRDefault="0091405D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91405D" w:rsidRPr="00577606" w:rsidRDefault="0091405D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91405D" w:rsidRPr="00577606" w:rsidRDefault="0091405D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91405D" w:rsidRPr="00577606" w:rsidRDefault="0091405D" w:rsidP="00F22BB2">
            <w:pPr>
              <w:pStyle w:val="Tabela"/>
            </w:pPr>
          </w:p>
        </w:tc>
        <w:tc>
          <w:tcPr>
            <w:tcW w:w="993" w:type="dxa"/>
          </w:tcPr>
          <w:p w:rsidR="0091405D" w:rsidRPr="00577606" w:rsidRDefault="0091405D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91405D" w:rsidRPr="00577606" w:rsidRDefault="0091405D" w:rsidP="00F22BB2">
            <w:pPr>
              <w:pStyle w:val="Tabela"/>
            </w:pPr>
            <w:r>
              <w:t>Informado pelo Sistema</w:t>
            </w:r>
          </w:p>
        </w:tc>
      </w:tr>
    </w:tbl>
    <w:p w:rsidR="00D57463" w:rsidRDefault="00D57463" w:rsidP="00D57463">
      <w:pPr>
        <w:pStyle w:val="Ttulo4"/>
        <w:ind w:firstLine="0"/>
        <w:jc w:val="both"/>
      </w:pPr>
      <w:bookmarkStart w:id="36" w:name="_Toc22347199"/>
      <w:r w:rsidRPr="00577606">
        <w:t>Comandos</w:t>
      </w:r>
      <w:bookmarkEnd w:id="36"/>
    </w:p>
    <w:p w:rsidR="00A3166B" w:rsidRPr="00A3166B" w:rsidRDefault="00A3166B" w:rsidP="00F22BB2">
      <w:pPr>
        <w:pStyle w:val="Corpodetexto"/>
      </w:pP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9535C2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9535C2" w:rsidRPr="00577606" w:rsidRDefault="009535C2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9535C2" w:rsidRPr="00577606" w:rsidRDefault="009535C2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  <w:r w:rsidRPr="00577606">
              <w:t>Restrições</w:t>
            </w:r>
          </w:p>
        </w:tc>
      </w:tr>
      <w:tr w:rsidR="009535C2" w:rsidRPr="00577606" w:rsidTr="007E4C09">
        <w:trPr>
          <w:cantSplit/>
          <w:trHeight w:val="599"/>
        </w:trPr>
        <w:tc>
          <w:tcPr>
            <w:tcW w:w="1063" w:type="dxa"/>
          </w:tcPr>
          <w:p w:rsidR="009535C2" w:rsidRPr="00577606" w:rsidRDefault="007E4C09" w:rsidP="007E4C09">
            <w:pPr>
              <w:pStyle w:val="Tabela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535C2" w:rsidRPr="008A734A" w:rsidRDefault="009535C2" w:rsidP="00F22BB2">
            <w:pPr>
              <w:pStyle w:val="Tabela"/>
            </w:pPr>
            <w:r>
              <w:t>Editar</w:t>
            </w:r>
          </w:p>
        </w:tc>
        <w:tc>
          <w:tcPr>
            <w:tcW w:w="4111" w:type="dxa"/>
          </w:tcPr>
          <w:p w:rsidR="009535C2" w:rsidRPr="00577606" w:rsidRDefault="009535C2" w:rsidP="00F22BB2">
            <w:pPr>
              <w:pStyle w:val="Tabela"/>
            </w:pPr>
            <w:r>
              <w:t>Direciona para tela de edição do cadastro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7E4C09" w:rsidP="007E4C09">
            <w:pPr>
              <w:pStyle w:val="Tabela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9535C2" w:rsidRPr="008A734A" w:rsidRDefault="009535C2" w:rsidP="00F22BB2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9535C2" w:rsidRPr="00577606" w:rsidRDefault="00705EAE" w:rsidP="00F22BB2">
            <w:pPr>
              <w:pStyle w:val="Tabela"/>
            </w:pPr>
            <w:r>
              <w:t>Exclui o cadastro do</w:t>
            </w:r>
            <w:r w:rsidR="009535C2">
              <w:t xml:space="preserve"> </w:t>
            </w:r>
            <w:r>
              <w:t>Instrutor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7E4C09" w:rsidP="007E4C09">
            <w:pPr>
              <w:pStyle w:val="Tabela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9535C2" w:rsidRDefault="009535C2" w:rsidP="00F22BB2">
            <w:pPr>
              <w:pStyle w:val="Tabela"/>
            </w:pPr>
            <w:r>
              <w:t>Atualizar</w:t>
            </w:r>
          </w:p>
        </w:tc>
        <w:tc>
          <w:tcPr>
            <w:tcW w:w="4111" w:type="dxa"/>
          </w:tcPr>
          <w:p w:rsidR="009535C2" w:rsidRDefault="009535C2" w:rsidP="00F22BB2">
            <w:pPr>
              <w:pStyle w:val="Tabela"/>
            </w:pPr>
            <w:r>
              <w:t>Salva o cadastro alterado do cliente da academia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  <w:tr w:rsidR="009535C2" w:rsidRPr="00577606" w:rsidTr="000C79BE">
        <w:trPr>
          <w:cantSplit/>
        </w:trPr>
        <w:tc>
          <w:tcPr>
            <w:tcW w:w="1063" w:type="dxa"/>
          </w:tcPr>
          <w:p w:rsidR="009535C2" w:rsidRPr="00577606" w:rsidRDefault="007E4C09" w:rsidP="007E4C09">
            <w:pPr>
              <w:pStyle w:val="Tabela"/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9535C2" w:rsidRDefault="009535C2" w:rsidP="00F22BB2">
            <w:pPr>
              <w:pStyle w:val="Tabela"/>
            </w:pPr>
            <w:r>
              <w:t>Limpar</w:t>
            </w:r>
          </w:p>
        </w:tc>
        <w:tc>
          <w:tcPr>
            <w:tcW w:w="4111" w:type="dxa"/>
          </w:tcPr>
          <w:p w:rsidR="009535C2" w:rsidRDefault="009535C2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9535C2" w:rsidRPr="00577606" w:rsidRDefault="009535C2" w:rsidP="00F22BB2">
            <w:pPr>
              <w:pStyle w:val="Tabela"/>
            </w:pPr>
          </w:p>
        </w:tc>
      </w:tr>
    </w:tbl>
    <w:p w:rsidR="00D57463" w:rsidRPr="006512A0" w:rsidRDefault="00D57463" w:rsidP="00F22BB2">
      <w:pPr>
        <w:pStyle w:val="Corpodetexto"/>
        <w:rPr>
          <w:highlight w:val="yellow"/>
        </w:rPr>
      </w:pPr>
    </w:p>
    <w:p w:rsidR="00393C9B" w:rsidRPr="00577606" w:rsidRDefault="00393C9B" w:rsidP="00393C9B">
      <w:pPr>
        <w:pStyle w:val="Ttulo3"/>
        <w:ind w:firstLine="0"/>
        <w:jc w:val="both"/>
      </w:pPr>
      <w:bookmarkStart w:id="37" w:name="_Toc22347200"/>
      <w:r w:rsidRPr="00577606">
        <w:lastRenderedPageBreak/>
        <w:t xml:space="preserve">Interface de usuário </w:t>
      </w:r>
      <w:r>
        <w:t>&lt;cadastro de Cliente&gt;</w:t>
      </w:r>
      <w:bookmarkEnd w:id="37"/>
    </w:p>
    <w:p w:rsidR="00393C9B" w:rsidRPr="00577606" w:rsidRDefault="00393C9B" w:rsidP="00393C9B">
      <w:pPr>
        <w:pStyle w:val="Ttulo4"/>
        <w:ind w:firstLine="0"/>
        <w:jc w:val="both"/>
      </w:pPr>
      <w:bookmarkStart w:id="38" w:name="_Toc22347201"/>
      <w:r w:rsidRPr="00577606">
        <w:t>Leiaute sugerido</w:t>
      </w:r>
      <w:bookmarkEnd w:id="38"/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3"/>
      </w:tblGrid>
      <w:tr w:rsidR="00393C9B" w:rsidRPr="00577606" w:rsidTr="00D763F8">
        <w:trPr>
          <w:trHeight w:val="1126"/>
        </w:trPr>
        <w:tc>
          <w:tcPr>
            <w:tcW w:w="9493" w:type="dxa"/>
          </w:tcPr>
          <w:p w:rsidR="00D763F8" w:rsidRPr="00577606" w:rsidRDefault="00F927F8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FF8D6AE" wp14:editId="507AF332">
                  <wp:extent cx="5939155" cy="4328795"/>
                  <wp:effectExtent l="0" t="0" r="4445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155" cy="432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3C9B" w:rsidRDefault="00393C9B" w:rsidP="00F22BB2">
      <w:pPr>
        <w:pStyle w:val="Corpodetexto"/>
      </w:pPr>
    </w:p>
    <w:p w:rsidR="00393C9B" w:rsidRPr="00577606" w:rsidRDefault="00393C9B" w:rsidP="00393C9B">
      <w:pPr>
        <w:pStyle w:val="Ttulo4"/>
        <w:ind w:firstLine="0"/>
        <w:jc w:val="both"/>
      </w:pPr>
      <w:bookmarkStart w:id="39" w:name="_Toc22347202"/>
      <w:r w:rsidRPr="00577606">
        <w:lastRenderedPageBreak/>
        <w:t>Campos</w:t>
      </w:r>
      <w:bookmarkEnd w:id="39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393C9B" w:rsidRPr="00577606" w:rsidTr="00D1453D">
        <w:trPr>
          <w:cantSplit/>
          <w:trHeight w:val="134"/>
        </w:trPr>
        <w:tc>
          <w:tcPr>
            <w:tcW w:w="1063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393C9B" w:rsidRPr="00577606" w:rsidRDefault="00393C9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7E4C09" w:rsidP="007E4C09">
            <w:pPr>
              <w:pStyle w:val="Tabela"/>
              <w:ind w:left="360"/>
            </w:pPr>
            <w:r>
              <w:t>1</w:t>
            </w:r>
          </w:p>
        </w:tc>
        <w:tc>
          <w:tcPr>
            <w:tcW w:w="1427" w:type="dxa"/>
          </w:tcPr>
          <w:p w:rsidR="00393C9B" w:rsidRPr="00626F65" w:rsidRDefault="00393C9B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393C9B" w:rsidRPr="00577606" w:rsidRDefault="00393C9B" w:rsidP="00F22BB2">
            <w:pPr>
              <w:pStyle w:val="Tabela"/>
            </w:pPr>
            <w:r>
              <w:t>Texto de até 60 caracteres</w:t>
            </w:r>
          </w:p>
        </w:tc>
        <w:tc>
          <w:tcPr>
            <w:tcW w:w="1275" w:type="dxa"/>
          </w:tcPr>
          <w:p w:rsidR="00393C9B" w:rsidRPr="00577606" w:rsidRDefault="00FF3363" w:rsidP="00F22BB2">
            <w:pPr>
              <w:pStyle w:val="Tabela"/>
            </w:pPr>
            <w:proofErr w:type="spellStart"/>
            <w:proofErr w:type="gramStart"/>
            <w:r>
              <w:t>a</w:t>
            </w:r>
            <w:proofErr w:type="gramEnd"/>
            <w:r>
              <w:t>-z</w:t>
            </w:r>
            <w:proofErr w:type="spellEnd"/>
            <w:r>
              <w:t>, A-Z</w:t>
            </w:r>
          </w:p>
        </w:tc>
        <w:tc>
          <w:tcPr>
            <w:tcW w:w="993" w:type="dxa"/>
          </w:tcPr>
          <w:p w:rsidR="00393C9B" w:rsidRPr="00577606" w:rsidRDefault="00393C9B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393C9B" w:rsidRPr="00577606" w:rsidRDefault="00393C9B" w:rsidP="00F22BB2">
            <w:pPr>
              <w:pStyle w:val="Tabela"/>
            </w:pPr>
            <w:r>
              <w:t>Obrigatório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7E4C09" w:rsidP="007E4C09">
            <w:pPr>
              <w:pStyle w:val="Tabela"/>
              <w:ind w:left="360"/>
            </w:pPr>
            <w:r>
              <w:t>2</w:t>
            </w:r>
          </w:p>
        </w:tc>
        <w:tc>
          <w:tcPr>
            <w:tcW w:w="1427" w:type="dxa"/>
          </w:tcPr>
          <w:p w:rsidR="00393C9B" w:rsidRPr="00626F65" w:rsidRDefault="00393C9B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393C9B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93C9B" w:rsidRPr="00577606" w:rsidRDefault="004D588A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393C9B" w:rsidRPr="00577606" w:rsidRDefault="004D588A" w:rsidP="00F22BB2">
            <w:pPr>
              <w:pStyle w:val="Tabela"/>
            </w:pPr>
            <w:r>
              <w:t>RG</w:t>
            </w:r>
          </w:p>
        </w:tc>
        <w:tc>
          <w:tcPr>
            <w:tcW w:w="1984" w:type="dxa"/>
          </w:tcPr>
          <w:p w:rsidR="00393C9B" w:rsidRPr="00577606" w:rsidRDefault="004D588A" w:rsidP="00F22BB2">
            <w:pPr>
              <w:pStyle w:val="Tabela"/>
            </w:pPr>
            <w:r>
              <w:t>Tamanho máximo 15 caracteres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7E4C09" w:rsidP="007E4C09">
            <w:pPr>
              <w:pStyle w:val="Tabela"/>
              <w:ind w:left="360"/>
            </w:pPr>
            <w:r>
              <w:t>3</w:t>
            </w:r>
          </w:p>
        </w:tc>
        <w:tc>
          <w:tcPr>
            <w:tcW w:w="1427" w:type="dxa"/>
          </w:tcPr>
          <w:p w:rsidR="00393C9B" w:rsidRPr="00626F65" w:rsidRDefault="00393C9B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393C9B" w:rsidRPr="00577606" w:rsidRDefault="00393C9B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393C9B" w:rsidRPr="00577606" w:rsidRDefault="00AD3B99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393C9B" w:rsidRPr="00577606" w:rsidRDefault="00393C9B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393C9B" w:rsidRPr="00577606" w:rsidRDefault="004D588A" w:rsidP="00F22BB2">
            <w:pPr>
              <w:pStyle w:val="Tabela"/>
            </w:pPr>
            <w:r>
              <w:t>CPF</w:t>
            </w:r>
          </w:p>
        </w:tc>
        <w:tc>
          <w:tcPr>
            <w:tcW w:w="1984" w:type="dxa"/>
          </w:tcPr>
          <w:p w:rsidR="00393C9B" w:rsidRPr="00577606" w:rsidRDefault="004D588A" w:rsidP="00F22BB2">
            <w:pPr>
              <w:pStyle w:val="Tabela"/>
            </w:pPr>
            <w:r>
              <w:t>Tamanho máximo 15 caracteres</w:t>
            </w:r>
          </w:p>
        </w:tc>
      </w:tr>
      <w:tr w:rsidR="00B63DF9" w:rsidRPr="00577606" w:rsidTr="00D1453D">
        <w:trPr>
          <w:cantSplit/>
        </w:trPr>
        <w:tc>
          <w:tcPr>
            <w:tcW w:w="1063" w:type="dxa"/>
          </w:tcPr>
          <w:p w:rsidR="00B63DF9" w:rsidRPr="00577606" w:rsidRDefault="007E4C09" w:rsidP="007E4C09">
            <w:pPr>
              <w:pStyle w:val="Tabela"/>
              <w:ind w:left="360"/>
            </w:pPr>
            <w:r>
              <w:t>4</w:t>
            </w:r>
          </w:p>
        </w:tc>
        <w:tc>
          <w:tcPr>
            <w:tcW w:w="1427" w:type="dxa"/>
          </w:tcPr>
          <w:p w:rsidR="00B63DF9" w:rsidRPr="00626F65" w:rsidRDefault="00B63DF9" w:rsidP="00F22BB2">
            <w:pPr>
              <w:pStyle w:val="Tabela"/>
            </w:pPr>
            <w:r>
              <w:t>E-mail</w:t>
            </w:r>
          </w:p>
        </w:tc>
        <w:tc>
          <w:tcPr>
            <w:tcW w:w="1315" w:type="dxa"/>
          </w:tcPr>
          <w:p w:rsidR="00B63DF9" w:rsidRDefault="00B63DF9" w:rsidP="00F22BB2">
            <w:pPr>
              <w:pStyle w:val="Tabela"/>
            </w:pPr>
            <w:r>
              <w:t xml:space="preserve">Descrição do </w:t>
            </w:r>
            <w:proofErr w:type="spellStart"/>
            <w:r>
              <w:t>email</w:t>
            </w:r>
            <w:proofErr w:type="spellEnd"/>
            <w:r>
              <w:t xml:space="preserve"> do cliente</w:t>
            </w:r>
          </w:p>
        </w:tc>
        <w:tc>
          <w:tcPr>
            <w:tcW w:w="1134" w:type="dxa"/>
          </w:tcPr>
          <w:p w:rsidR="00B63DF9" w:rsidRDefault="00C26749" w:rsidP="00F22BB2">
            <w:pPr>
              <w:pStyle w:val="Tabela"/>
            </w:pPr>
            <w:r>
              <w:t>T</w:t>
            </w:r>
            <w:r w:rsidR="00B63DF9">
              <w:t>exto</w:t>
            </w:r>
          </w:p>
        </w:tc>
        <w:tc>
          <w:tcPr>
            <w:tcW w:w="1275" w:type="dxa"/>
          </w:tcPr>
          <w:p w:rsidR="00B63DF9" w:rsidRDefault="00FF3363" w:rsidP="00F22BB2">
            <w:pPr>
              <w:pStyle w:val="Tabela"/>
            </w:pPr>
            <w:r>
              <w:t>x</w:t>
            </w:r>
            <w:r w:rsidRPr="00FF3363">
              <w:t>xxx@xxxxxx.com</w:t>
            </w:r>
          </w:p>
        </w:tc>
        <w:tc>
          <w:tcPr>
            <w:tcW w:w="993" w:type="dxa"/>
          </w:tcPr>
          <w:p w:rsidR="00B63DF9" w:rsidRDefault="004D588A" w:rsidP="00F22BB2">
            <w:pPr>
              <w:pStyle w:val="Tabela"/>
            </w:pPr>
            <w:r>
              <w:t>E-Mail</w:t>
            </w:r>
          </w:p>
        </w:tc>
        <w:tc>
          <w:tcPr>
            <w:tcW w:w="1984" w:type="dxa"/>
          </w:tcPr>
          <w:p w:rsidR="00B63DF9" w:rsidRPr="00577606" w:rsidRDefault="00C26749" w:rsidP="00F22BB2">
            <w:pPr>
              <w:pStyle w:val="Tabela"/>
            </w:pPr>
            <w:proofErr w:type="spellStart"/>
            <w:r>
              <w:t>Email</w:t>
            </w:r>
            <w:proofErr w:type="spellEnd"/>
            <w:r>
              <w:t xml:space="preserve"> valido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Logradouro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4D588A" w:rsidP="00F22BB2">
            <w:pPr>
              <w:pStyle w:val="Tabela"/>
            </w:pPr>
            <w:proofErr w:type="gramStart"/>
            <w:r>
              <w:t>texto</w:t>
            </w:r>
            <w:proofErr w:type="gramEnd"/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Bairro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70098F">
            <w:proofErr w:type="spellStart"/>
            <w:r w:rsidRPr="006B4F3A"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Cidade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70098F">
            <w:proofErr w:type="spellStart"/>
            <w:r w:rsidRPr="006B4F3A"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Estado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098F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70098F">
            <w:proofErr w:type="spellStart"/>
            <w:r w:rsidRPr="006B4F3A"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  <w:r>
              <w:t>Valido apenas Sigla do estado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70098F" w:rsidRPr="00577606" w:rsidRDefault="0070098F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70098F" w:rsidRPr="00577606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Pr="00577606" w:rsidRDefault="0070098F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E0ABB" w:rsidP="00F22BB2">
            <w:pPr>
              <w:pStyle w:val="Tabela"/>
            </w:pPr>
            <w:r>
              <w:t>Informado pelo Sistema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Tipo Plano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Descrição do plano</w:t>
            </w:r>
          </w:p>
        </w:tc>
        <w:tc>
          <w:tcPr>
            <w:tcW w:w="1134" w:type="dxa"/>
          </w:tcPr>
          <w:p w:rsidR="0070098F" w:rsidRPr="00577606" w:rsidRDefault="0070098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E0ABB" w:rsidP="00F22BB2">
            <w:pPr>
              <w:pStyle w:val="Tabela"/>
            </w:pPr>
            <w:r>
              <w:t>Informado pelo Sistema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Data início Contrato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Data início vigência do contrato</w:t>
            </w:r>
          </w:p>
        </w:tc>
        <w:tc>
          <w:tcPr>
            <w:tcW w:w="1134" w:type="dxa"/>
          </w:tcPr>
          <w:p w:rsidR="0070098F" w:rsidRPr="00577606" w:rsidRDefault="007A6093" w:rsidP="00F22BB2">
            <w:pPr>
              <w:pStyle w:val="Tabela"/>
            </w:pP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proofErr w:type="gramStart"/>
            <w:r>
              <w:t>data</w:t>
            </w:r>
            <w:proofErr w:type="gramEnd"/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Pr="00626F65" w:rsidRDefault="0070098F" w:rsidP="00F22BB2">
            <w:pPr>
              <w:pStyle w:val="Tabela"/>
            </w:pPr>
            <w:r>
              <w:t>Data Termino Contrato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Data termino vigência do contrato</w:t>
            </w:r>
          </w:p>
        </w:tc>
        <w:tc>
          <w:tcPr>
            <w:tcW w:w="1134" w:type="dxa"/>
          </w:tcPr>
          <w:p w:rsidR="0070098F" w:rsidRPr="00577606" w:rsidRDefault="007A6093" w:rsidP="00F22BB2">
            <w:pPr>
              <w:pStyle w:val="Tabela"/>
            </w:pP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1275" w:type="dxa"/>
          </w:tcPr>
          <w:p w:rsidR="0070098F" w:rsidRPr="00577606" w:rsidRDefault="007A6093" w:rsidP="00F22BB2">
            <w:pPr>
              <w:pStyle w:val="Tabela"/>
            </w:pPr>
            <w:proofErr w:type="gramStart"/>
            <w:r>
              <w:t>data</w:t>
            </w:r>
            <w:proofErr w:type="gramEnd"/>
          </w:p>
        </w:tc>
        <w:tc>
          <w:tcPr>
            <w:tcW w:w="993" w:type="dxa"/>
          </w:tcPr>
          <w:p w:rsidR="0070098F" w:rsidRDefault="0070098F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Forma de pagamento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>Forma de pagamento do cliente</w:t>
            </w:r>
          </w:p>
        </w:tc>
        <w:tc>
          <w:tcPr>
            <w:tcW w:w="1134" w:type="dxa"/>
          </w:tcPr>
          <w:p w:rsidR="0070098F" w:rsidRPr="00577606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098F" w:rsidRDefault="007A6093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098F" w:rsidRDefault="007E0ABB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098F" w:rsidRPr="00577606" w:rsidRDefault="007E0ABB" w:rsidP="00F22BB2">
            <w:pPr>
              <w:pStyle w:val="Tabela"/>
            </w:pPr>
            <w:r>
              <w:t>Informado pelo Sistema</w:t>
            </w:r>
          </w:p>
        </w:tc>
      </w:tr>
      <w:tr w:rsidR="0070098F" w:rsidRPr="00577606" w:rsidTr="00D1453D">
        <w:trPr>
          <w:cantSplit/>
        </w:trPr>
        <w:tc>
          <w:tcPr>
            <w:tcW w:w="1063" w:type="dxa"/>
          </w:tcPr>
          <w:p w:rsidR="0070098F" w:rsidRPr="00577606" w:rsidRDefault="0070098F" w:rsidP="009416C6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27" w:type="dxa"/>
          </w:tcPr>
          <w:p w:rsidR="0070098F" w:rsidRDefault="0070098F" w:rsidP="00F22BB2">
            <w:pPr>
              <w:pStyle w:val="Tabela"/>
            </w:pPr>
            <w:r>
              <w:t>Parcela</w:t>
            </w:r>
          </w:p>
        </w:tc>
        <w:tc>
          <w:tcPr>
            <w:tcW w:w="1315" w:type="dxa"/>
          </w:tcPr>
          <w:p w:rsidR="0070098F" w:rsidRDefault="0070098F" w:rsidP="00F22BB2">
            <w:pPr>
              <w:pStyle w:val="Tabela"/>
            </w:pPr>
            <w:r>
              <w:t xml:space="preserve">Quantidade de parcela </w:t>
            </w:r>
          </w:p>
        </w:tc>
        <w:tc>
          <w:tcPr>
            <w:tcW w:w="1134" w:type="dxa"/>
          </w:tcPr>
          <w:p w:rsidR="0070098F" w:rsidRPr="00577606" w:rsidRDefault="00F6076F" w:rsidP="00F22BB2">
            <w:pPr>
              <w:pStyle w:val="Tabela"/>
            </w:pPr>
            <w:r>
              <w:t>Números inteiros não negativos</w:t>
            </w:r>
          </w:p>
        </w:tc>
        <w:tc>
          <w:tcPr>
            <w:tcW w:w="1275" w:type="dxa"/>
          </w:tcPr>
          <w:p w:rsidR="0070098F" w:rsidRPr="00577606" w:rsidRDefault="00F6076F" w:rsidP="00F22BB2">
            <w:pPr>
              <w:pStyle w:val="Tabela"/>
            </w:pPr>
            <w:proofErr w:type="spellStart"/>
            <w:r>
              <w:t>Number</w:t>
            </w:r>
            <w:proofErr w:type="spellEnd"/>
          </w:p>
        </w:tc>
        <w:tc>
          <w:tcPr>
            <w:tcW w:w="993" w:type="dxa"/>
          </w:tcPr>
          <w:p w:rsidR="0070098F" w:rsidRDefault="00F6076F" w:rsidP="00F22BB2">
            <w:pPr>
              <w:pStyle w:val="Tabela"/>
            </w:pPr>
            <w:proofErr w:type="spellStart"/>
            <w:proofErr w:type="gramStart"/>
            <w:r>
              <w:t>numerico</w:t>
            </w:r>
            <w:proofErr w:type="spellEnd"/>
            <w:proofErr w:type="gramEnd"/>
          </w:p>
        </w:tc>
        <w:tc>
          <w:tcPr>
            <w:tcW w:w="1984" w:type="dxa"/>
          </w:tcPr>
          <w:p w:rsidR="0070098F" w:rsidRPr="00577606" w:rsidRDefault="0070098F" w:rsidP="00F22BB2">
            <w:pPr>
              <w:pStyle w:val="Tabela"/>
            </w:pPr>
            <w:r>
              <w:t>Limite de valor 2-2</w:t>
            </w:r>
            <w:r w:rsidR="00F6076F">
              <w:t xml:space="preserve">, máximo 10 </w:t>
            </w:r>
            <w:proofErr w:type="spellStart"/>
            <w:r w:rsidR="00F6076F">
              <w:t>digitos</w:t>
            </w:r>
            <w:proofErr w:type="spellEnd"/>
          </w:p>
        </w:tc>
      </w:tr>
    </w:tbl>
    <w:p w:rsidR="00393C9B" w:rsidRPr="00577606" w:rsidRDefault="00393C9B" w:rsidP="00F22BB2">
      <w:pPr>
        <w:pStyle w:val="Corpodetexto"/>
      </w:pPr>
    </w:p>
    <w:p w:rsidR="00393C9B" w:rsidRPr="00577606" w:rsidRDefault="00393C9B" w:rsidP="00393C9B">
      <w:pPr>
        <w:pStyle w:val="Ttulo4"/>
        <w:ind w:firstLine="0"/>
        <w:jc w:val="both"/>
      </w:pPr>
      <w:bookmarkStart w:id="40" w:name="_Toc22347203"/>
      <w:r w:rsidRPr="00577606">
        <w:lastRenderedPageBreak/>
        <w:t>Comandos</w:t>
      </w:r>
      <w:bookmarkEnd w:id="40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393C9B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393C9B" w:rsidRPr="00577606" w:rsidRDefault="00393C9B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393C9B" w:rsidRPr="00577606" w:rsidRDefault="00393C9B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393C9B" w:rsidRPr="00577606" w:rsidRDefault="00393C9B" w:rsidP="00F22BB2">
            <w:pPr>
              <w:pStyle w:val="Tabela"/>
            </w:pPr>
            <w:r w:rsidRPr="00577606">
              <w:t>Restrições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F26E4E" w:rsidP="00F26E4E">
            <w:pPr>
              <w:pStyle w:val="Tabela"/>
              <w:ind w:left="360"/>
            </w:pPr>
            <w:r>
              <w:t>1</w:t>
            </w:r>
          </w:p>
        </w:tc>
        <w:tc>
          <w:tcPr>
            <w:tcW w:w="1559" w:type="dxa"/>
          </w:tcPr>
          <w:p w:rsidR="00393C9B" w:rsidRPr="008A734A" w:rsidRDefault="000810DC" w:rsidP="00F22BB2">
            <w:pPr>
              <w:pStyle w:val="Tabela"/>
            </w:pPr>
            <w:r>
              <w:t>Cadastrar</w:t>
            </w:r>
          </w:p>
        </w:tc>
        <w:tc>
          <w:tcPr>
            <w:tcW w:w="4111" w:type="dxa"/>
          </w:tcPr>
          <w:p w:rsidR="00393C9B" w:rsidRPr="00577606" w:rsidRDefault="00393C9B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393C9B" w:rsidRPr="00577606" w:rsidRDefault="00393C9B" w:rsidP="00F22BB2">
            <w:pPr>
              <w:pStyle w:val="Tabela"/>
            </w:pPr>
            <w:r>
              <w:t xml:space="preserve">Todos os campos </w:t>
            </w:r>
            <w:r w:rsidR="004D1E44">
              <w:t xml:space="preserve">obrigatórios </w:t>
            </w:r>
            <w:r>
              <w:t>devem ser preenchidos</w:t>
            </w:r>
          </w:p>
        </w:tc>
      </w:tr>
      <w:tr w:rsidR="00393C9B" w:rsidRPr="00577606" w:rsidTr="00D1453D">
        <w:trPr>
          <w:cantSplit/>
        </w:trPr>
        <w:tc>
          <w:tcPr>
            <w:tcW w:w="1063" w:type="dxa"/>
          </w:tcPr>
          <w:p w:rsidR="00393C9B" w:rsidRPr="00577606" w:rsidRDefault="00F26E4E" w:rsidP="00F26E4E">
            <w:pPr>
              <w:pStyle w:val="Tabela"/>
              <w:ind w:left="360"/>
            </w:pPr>
            <w:r>
              <w:t>2</w:t>
            </w:r>
          </w:p>
        </w:tc>
        <w:tc>
          <w:tcPr>
            <w:tcW w:w="1559" w:type="dxa"/>
          </w:tcPr>
          <w:p w:rsidR="00393C9B" w:rsidRPr="008A734A" w:rsidRDefault="00393C9B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393C9B" w:rsidRPr="00577606" w:rsidRDefault="00393C9B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393C9B" w:rsidRPr="00577606" w:rsidRDefault="00393C9B" w:rsidP="00F22BB2">
            <w:pPr>
              <w:pStyle w:val="Tabela"/>
            </w:pPr>
          </w:p>
        </w:tc>
      </w:tr>
    </w:tbl>
    <w:p w:rsidR="00393C9B" w:rsidRDefault="00393C9B" w:rsidP="00F22BB2">
      <w:pPr>
        <w:pStyle w:val="Corpodetexto"/>
        <w:rPr>
          <w:highlight w:val="yellow"/>
        </w:rPr>
      </w:pPr>
    </w:p>
    <w:p w:rsidR="00A3166B" w:rsidRPr="00577606" w:rsidRDefault="00A3166B" w:rsidP="00A3166B">
      <w:pPr>
        <w:pStyle w:val="Ttulo3"/>
        <w:ind w:firstLine="0"/>
        <w:jc w:val="both"/>
      </w:pPr>
      <w:bookmarkStart w:id="41" w:name="_Toc22347204"/>
      <w:r w:rsidRPr="00577606">
        <w:lastRenderedPageBreak/>
        <w:t xml:space="preserve">Interface de usuário </w:t>
      </w:r>
      <w:r>
        <w:t>&lt;</w:t>
      </w:r>
      <w:r w:rsidR="000810DC">
        <w:t>Lista</w:t>
      </w:r>
      <w:r>
        <w:t xml:space="preserve"> de Cliente</w:t>
      </w:r>
      <w:r w:rsidR="000810DC">
        <w:t xml:space="preserve"> </w:t>
      </w:r>
      <w:r>
        <w:t>&gt;</w:t>
      </w:r>
      <w:bookmarkEnd w:id="41"/>
    </w:p>
    <w:p w:rsidR="00A3166B" w:rsidRPr="00577606" w:rsidRDefault="00A3166B" w:rsidP="00A3166B">
      <w:pPr>
        <w:pStyle w:val="Ttulo4"/>
        <w:ind w:firstLine="0"/>
        <w:jc w:val="both"/>
      </w:pPr>
      <w:bookmarkStart w:id="42" w:name="_Toc22347205"/>
      <w:r w:rsidRPr="00577606">
        <w:t>Leiaute sugerido</w:t>
      </w:r>
      <w:bookmarkEnd w:id="42"/>
    </w:p>
    <w:tbl>
      <w:tblPr>
        <w:tblW w:w="8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7"/>
      </w:tblGrid>
      <w:tr w:rsidR="00A3166B" w:rsidRPr="00577606" w:rsidTr="00705EAE">
        <w:trPr>
          <w:trHeight w:val="1616"/>
        </w:trPr>
        <w:tc>
          <w:tcPr>
            <w:tcW w:w="8997" w:type="dxa"/>
          </w:tcPr>
          <w:p w:rsidR="00A3166B" w:rsidRDefault="00A3166B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5025F6E1" wp14:editId="5B7CFE43">
                  <wp:extent cx="5486400" cy="3662684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822" cy="366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29C" w:rsidRDefault="00DB629C" w:rsidP="00F22BB2">
            <w:pPr>
              <w:pStyle w:val="Tabela"/>
            </w:pPr>
          </w:p>
          <w:p w:rsidR="00DB629C" w:rsidRPr="00577606" w:rsidRDefault="00F927F8" w:rsidP="00F22BB2">
            <w:pPr>
              <w:pStyle w:val="Tabela"/>
            </w:pPr>
            <w:r>
              <w:rPr>
                <w:noProof/>
              </w:rPr>
              <w:drawing>
                <wp:inline distT="0" distB="0" distL="0" distR="0" wp14:anchorId="31D36B94" wp14:editId="31B11D07">
                  <wp:extent cx="5624195" cy="4027805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195" cy="402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66B" w:rsidRDefault="00A3166B" w:rsidP="00F22BB2">
      <w:pPr>
        <w:pStyle w:val="Corpodetexto"/>
      </w:pPr>
    </w:p>
    <w:p w:rsidR="00705EAE" w:rsidRPr="00577606" w:rsidRDefault="00705EAE" w:rsidP="00705EAE">
      <w:pPr>
        <w:pStyle w:val="Ttulo4"/>
        <w:ind w:firstLine="0"/>
        <w:jc w:val="both"/>
      </w:pPr>
      <w:bookmarkStart w:id="43" w:name="_Toc22347206"/>
      <w:r w:rsidRPr="00577606">
        <w:lastRenderedPageBreak/>
        <w:t>Campos</w:t>
      </w:r>
      <w:bookmarkEnd w:id="43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705EAE" w:rsidRPr="00577606" w:rsidTr="000C79BE">
        <w:trPr>
          <w:cantSplit/>
          <w:trHeight w:val="134"/>
        </w:trPr>
        <w:tc>
          <w:tcPr>
            <w:tcW w:w="1063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1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Nome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Nome do instrutor da aula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 de até 60 caracteres</w:t>
            </w:r>
          </w:p>
        </w:tc>
        <w:tc>
          <w:tcPr>
            <w:tcW w:w="1275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Obrigatório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2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RG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993" w:type="dxa"/>
          </w:tcPr>
          <w:p w:rsidR="00705EAE" w:rsidRPr="00577606" w:rsidRDefault="00605C3F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3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CPF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Documento do instrutor</w:t>
            </w:r>
          </w:p>
        </w:tc>
        <w:tc>
          <w:tcPr>
            <w:tcW w:w="1134" w:type="dxa"/>
          </w:tcPr>
          <w:p w:rsidR="00705EAE" w:rsidRPr="00577606" w:rsidRDefault="00605C3F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>
              <w:t>000.000.000-00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984" w:type="dxa"/>
          </w:tcPr>
          <w:p w:rsidR="00705EAE" w:rsidRPr="00577606" w:rsidRDefault="0012364C" w:rsidP="00F22BB2">
            <w:pPr>
              <w:pStyle w:val="Tabela"/>
            </w:pPr>
            <w:r>
              <w:t>Obrigatório, e t</w:t>
            </w:r>
            <w:r w:rsidR="00605C3F">
              <w:t>amanho máximo 15 caracteres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4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E-mail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 xml:space="preserve">Descrição do </w:t>
            </w:r>
            <w:proofErr w:type="spellStart"/>
            <w:r>
              <w:t>email</w:t>
            </w:r>
            <w:proofErr w:type="spellEnd"/>
            <w:r>
              <w:t xml:space="preserve">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Default="00705EAE" w:rsidP="00F22BB2">
            <w:pPr>
              <w:pStyle w:val="Tabela"/>
            </w:pPr>
            <w:r>
              <w:t>x</w:t>
            </w:r>
            <w:r w:rsidRPr="00FF3363">
              <w:t>xxx@xxxxxx.com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E</w:t>
            </w:r>
            <w:r w:rsidR="00605C3F">
              <w:t>-</w:t>
            </w:r>
            <w:r>
              <w:t>mail valido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5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Logradouro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 w:rsidRPr="0070098F">
              <w:t>a</w:t>
            </w:r>
            <w:proofErr w:type="gramEnd"/>
            <w:r w:rsidRPr="0070098F">
              <w:t>-z</w:t>
            </w:r>
            <w:proofErr w:type="spellEnd"/>
            <w:r w:rsidRPr="0070098F">
              <w:t>, A-Z, ou 0-9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6</w:t>
            </w: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Bairro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 w:rsidRPr="0070098F">
              <w:t>a</w:t>
            </w:r>
            <w:proofErr w:type="gramEnd"/>
            <w:r w:rsidRPr="0070098F">
              <w:t>-z</w:t>
            </w:r>
            <w:proofErr w:type="spellEnd"/>
            <w:r w:rsidRPr="0070098F">
              <w:t>, A-Z, ou 0-9</w:t>
            </w:r>
          </w:p>
        </w:tc>
        <w:tc>
          <w:tcPr>
            <w:tcW w:w="993" w:type="dxa"/>
          </w:tcPr>
          <w:p w:rsidR="00705EAE" w:rsidRDefault="00705EAE" w:rsidP="000C79BE">
            <w:proofErr w:type="spellStart"/>
            <w:r w:rsidRPr="006B4F3A"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7</w:t>
            </w: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Cidade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>
              <w:t>a</w:t>
            </w:r>
            <w:proofErr w:type="gramEnd"/>
            <w:r>
              <w:t>-z</w:t>
            </w:r>
            <w:proofErr w:type="spellEnd"/>
            <w:r>
              <w:t>, A-Z</w:t>
            </w:r>
          </w:p>
        </w:tc>
        <w:tc>
          <w:tcPr>
            <w:tcW w:w="993" w:type="dxa"/>
          </w:tcPr>
          <w:p w:rsidR="00705EAE" w:rsidRDefault="00705EAE" w:rsidP="000C79BE">
            <w:proofErr w:type="spellStart"/>
            <w:r w:rsidRPr="006B4F3A"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8</w:t>
            </w: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Estado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endereço do cliente</w:t>
            </w:r>
          </w:p>
        </w:tc>
        <w:tc>
          <w:tcPr>
            <w:tcW w:w="1134" w:type="dxa"/>
          </w:tcPr>
          <w:p w:rsidR="00705EAE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>
              <w:t>a</w:t>
            </w:r>
            <w:proofErr w:type="gramEnd"/>
            <w:r>
              <w:t>-z</w:t>
            </w:r>
            <w:proofErr w:type="spellEnd"/>
            <w:r>
              <w:t>, A-Z</w:t>
            </w:r>
          </w:p>
        </w:tc>
        <w:tc>
          <w:tcPr>
            <w:tcW w:w="993" w:type="dxa"/>
          </w:tcPr>
          <w:p w:rsidR="00705EAE" w:rsidRDefault="00705EAE" w:rsidP="000C79BE">
            <w:proofErr w:type="spellStart"/>
            <w:r w:rsidRPr="006B4F3A"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Valido apenas Sigla do estado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9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 w:rsidRPr="00626F65">
              <w:t>Tipo Aula</w:t>
            </w:r>
          </w:p>
        </w:tc>
        <w:tc>
          <w:tcPr>
            <w:tcW w:w="1315" w:type="dxa"/>
          </w:tcPr>
          <w:p w:rsidR="00705EAE" w:rsidRPr="00577606" w:rsidRDefault="00705EAE" w:rsidP="00F22BB2">
            <w:pPr>
              <w:pStyle w:val="Tabela"/>
            </w:pPr>
            <w:r>
              <w:t>Descrição da aula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 w:rsidRPr="0070098F">
              <w:t>a</w:t>
            </w:r>
            <w:proofErr w:type="gramEnd"/>
            <w:r w:rsidRPr="0070098F">
              <w:t>-z</w:t>
            </w:r>
            <w:proofErr w:type="spellEnd"/>
            <w:r w:rsidRPr="0070098F">
              <w:t>, A-Z</w:t>
            </w:r>
          </w:p>
        </w:tc>
        <w:tc>
          <w:tcPr>
            <w:tcW w:w="993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Informado pelo Sistema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10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Tipo Plano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Descrição do plano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 w:rsidRPr="0070098F">
              <w:t>a</w:t>
            </w:r>
            <w:proofErr w:type="gramEnd"/>
            <w:r w:rsidRPr="0070098F">
              <w:t>-z</w:t>
            </w:r>
            <w:proofErr w:type="spellEnd"/>
            <w:r w:rsidRPr="0070098F">
              <w:t>, A-Z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Informado pelo Sistema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11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Data início Contrato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Data início vigência do contrato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12</w:t>
            </w:r>
          </w:p>
        </w:tc>
        <w:tc>
          <w:tcPr>
            <w:tcW w:w="1427" w:type="dxa"/>
          </w:tcPr>
          <w:p w:rsidR="00705EAE" w:rsidRPr="00626F65" w:rsidRDefault="00705EAE" w:rsidP="00F22BB2">
            <w:pPr>
              <w:pStyle w:val="Tabela"/>
            </w:pPr>
            <w:r>
              <w:t>Data Termino Contrato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Data termino vigência do contrato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Date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13</w:t>
            </w: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Forma de pagamento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>Forma de pagamento do cliente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705EAE" w:rsidRDefault="00705EAE" w:rsidP="00F22BB2">
            <w:pPr>
              <w:pStyle w:val="Tabela"/>
            </w:pPr>
            <w:proofErr w:type="spellStart"/>
            <w:proofErr w:type="gramStart"/>
            <w:r w:rsidRPr="0070098F">
              <w:t>a</w:t>
            </w:r>
            <w:proofErr w:type="gramEnd"/>
            <w:r w:rsidRPr="0070098F">
              <w:t>-z</w:t>
            </w:r>
            <w:proofErr w:type="spellEnd"/>
            <w:r w:rsidRPr="0070098F">
              <w:t>, A-Z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Informado pelo Sistema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14</w:t>
            </w:r>
          </w:p>
        </w:tc>
        <w:tc>
          <w:tcPr>
            <w:tcW w:w="1427" w:type="dxa"/>
          </w:tcPr>
          <w:p w:rsidR="00705EAE" w:rsidRDefault="00705EAE" w:rsidP="00F22BB2">
            <w:pPr>
              <w:pStyle w:val="Tabela"/>
            </w:pPr>
            <w:r>
              <w:t>Parcela</w:t>
            </w:r>
          </w:p>
        </w:tc>
        <w:tc>
          <w:tcPr>
            <w:tcW w:w="1315" w:type="dxa"/>
          </w:tcPr>
          <w:p w:rsidR="00705EAE" w:rsidRDefault="00705EAE" w:rsidP="00F22BB2">
            <w:pPr>
              <w:pStyle w:val="Tabela"/>
            </w:pPr>
            <w:r>
              <w:t xml:space="preserve">Quantidade de parcela </w:t>
            </w:r>
          </w:p>
        </w:tc>
        <w:tc>
          <w:tcPr>
            <w:tcW w:w="1134" w:type="dxa"/>
          </w:tcPr>
          <w:p w:rsidR="00705EAE" w:rsidRPr="00577606" w:rsidRDefault="00705EAE" w:rsidP="00F22BB2">
            <w:pPr>
              <w:pStyle w:val="Tabela"/>
            </w:pPr>
            <w:r>
              <w:t>Numérico</w:t>
            </w:r>
          </w:p>
        </w:tc>
        <w:tc>
          <w:tcPr>
            <w:tcW w:w="1275" w:type="dxa"/>
          </w:tcPr>
          <w:p w:rsidR="00705EAE" w:rsidRPr="00577606" w:rsidRDefault="00705EAE" w:rsidP="00F22BB2">
            <w:pPr>
              <w:pStyle w:val="Tabela"/>
            </w:pPr>
            <w:r w:rsidRPr="0070098F">
              <w:t>0-9</w:t>
            </w:r>
          </w:p>
        </w:tc>
        <w:tc>
          <w:tcPr>
            <w:tcW w:w="993" w:type="dxa"/>
          </w:tcPr>
          <w:p w:rsidR="00705EAE" w:rsidRDefault="00705EAE" w:rsidP="00F22BB2">
            <w:pPr>
              <w:pStyle w:val="Tabela"/>
            </w:pPr>
            <w:r>
              <w:t>Inteiro</w:t>
            </w:r>
          </w:p>
        </w:tc>
        <w:tc>
          <w:tcPr>
            <w:tcW w:w="1984" w:type="dxa"/>
          </w:tcPr>
          <w:p w:rsidR="00705EAE" w:rsidRPr="00577606" w:rsidRDefault="00705EAE" w:rsidP="00F22BB2">
            <w:pPr>
              <w:pStyle w:val="Tabela"/>
            </w:pPr>
            <w:r>
              <w:t>Limite de valor 2-2</w:t>
            </w:r>
          </w:p>
        </w:tc>
      </w:tr>
    </w:tbl>
    <w:p w:rsidR="00705EAE" w:rsidRPr="00577606" w:rsidRDefault="00705EAE" w:rsidP="00F22BB2">
      <w:pPr>
        <w:pStyle w:val="Corpodetexto"/>
      </w:pPr>
    </w:p>
    <w:p w:rsidR="00705EAE" w:rsidRDefault="00705EAE" w:rsidP="00705EAE">
      <w:pPr>
        <w:pStyle w:val="Ttulo4"/>
        <w:ind w:firstLine="0"/>
        <w:jc w:val="both"/>
      </w:pPr>
      <w:bookmarkStart w:id="44" w:name="_Toc22347207"/>
      <w:r w:rsidRPr="00577606">
        <w:lastRenderedPageBreak/>
        <w:t>Comandos</w:t>
      </w:r>
      <w:bookmarkEnd w:id="44"/>
    </w:p>
    <w:p w:rsidR="00705EAE" w:rsidRDefault="00705EAE" w:rsidP="00F22BB2">
      <w:pPr>
        <w:pStyle w:val="Corpodetexto"/>
      </w:pP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705EAE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705EAE" w:rsidRPr="00577606" w:rsidRDefault="00705EAE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705EAE" w:rsidRPr="00577606" w:rsidRDefault="00705EAE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  <w:r w:rsidRPr="00577606">
              <w:t>Restrições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705EAE" w:rsidRPr="008A734A" w:rsidRDefault="00705EAE" w:rsidP="00F22BB2">
            <w:pPr>
              <w:pStyle w:val="Tabela"/>
            </w:pPr>
            <w:r>
              <w:t>Editar</w:t>
            </w:r>
          </w:p>
        </w:tc>
        <w:tc>
          <w:tcPr>
            <w:tcW w:w="4111" w:type="dxa"/>
          </w:tcPr>
          <w:p w:rsidR="00705EAE" w:rsidRPr="00577606" w:rsidRDefault="00705EAE" w:rsidP="00F22BB2">
            <w:pPr>
              <w:pStyle w:val="Tabela"/>
            </w:pPr>
            <w:r>
              <w:t>Direciona para tela de edição do cadastro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705EAE" w:rsidRPr="008A734A" w:rsidRDefault="00705EAE" w:rsidP="00F22BB2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705EAE" w:rsidRPr="00577606" w:rsidRDefault="00705EAE" w:rsidP="00F22BB2">
            <w:pPr>
              <w:pStyle w:val="Tabela"/>
            </w:pPr>
            <w:r>
              <w:t>Exclui o cadastro da Aula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  <w:r>
              <w:t>Não exclui caso tenha algum cadastro de aluno vinculado</w:t>
            </w: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705EAE" w:rsidRDefault="00705EAE" w:rsidP="00F22BB2">
            <w:pPr>
              <w:pStyle w:val="Tabela"/>
            </w:pPr>
            <w:r>
              <w:t>Atualizar</w:t>
            </w:r>
          </w:p>
        </w:tc>
        <w:tc>
          <w:tcPr>
            <w:tcW w:w="4111" w:type="dxa"/>
          </w:tcPr>
          <w:p w:rsidR="00705EAE" w:rsidRDefault="00705EAE" w:rsidP="00F22BB2">
            <w:pPr>
              <w:pStyle w:val="Tabela"/>
            </w:pPr>
            <w:r>
              <w:t>Salva o cadastro alterado do cliente da academia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</w:p>
        </w:tc>
      </w:tr>
      <w:tr w:rsidR="00705EAE" w:rsidRPr="00577606" w:rsidTr="000C79BE">
        <w:trPr>
          <w:cantSplit/>
        </w:trPr>
        <w:tc>
          <w:tcPr>
            <w:tcW w:w="1063" w:type="dxa"/>
          </w:tcPr>
          <w:p w:rsidR="00705EAE" w:rsidRPr="00577606" w:rsidRDefault="00F26E4E" w:rsidP="00F26E4E">
            <w:pPr>
              <w:pStyle w:val="Tabela"/>
              <w:ind w:left="360"/>
            </w:pPr>
            <w:r>
              <w:t>4</w:t>
            </w:r>
          </w:p>
        </w:tc>
        <w:tc>
          <w:tcPr>
            <w:tcW w:w="1559" w:type="dxa"/>
          </w:tcPr>
          <w:p w:rsidR="00705EAE" w:rsidRDefault="00705EAE" w:rsidP="00F22BB2">
            <w:pPr>
              <w:pStyle w:val="Tabela"/>
            </w:pPr>
            <w:r>
              <w:t>Limpar</w:t>
            </w:r>
          </w:p>
        </w:tc>
        <w:tc>
          <w:tcPr>
            <w:tcW w:w="4111" w:type="dxa"/>
          </w:tcPr>
          <w:p w:rsidR="00705EAE" w:rsidRDefault="00705EAE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705EAE" w:rsidRPr="00577606" w:rsidRDefault="00705EAE" w:rsidP="00F22BB2">
            <w:pPr>
              <w:pStyle w:val="Tabela"/>
            </w:pPr>
          </w:p>
        </w:tc>
      </w:tr>
    </w:tbl>
    <w:p w:rsidR="00705EAE" w:rsidRDefault="00705EAE" w:rsidP="00F22BB2">
      <w:pPr>
        <w:pStyle w:val="Corpodetexto"/>
      </w:pPr>
    </w:p>
    <w:p w:rsidR="00A3166B" w:rsidRPr="00577606" w:rsidRDefault="00A3166B" w:rsidP="009416C6">
      <w:pPr>
        <w:pStyle w:val="Ttulo3"/>
        <w:numPr>
          <w:ilvl w:val="2"/>
          <w:numId w:val="16"/>
        </w:numPr>
        <w:jc w:val="both"/>
      </w:pPr>
      <w:bookmarkStart w:id="45" w:name="_Toc22347208"/>
      <w:r w:rsidRPr="00577606">
        <w:t xml:space="preserve">Interface de usuário </w:t>
      </w:r>
      <w:r w:rsidR="00E63853">
        <w:t>&lt;C</w:t>
      </w:r>
      <w:r>
        <w:t>adastro de Férias&gt;</w:t>
      </w:r>
      <w:bookmarkEnd w:id="45"/>
    </w:p>
    <w:p w:rsidR="00A3166B" w:rsidRPr="00577606" w:rsidRDefault="00A3166B" w:rsidP="00A3166B">
      <w:pPr>
        <w:pStyle w:val="Ttulo4"/>
        <w:ind w:firstLine="0"/>
        <w:jc w:val="both"/>
      </w:pPr>
      <w:bookmarkStart w:id="46" w:name="_Toc22347209"/>
      <w:r w:rsidRPr="00577606">
        <w:t>Leiaute sugerido</w:t>
      </w:r>
      <w:bookmarkEnd w:id="46"/>
    </w:p>
    <w:p w:rsidR="00A3166B" w:rsidRPr="00577606" w:rsidRDefault="00A3166B" w:rsidP="00F22BB2">
      <w:pPr>
        <w:pStyle w:val="Corpodetexto"/>
      </w:pPr>
      <w:r>
        <w:rPr>
          <w:noProof/>
        </w:rPr>
        <w:drawing>
          <wp:inline distT="0" distB="0" distL="0" distR="0" wp14:anchorId="65333916" wp14:editId="7921FEA5">
            <wp:extent cx="5359079" cy="3101975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29" cy="310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6B" w:rsidRPr="00577606" w:rsidRDefault="00A3166B" w:rsidP="00A3166B">
      <w:pPr>
        <w:pStyle w:val="Ttulo4"/>
        <w:ind w:firstLine="0"/>
        <w:jc w:val="both"/>
      </w:pPr>
      <w:bookmarkStart w:id="47" w:name="_Toc22347210"/>
      <w:r w:rsidRPr="00577606">
        <w:t>Campos</w:t>
      </w:r>
      <w:bookmarkEnd w:id="47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A3166B" w:rsidRPr="00577606" w:rsidTr="000C79BE">
        <w:trPr>
          <w:cantSplit/>
          <w:trHeight w:val="134"/>
        </w:trPr>
        <w:tc>
          <w:tcPr>
            <w:tcW w:w="1063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315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993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984" w:type="dxa"/>
          </w:tcPr>
          <w:p w:rsidR="00A3166B" w:rsidRPr="00577606" w:rsidRDefault="00A3166B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1</w:t>
            </w:r>
          </w:p>
        </w:tc>
        <w:tc>
          <w:tcPr>
            <w:tcW w:w="1427" w:type="dxa"/>
          </w:tcPr>
          <w:p w:rsidR="00A3166B" w:rsidRPr="00626F65" w:rsidRDefault="00284118" w:rsidP="00F22BB2">
            <w:pPr>
              <w:pStyle w:val="Tabela"/>
            </w:pPr>
            <w:r>
              <w:t>Matricula</w:t>
            </w:r>
          </w:p>
        </w:tc>
        <w:tc>
          <w:tcPr>
            <w:tcW w:w="1315" w:type="dxa"/>
          </w:tcPr>
          <w:p w:rsidR="00A3166B" w:rsidRPr="00577606" w:rsidRDefault="002C072F" w:rsidP="00F22BB2">
            <w:pPr>
              <w:pStyle w:val="Tabela"/>
            </w:pPr>
            <w:r>
              <w:t>Matricula do cliente</w:t>
            </w:r>
          </w:p>
        </w:tc>
        <w:tc>
          <w:tcPr>
            <w:tcW w:w="1134" w:type="dxa"/>
          </w:tcPr>
          <w:p w:rsidR="00A3166B" w:rsidRPr="00577606" w:rsidRDefault="002C072F" w:rsidP="00F22BB2">
            <w:pPr>
              <w:pStyle w:val="Tabela"/>
            </w:pPr>
            <w:r>
              <w:t>Número</w:t>
            </w:r>
          </w:p>
        </w:tc>
        <w:tc>
          <w:tcPr>
            <w:tcW w:w="1275" w:type="dxa"/>
          </w:tcPr>
          <w:p w:rsidR="00A3166B" w:rsidRPr="00577606" w:rsidRDefault="002C072F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A3166B" w:rsidRPr="00577606" w:rsidRDefault="002C072F" w:rsidP="00F22BB2">
            <w:pPr>
              <w:pStyle w:val="Tabela"/>
            </w:pPr>
            <w:proofErr w:type="spellStart"/>
            <w:r>
              <w:t>Int</w:t>
            </w:r>
            <w:proofErr w:type="spellEnd"/>
          </w:p>
        </w:tc>
        <w:tc>
          <w:tcPr>
            <w:tcW w:w="1984" w:type="dxa"/>
          </w:tcPr>
          <w:p w:rsidR="00A3166B" w:rsidRPr="00577606" w:rsidRDefault="00A3166B" w:rsidP="00F22BB2">
            <w:pPr>
              <w:pStyle w:val="Tabela"/>
            </w:pPr>
            <w:r>
              <w:t>Obrigatório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2</w:t>
            </w:r>
          </w:p>
        </w:tc>
        <w:tc>
          <w:tcPr>
            <w:tcW w:w="1427" w:type="dxa"/>
          </w:tcPr>
          <w:p w:rsidR="00A3166B" w:rsidRPr="00626F65" w:rsidRDefault="00284118" w:rsidP="00F22BB2">
            <w:pPr>
              <w:pStyle w:val="Tabela"/>
            </w:pPr>
            <w:r>
              <w:t>Período de férias</w:t>
            </w:r>
          </w:p>
        </w:tc>
        <w:tc>
          <w:tcPr>
            <w:tcW w:w="1315" w:type="dxa"/>
          </w:tcPr>
          <w:p w:rsidR="00A3166B" w:rsidRPr="00577606" w:rsidRDefault="002C072F" w:rsidP="00F22BB2">
            <w:pPr>
              <w:pStyle w:val="Tabela"/>
            </w:pPr>
            <w:r>
              <w:t>Data inicia das férias</w:t>
            </w:r>
          </w:p>
        </w:tc>
        <w:tc>
          <w:tcPr>
            <w:tcW w:w="1134" w:type="dxa"/>
          </w:tcPr>
          <w:p w:rsidR="00A3166B" w:rsidRPr="00577606" w:rsidRDefault="002C072F" w:rsidP="00F22BB2">
            <w:pPr>
              <w:pStyle w:val="Tabela"/>
            </w:pPr>
            <w:proofErr w:type="gramStart"/>
            <w:r>
              <w:t>data</w:t>
            </w:r>
            <w:proofErr w:type="gramEnd"/>
          </w:p>
        </w:tc>
        <w:tc>
          <w:tcPr>
            <w:tcW w:w="1275" w:type="dxa"/>
          </w:tcPr>
          <w:p w:rsidR="00A3166B" w:rsidRPr="00577606" w:rsidRDefault="008377A0" w:rsidP="00F22BB2">
            <w:pPr>
              <w:pStyle w:val="Tabela"/>
            </w:pPr>
            <w:proofErr w:type="spellStart"/>
            <w:proofErr w:type="gramStart"/>
            <w:r>
              <w:t>d</w:t>
            </w:r>
            <w:r w:rsidR="002C072F">
              <w:t>d</w:t>
            </w:r>
            <w:proofErr w:type="spellEnd"/>
            <w:proofErr w:type="gramEnd"/>
            <w:r w:rsidR="002C072F">
              <w:t>/mm/</w:t>
            </w:r>
            <w:proofErr w:type="spellStart"/>
            <w:r w:rsidR="002C072F">
              <w:t>aaaa</w:t>
            </w:r>
            <w:proofErr w:type="spellEnd"/>
          </w:p>
        </w:tc>
        <w:tc>
          <w:tcPr>
            <w:tcW w:w="993" w:type="dxa"/>
          </w:tcPr>
          <w:p w:rsidR="00A3166B" w:rsidRPr="00577606" w:rsidRDefault="002C072F" w:rsidP="00F22BB2">
            <w:pPr>
              <w:pStyle w:val="Tabela"/>
            </w:pPr>
            <w:proofErr w:type="gramStart"/>
            <w:r>
              <w:t>date</w:t>
            </w:r>
            <w:proofErr w:type="gramEnd"/>
          </w:p>
        </w:tc>
        <w:tc>
          <w:tcPr>
            <w:tcW w:w="1984" w:type="dxa"/>
          </w:tcPr>
          <w:p w:rsidR="00A3166B" w:rsidRPr="00577606" w:rsidRDefault="00A3166B" w:rsidP="00F22BB2">
            <w:pPr>
              <w:pStyle w:val="Tabela"/>
            </w:pP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2C072F" w:rsidP="00F22BB2">
            <w:pPr>
              <w:pStyle w:val="Tabela"/>
            </w:pPr>
            <w:r>
              <w:t>3</w:t>
            </w:r>
          </w:p>
        </w:tc>
        <w:tc>
          <w:tcPr>
            <w:tcW w:w="1427" w:type="dxa"/>
          </w:tcPr>
          <w:p w:rsidR="00A3166B" w:rsidRPr="00626F65" w:rsidRDefault="00284118" w:rsidP="00F22BB2">
            <w:pPr>
              <w:pStyle w:val="Tabela"/>
            </w:pPr>
            <w:proofErr w:type="spellStart"/>
            <w:r>
              <w:t>Qdt</w:t>
            </w:r>
            <w:proofErr w:type="spellEnd"/>
            <w:r>
              <w:t xml:space="preserve"> dias</w:t>
            </w:r>
          </w:p>
        </w:tc>
        <w:tc>
          <w:tcPr>
            <w:tcW w:w="1315" w:type="dxa"/>
          </w:tcPr>
          <w:p w:rsidR="00A3166B" w:rsidRPr="00577606" w:rsidRDefault="00BD4A6E" w:rsidP="00F22BB2">
            <w:pPr>
              <w:pStyle w:val="Tabela"/>
            </w:pPr>
            <w:proofErr w:type="spellStart"/>
            <w:r>
              <w:t>Quantide</w:t>
            </w:r>
            <w:proofErr w:type="spellEnd"/>
            <w:r>
              <w:t xml:space="preserve"> de dias de gozo</w:t>
            </w:r>
          </w:p>
        </w:tc>
        <w:tc>
          <w:tcPr>
            <w:tcW w:w="1134" w:type="dxa"/>
          </w:tcPr>
          <w:p w:rsidR="00A3166B" w:rsidRPr="00577606" w:rsidRDefault="00A3166B" w:rsidP="00F22BB2">
            <w:pPr>
              <w:pStyle w:val="Tabela"/>
            </w:pPr>
            <w:r>
              <w:t>Número</w:t>
            </w:r>
          </w:p>
        </w:tc>
        <w:tc>
          <w:tcPr>
            <w:tcW w:w="1275" w:type="dxa"/>
          </w:tcPr>
          <w:p w:rsidR="00A3166B" w:rsidRPr="00577606" w:rsidRDefault="00BD4A6E" w:rsidP="00F22BB2">
            <w:pPr>
              <w:pStyle w:val="Tabela"/>
            </w:pPr>
            <w:r>
              <w:t>0-9</w:t>
            </w:r>
          </w:p>
        </w:tc>
        <w:tc>
          <w:tcPr>
            <w:tcW w:w="993" w:type="dxa"/>
          </w:tcPr>
          <w:p w:rsidR="00A3166B" w:rsidRPr="00577606" w:rsidRDefault="00BD4A6E" w:rsidP="00F22BB2">
            <w:pPr>
              <w:pStyle w:val="Tabela"/>
            </w:pPr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984" w:type="dxa"/>
          </w:tcPr>
          <w:p w:rsidR="00A3166B" w:rsidRPr="00577606" w:rsidRDefault="00BD4A6E" w:rsidP="00F22BB2">
            <w:pPr>
              <w:pStyle w:val="Tabela"/>
            </w:pPr>
            <w:r>
              <w:t>Limitado a 30 dias</w:t>
            </w:r>
          </w:p>
        </w:tc>
      </w:tr>
    </w:tbl>
    <w:p w:rsidR="00A3166B" w:rsidRPr="00577606" w:rsidRDefault="00A3166B" w:rsidP="00F22BB2">
      <w:pPr>
        <w:pStyle w:val="Corpodetexto"/>
      </w:pPr>
    </w:p>
    <w:p w:rsidR="00A3166B" w:rsidRPr="00577606" w:rsidRDefault="00A3166B" w:rsidP="00A3166B">
      <w:pPr>
        <w:pStyle w:val="Ttulo4"/>
        <w:ind w:firstLine="0"/>
        <w:jc w:val="both"/>
      </w:pPr>
      <w:bookmarkStart w:id="48" w:name="_Toc22347211"/>
      <w:r w:rsidRPr="00577606">
        <w:lastRenderedPageBreak/>
        <w:t>Comandos</w:t>
      </w:r>
      <w:bookmarkEnd w:id="48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A3166B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A3166B" w:rsidRPr="00577606" w:rsidRDefault="00A3166B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A3166B" w:rsidRPr="00577606" w:rsidRDefault="00A3166B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A3166B" w:rsidRPr="00577606" w:rsidRDefault="00A3166B" w:rsidP="00F22BB2">
            <w:pPr>
              <w:pStyle w:val="Tabela"/>
            </w:pPr>
            <w:r w:rsidRPr="00577606">
              <w:t>Restrições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F26E4E" w:rsidP="00F26E4E">
            <w:pPr>
              <w:pStyle w:val="Tabela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A3166B" w:rsidRPr="008A734A" w:rsidRDefault="00BD4A6E" w:rsidP="00F22BB2">
            <w:pPr>
              <w:pStyle w:val="Tabela"/>
            </w:pPr>
            <w:r>
              <w:t>Cadastrar</w:t>
            </w:r>
          </w:p>
        </w:tc>
        <w:tc>
          <w:tcPr>
            <w:tcW w:w="4111" w:type="dxa"/>
          </w:tcPr>
          <w:p w:rsidR="00A3166B" w:rsidRPr="00577606" w:rsidRDefault="00A3166B" w:rsidP="00F22BB2">
            <w:pPr>
              <w:pStyle w:val="Tabela"/>
            </w:pPr>
            <w:r>
              <w:t>Salva o cadastro do cliente da academia</w:t>
            </w:r>
          </w:p>
        </w:tc>
        <w:tc>
          <w:tcPr>
            <w:tcW w:w="2457" w:type="dxa"/>
          </w:tcPr>
          <w:p w:rsidR="00A3166B" w:rsidRPr="00577606" w:rsidRDefault="00A3166B" w:rsidP="00F22BB2">
            <w:pPr>
              <w:pStyle w:val="Tabela"/>
            </w:pPr>
            <w:r>
              <w:t xml:space="preserve">Todos os campos </w:t>
            </w:r>
            <w:r w:rsidR="00BD4A6E">
              <w:t xml:space="preserve">obrigatórios </w:t>
            </w:r>
            <w:r>
              <w:t>devem ser preenchidos</w:t>
            </w:r>
          </w:p>
        </w:tc>
      </w:tr>
      <w:tr w:rsidR="00A3166B" w:rsidRPr="00577606" w:rsidTr="000C79BE">
        <w:trPr>
          <w:cantSplit/>
        </w:trPr>
        <w:tc>
          <w:tcPr>
            <w:tcW w:w="1063" w:type="dxa"/>
          </w:tcPr>
          <w:p w:rsidR="00A3166B" w:rsidRPr="00577606" w:rsidRDefault="00F26E4E" w:rsidP="00F26E4E">
            <w:pPr>
              <w:pStyle w:val="Tabela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A3166B" w:rsidRPr="008A734A" w:rsidRDefault="00A3166B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A3166B" w:rsidRPr="00577606" w:rsidRDefault="00A3166B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A3166B" w:rsidRPr="00577606" w:rsidRDefault="00A3166B" w:rsidP="00F22BB2">
            <w:pPr>
              <w:pStyle w:val="Tabela"/>
            </w:pPr>
          </w:p>
        </w:tc>
      </w:tr>
    </w:tbl>
    <w:p w:rsidR="00A3166B" w:rsidRDefault="00A3166B" w:rsidP="00F22BB2">
      <w:pPr>
        <w:pStyle w:val="Corpodetexto"/>
        <w:rPr>
          <w:highlight w:val="yellow"/>
        </w:rPr>
      </w:pPr>
    </w:p>
    <w:p w:rsidR="008377A0" w:rsidRPr="00577606" w:rsidRDefault="008377A0" w:rsidP="009416C6">
      <w:pPr>
        <w:pStyle w:val="Ttulo3"/>
        <w:numPr>
          <w:ilvl w:val="2"/>
          <w:numId w:val="16"/>
        </w:numPr>
        <w:jc w:val="both"/>
      </w:pPr>
      <w:bookmarkStart w:id="49" w:name="_Toc22347212"/>
      <w:r w:rsidRPr="00577606">
        <w:t xml:space="preserve">Interface de usuário </w:t>
      </w:r>
      <w:r>
        <w:t>&lt;Cadastro de Avaliação&gt;</w:t>
      </w:r>
      <w:bookmarkEnd w:id="49"/>
    </w:p>
    <w:p w:rsidR="008377A0" w:rsidRPr="00577606" w:rsidRDefault="008377A0" w:rsidP="008377A0">
      <w:pPr>
        <w:pStyle w:val="Ttulo4"/>
        <w:ind w:firstLine="0"/>
        <w:jc w:val="both"/>
      </w:pPr>
      <w:bookmarkStart w:id="50" w:name="_Toc22347213"/>
      <w:r w:rsidRPr="00577606">
        <w:t>Leiaute sugerido</w:t>
      </w:r>
      <w:bookmarkEnd w:id="50"/>
    </w:p>
    <w:p w:rsidR="008377A0" w:rsidRPr="00577606" w:rsidRDefault="001E0325" w:rsidP="00F22BB2">
      <w:pPr>
        <w:pStyle w:val="Corpodetexto"/>
      </w:pPr>
      <w:r>
        <w:rPr>
          <w:noProof/>
        </w:rPr>
        <w:drawing>
          <wp:inline distT="0" distB="0" distL="0" distR="0" wp14:anchorId="0DA8F118" wp14:editId="6D01C0A7">
            <wp:extent cx="5520690" cy="3757930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A0" w:rsidRPr="00577606" w:rsidRDefault="008377A0" w:rsidP="008377A0">
      <w:pPr>
        <w:pStyle w:val="Ttulo4"/>
        <w:ind w:firstLine="0"/>
        <w:jc w:val="both"/>
      </w:pPr>
      <w:bookmarkStart w:id="51" w:name="_Toc22347214"/>
      <w:r w:rsidRPr="00577606">
        <w:lastRenderedPageBreak/>
        <w:t>Campos</w:t>
      </w:r>
      <w:bookmarkEnd w:id="51"/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786"/>
        <w:gridCol w:w="1276"/>
        <w:gridCol w:w="1417"/>
        <w:gridCol w:w="851"/>
        <w:gridCol w:w="1371"/>
      </w:tblGrid>
      <w:tr w:rsidR="008377A0" w:rsidRPr="00577606" w:rsidTr="00F16725">
        <w:trPr>
          <w:cantSplit/>
          <w:trHeight w:val="134"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Número</w:t>
            </w:r>
          </w:p>
        </w:tc>
        <w:tc>
          <w:tcPr>
            <w:tcW w:w="1427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Nome</w:t>
            </w:r>
          </w:p>
        </w:tc>
        <w:tc>
          <w:tcPr>
            <w:tcW w:w="1786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Descrição</w:t>
            </w:r>
          </w:p>
        </w:tc>
        <w:tc>
          <w:tcPr>
            <w:tcW w:w="1276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Valores válidos</w:t>
            </w:r>
          </w:p>
        </w:tc>
        <w:tc>
          <w:tcPr>
            <w:tcW w:w="1417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Formato</w:t>
            </w:r>
          </w:p>
        </w:tc>
        <w:tc>
          <w:tcPr>
            <w:tcW w:w="851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Tipo</w:t>
            </w:r>
          </w:p>
        </w:tc>
        <w:tc>
          <w:tcPr>
            <w:tcW w:w="1371" w:type="dxa"/>
          </w:tcPr>
          <w:p w:rsidR="008377A0" w:rsidRPr="00577606" w:rsidRDefault="008377A0" w:rsidP="00F22BB2">
            <w:pPr>
              <w:pStyle w:val="Tabela"/>
              <w:rPr>
                <w:snapToGrid w:val="0"/>
              </w:rPr>
            </w:pPr>
            <w:r w:rsidRPr="00577606">
              <w:rPr>
                <w:snapToGrid w:val="0"/>
              </w:rPr>
              <w:t>Restrições</w:t>
            </w:r>
          </w:p>
        </w:tc>
      </w:tr>
      <w:tr w:rsidR="008377A0" w:rsidRPr="00577606" w:rsidTr="00F16725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>
              <w:t>1</w:t>
            </w:r>
          </w:p>
        </w:tc>
        <w:tc>
          <w:tcPr>
            <w:tcW w:w="1427" w:type="dxa"/>
          </w:tcPr>
          <w:p w:rsidR="008377A0" w:rsidRPr="00626F65" w:rsidRDefault="008377A0" w:rsidP="00F22BB2">
            <w:pPr>
              <w:pStyle w:val="Tabela"/>
            </w:pPr>
            <w:r>
              <w:t>Matricula</w:t>
            </w:r>
          </w:p>
        </w:tc>
        <w:tc>
          <w:tcPr>
            <w:tcW w:w="1786" w:type="dxa"/>
          </w:tcPr>
          <w:p w:rsidR="008377A0" w:rsidRPr="00577606" w:rsidRDefault="008377A0" w:rsidP="00F22BB2">
            <w:pPr>
              <w:pStyle w:val="Tabela"/>
            </w:pPr>
            <w:r>
              <w:t>Matricula do cliente</w:t>
            </w:r>
          </w:p>
        </w:tc>
        <w:tc>
          <w:tcPr>
            <w:tcW w:w="1276" w:type="dxa"/>
          </w:tcPr>
          <w:p w:rsidR="008377A0" w:rsidRPr="00577606" w:rsidRDefault="008377A0" w:rsidP="00F22BB2">
            <w:pPr>
              <w:pStyle w:val="Tabela"/>
            </w:pPr>
            <w:r>
              <w:t>Número</w:t>
            </w:r>
          </w:p>
        </w:tc>
        <w:tc>
          <w:tcPr>
            <w:tcW w:w="1417" w:type="dxa"/>
          </w:tcPr>
          <w:p w:rsidR="008377A0" w:rsidRPr="00577606" w:rsidRDefault="008377A0" w:rsidP="00F22BB2">
            <w:pPr>
              <w:pStyle w:val="Tabela"/>
            </w:pPr>
            <w:r>
              <w:t>0-9</w:t>
            </w:r>
          </w:p>
        </w:tc>
        <w:tc>
          <w:tcPr>
            <w:tcW w:w="851" w:type="dxa"/>
          </w:tcPr>
          <w:p w:rsidR="008377A0" w:rsidRPr="00577606" w:rsidRDefault="008377A0" w:rsidP="00F22BB2">
            <w:pPr>
              <w:pStyle w:val="Tabela"/>
            </w:pPr>
            <w:proofErr w:type="spellStart"/>
            <w:r>
              <w:t>Int</w:t>
            </w:r>
            <w:proofErr w:type="spellEnd"/>
          </w:p>
        </w:tc>
        <w:tc>
          <w:tcPr>
            <w:tcW w:w="1371" w:type="dxa"/>
          </w:tcPr>
          <w:p w:rsidR="008377A0" w:rsidRPr="00577606" w:rsidRDefault="008377A0" w:rsidP="00F22BB2">
            <w:pPr>
              <w:pStyle w:val="Tabela"/>
            </w:pPr>
            <w:r>
              <w:t>Obrigatório</w:t>
            </w:r>
          </w:p>
        </w:tc>
      </w:tr>
      <w:tr w:rsidR="008377A0" w:rsidRPr="00577606" w:rsidTr="00F16725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>
              <w:t>2</w:t>
            </w:r>
          </w:p>
        </w:tc>
        <w:tc>
          <w:tcPr>
            <w:tcW w:w="1427" w:type="dxa"/>
          </w:tcPr>
          <w:p w:rsidR="008377A0" w:rsidRPr="00626F65" w:rsidRDefault="008351F6" w:rsidP="00F22BB2">
            <w:pPr>
              <w:pStyle w:val="Tabela"/>
            </w:pPr>
            <w:r w:rsidRPr="008351F6">
              <w:t>Fisioterapeuta</w:t>
            </w:r>
          </w:p>
        </w:tc>
        <w:tc>
          <w:tcPr>
            <w:tcW w:w="1786" w:type="dxa"/>
          </w:tcPr>
          <w:p w:rsidR="008377A0" w:rsidRPr="00577606" w:rsidRDefault="00F65709" w:rsidP="00F22BB2">
            <w:pPr>
              <w:pStyle w:val="Tabela"/>
            </w:pPr>
            <w:r>
              <w:t xml:space="preserve">Nome da </w:t>
            </w:r>
            <w:proofErr w:type="spellStart"/>
            <w:r>
              <w:t>Fisioterapeuto</w:t>
            </w:r>
            <w:proofErr w:type="spellEnd"/>
          </w:p>
        </w:tc>
        <w:tc>
          <w:tcPr>
            <w:tcW w:w="1276" w:type="dxa"/>
          </w:tcPr>
          <w:p w:rsidR="008377A0" w:rsidRPr="00577606" w:rsidRDefault="00F65709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8377A0" w:rsidRPr="00577606" w:rsidRDefault="00F65709" w:rsidP="00F22BB2">
            <w:pPr>
              <w:pStyle w:val="Tabela"/>
            </w:pPr>
            <w:r>
              <w:t>Texto</w:t>
            </w:r>
          </w:p>
        </w:tc>
        <w:tc>
          <w:tcPr>
            <w:tcW w:w="851" w:type="dxa"/>
          </w:tcPr>
          <w:p w:rsidR="008377A0" w:rsidRPr="00577606" w:rsidRDefault="00F65709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8377A0" w:rsidRPr="00577606" w:rsidRDefault="008377A0" w:rsidP="00F22BB2">
            <w:pPr>
              <w:pStyle w:val="Tabela"/>
            </w:pPr>
          </w:p>
        </w:tc>
      </w:tr>
      <w:tr w:rsidR="00F65709" w:rsidRPr="00577606" w:rsidTr="00F16725">
        <w:trPr>
          <w:cantSplit/>
        </w:trPr>
        <w:tc>
          <w:tcPr>
            <w:tcW w:w="1063" w:type="dxa"/>
          </w:tcPr>
          <w:p w:rsidR="00F65709" w:rsidRPr="00577606" w:rsidRDefault="00F65709" w:rsidP="00F22BB2">
            <w:pPr>
              <w:pStyle w:val="Tabela"/>
            </w:pPr>
            <w:r>
              <w:t>3</w:t>
            </w:r>
          </w:p>
        </w:tc>
        <w:tc>
          <w:tcPr>
            <w:tcW w:w="1427" w:type="dxa"/>
          </w:tcPr>
          <w:p w:rsidR="00F65709" w:rsidRPr="00626F65" w:rsidRDefault="00F65709" w:rsidP="00F22BB2">
            <w:pPr>
              <w:pStyle w:val="Tabela"/>
            </w:pPr>
            <w:r w:rsidRPr="008351F6">
              <w:t>Data Avaliação</w:t>
            </w:r>
          </w:p>
        </w:tc>
        <w:tc>
          <w:tcPr>
            <w:tcW w:w="1786" w:type="dxa"/>
          </w:tcPr>
          <w:p w:rsidR="00F65709" w:rsidRPr="00577606" w:rsidRDefault="00F65709" w:rsidP="00F22BB2">
            <w:pPr>
              <w:pStyle w:val="Tabela"/>
            </w:pPr>
            <w:r>
              <w:t>Data inicia das férias</w:t>
            </w:r>
          </w:p>
        </w:tc>
        <w:tc>
          <w:tcPr>
            <w:tcW w:w="1276" w:type="dxa"/>
          </w:tcPr>
          <w:p w:rsidR="00F65709" w:rsidRPr="00577606" w:rsidRDefault="00F65709" w:rsidP="00F22BB2">
            <w:pPr>
              <w:pStyle w:val="Tabela"/>
            </w:pPr>
            <w:r>
              <w:t>Número</w:t>
            </w:r>
          </w:p>
        </w:tc>
        <w:tc>
          <w:tcPr>
            <w:tcW w:w="1417" w:type="dxa"/>
          </w:tcPr>
          <w:p w:rsidR="00F65709" w:rsidRPr="00577606" w:rsidRDefault="00F65709" w:rsidP="00F22BB2">
            <w:pPr>
              <w:pStyle w:val="Tabela"/>
            </w:pP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aaaa</w:t>
            </w:r>
            <w:proofErr w:type="spellEnd"/>
          </w:p>
        </w:tc>
        <w:tc>
          <w:tcPr>
            <w:tcW w:w="851" w:type="dxa"/>
          </w:tcPr>
          <w:p w:rsidR="00F65709" w:rsidRPr="00577606" w:rsidRDefault="00F65709" w:rsidP="00F22BB2">
            <w:pPr>
              <w:pStyle w:val="Tabela"/>
            </w:pPr>
            <w:proofErr w:type="gramStart"/>
            <w:r>
              <w:t>date</w:t>
            </w:r>
            <w:proofErr w:type="gramEnd"/>
          </w:p>
        </w:tc>
        <w:tc>
          <w:tcPr>
            <w:tcW w:w="1371" w:type="dxa"/>
          </w:tcPr>
          <w:p w:rsidR="00F65709" w:rsidRPr="00577606" w:rsidRDefault="00F65709" w:rsidP="00F22BB2">
            <w:pPr>
              <w:pStyle w:val="Tabela"/>
            </w:pPr>
          </w:p>
        </w:tc>
      </w:tr>
      <w:tr w:rsidR="008351F6" w:rsidRPr="00577606" w:rsidTr="00F16725">
        <w:trPr>
          <w:cantSplit/>
          <w:trHeight w:val="1217"/>
        </w:trPr>
        <w:tc>
          <w:tcPr>
            <w:tcW w:w="1063" w:type="dxa"/>
          </w:tcPr>
          <w:p w:rsidR="008351F6" w:rsidRDefault="008351F6" w:rsidP="00F22BB2">
            <w:pPr>
              <w:pStyle w:val="Tabela"/>
            </w:pPr>
            <w:r>
              <w:t>4</w:t>
            </w:r>
          </w:p>
        </w:tc>
        <w:tc>
          <w:tcPr>
            <w:tcW w:w="1427" w:type="dxa"/>
          </w:tcPr>
          <w:p w:rsidR="008351F6" w:rsidRPr="008351F6" w:rsidRDefault="008351F6" w:rsidP="00F22BB2">
            <w:pPr>
              <w:pStyle w:val="Tabela"/>
            </w:pPr>
            <w:r w:rsidRPr="008351F6">
              <w:t>Panturrilha medial</w:t>
            </w:r>
          </w:p>
        </w:tc>
        <w:tc>
          <w:tcPr>
            <w:tcW w:w="1786" w:type="dxa"/>
          </w:tcPr>
          <w:p w:rsidR="008351F6" w:rsidRDefault="009D3CCB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8351F6" w:rsidRDefault="009D3CCB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8351F6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8351F6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8351F6" w:rsidRDefault="008351F6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5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proofErr w:type="spellStart"/>
            <w:r w:rsidRPr="008351F6">
              <w:t>Supra-iliaca</w:t>
            </w:r>
            <w:proofErr w:type="spellEnd"/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6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Abdominal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7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Axilar média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8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Bíceps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9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Peitoral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10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Subescapular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11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Estagio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12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>
              <w:rPr>
                <w:shd w:val="clear" w:color="auto" w:fill="FFFFFF"/>
              </w:rPr>
              <w:t>Tempo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13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proofErr w:type="gramStart"/>
            <w:r>
              <w:rPr>
                <w:shd w:val="clear" w:color="auto" w:fill="FFFFFF"/>
              </w:rPr>
              <w:t>FC(</w:t>
            </w:r>
            <w:proofErr w:type="gramEnd"/>
            <w:r>
              <w:rPr>
                <w:shd w:val="clear" w:color="auto" w:fill="FFFFFF"/>
              </w:rPr>
              <w:t>BPM)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14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>
              <w:rPr>
                <w:shd w:val="clear" w:color="auto" w:fill="FFFFFF"/>
              </w:rPr>
              <w:t>Duplo Produto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15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PD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16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PS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17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MV02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18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Tríceps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  <w:tr w:rsidR="00F16725" w:rsidRPr="00577606" w:rsidTr="00F16725">
        <w:trPr>
          <w:cantSplit/>
        </w:trPr>
        <w:tc>
          <w:tcPr>
            <w:tcW w:w="1063" w:type="dxa"/>
          </w:tcPr>
          <w:p w:rsidR="00F16725" w:rsidRDefault="00F16725" w:rsidP="00F22BB2">
            <w:pPr>
              <w:pStyle w:val="Tabela"/>
            </w:pPr>
            <w:r>
              <w:t>19</w:t>
            </w:r>
          </w:p>
        </w:tc>
        <w:tc>
          <w:tcPr>
            <w:tcW w:w="1427" w:type="dxa"/>
          </w:tcPr>
          <w:p w:rsidR="00F16725" w:rsidRPr="008351F6" w:rsidRDefault="00F16725" w:rsidP="00F22BB2">
            <w:pPr>
              <w:pStyle w:val="Tabela"/>
            </w:pPr>
            <w:r w:rsidRPr="008351F6">
              <w:t>Anamnese do Cliente</w:t>
            </w:r>
          </w:p>
        </w:tc>
        <w:tc>
          <w:tcPr>
            <w:tcW w:w="1786" w:type="dxa"/>
          </w:tcPr>
          <w:p w:rsidR="00F16725" w:rsidRDefault="00F16725" w:rsidP="00F22BB2">
            <w:pPr>
              <w:pStyle w:val="Tabela"/>
            </w:pPr>
            <w:r>
              <w:t>Medidas do corpo do cliente</w:t>
            </w:r>
          </w:p>
        </w:tc>
        <w:tc>
          <w:tcPr>
            <w:tcW w:w="1276" w:type="dxa"/>
          </w:tcPr>
          <w:p w:rsidR="00F16725" w:rsidRDefault="00F16725" w:rsidP="00F22BB2">
            <w:pPr>
              <w:pStyle w:val="Tabela"/>
            </w:pPr>
            <w:r>
              <w:t>Texto</w:t>
            </w:r>
          </w:p>
        </w:tc>
        <w:tc>
          <w:tcPr>
            <w:tcW w:w="1417" w:type="dxa"/>
          </w:tcPr>
          <w:p w:rsidR="00F16725" w:rsidRDefault="00F16725" w:rsidP="00F22BB2">
            <w:pPr>
              <w:pStyle w:val="Tabela"/>
            </w:pPr>
            <w:r>
              <w:t>00,00</w:t>
            </w:r>
          </w:p>
        </w:tc>
        <w:tc>
          <w:tcPr>
            <w:tcW w:w="851" w:type="dxa"/>
          </w:tcPr>
          <w:p w:rsidR="00F16725" w:rsidRDefault="00F16725" w:rsidP="00F22BB2">
            <w:pPr>
              <w:pStyle w:val="Tabela"/>
            </w:pPr>
            <w:proofErr w:type="spellStart"/>
            <w:r>
              <w:t>String</w:t>
            </w:r>
            <w:proofErr w:type="spellEnd"/>
          </w:p>
        </w:tc>
        <w:tc>
          <w:tcPr>
            <w:tcW w:w="1371" w:type="dxa"/>
          </w:tcPr>
          <w:p w:rsidR="00F16725" w:rsidRDefault="00F16725" w:rsidP="00F22BB2">
            <w:pPr>
              <w:pStyle w:val="Tabela"/>
            </w:pPr>
          </w:p>
        </w:tc>
      </w:tr>
    </w:tbl>
    <w:p w:rsidR="008377A0" w:rsidRPr="00577606" w:rsidRDefault="008377A0" w:rsidP="008377A0">
      <w:pPr>
        <w:pStyle w:val="Ttulo4"/>
        <w:ind w:firstLine="0"/>
        <w:jc w:val="both"/>
      </w:pPr>
      <w:bookmarkStart w:id="52" w:name="_Toc22347215"/>
      <w:r w:rsidRPr="00577606">
        <w:lastRenderedPageBreak/>
        <w:t>Comandos</w:t>
      </w:r>
      <w:bookmarkEnd w:id="52"/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w:rsidR="008377A0" w:rsidRPr="00577606" w:rsidTr="008351F6">
        <w:trPr>
          <w:cantSplit/>
        </w:trPr>
        <w:tc>
          <w:tcPr>
            <w:tcW w:w="1063" w:type="dxa"/>
          </w:tcPr>
          <w:p w:rsidR="008377A0" w:rsidRPr="00577606" w:rsidRDefault="008377A0" w:rsidP="00F22BB2">
            <w:pPr>
              <w:pStyle w:val="Tabela"/>
            </w:pPr>
            <w:r w:rsidRPr="00577606">
              <w:t>Número</w:t>
            </w:r>
          </w:p>
        </w:tc>
        <w:tc>
          <w:tcPr>
            <w:tcW w:w="1559" w:type="dxa"/>
          </w:tcPr>
          <w:p w:rsidR="008377A0" w:rsidRPr="00577606" w:rsidRDefault="008377A0" w:rsidP="00F22BB2">
            <w:pPr>
              <w:pStyle w:val="Tabela"/>
            </w:pPr>
            <w:r w:rsidRPr="00577606">
              <w:t>Nome</w:t>
            </w:r>
          </w:p>
        </w:tc>
        <w:tc>
          <w:tcPr>
            <w:tcW w:w="4111" w:type="dxa"/>
          </w:tcPr>
          <w:p w:rsidR="008377A0" w:rsidRPr="00577606" w:rsidRDefault="008377A0" w:rsidP="00F22BB2">
            <w:pPr>
              <w:pStyle w:val="Tabela"/>
            </w:pPr>
            <w:r w:rsidRPr="00577606">
              <w:t>Ação</w:t>
            </w:r>
          </w:p>
        </w:tc>
        <w:tc>
          <w:tcPr>
            <w:tcW w:w="2457" w:type="dxa"/>
          </w:tcPr>
          <w:p w:rsidR="008377A0" w:rsidRPr="00577606" w:rsidRDefault="008377A0" w:rsidP="00F22BB2">
            <w:pPr>
              <w:pStyle w:val="Tabela"/>
            </w:pPr>
            <w:r w:rsidRPr="00577606">
              <w:t>Restrições</w:t>
            </w:r>
          </w:p>
        </w:tc>
      </w:tr>
      <w:tr w:rsidR="008377A0" w:rsidRPr="00577606" w:rsidTr="008351F6">
        <w:trPr>
          <w:cantSplit/>
        </w:trPr>
        <w:tc>
          <w:tcPr>
            <w:tcW w:w="1063" w:type="dxa"/>
          </w:tcPr>
          <w:p w:rsidR="008377A0" w:rsidRPr="00577606" w:rsidRDefault="00F26E4E" w:rsidP="00F26E4E">
            <w:pPr>
              <w:pStyle w:val="Tabela"/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377A0" w:rsidRPr="008A734A" w:rsidRDefault="008377A0" w:rsidP="00F22BB2">
            <w:pPr>
              <w:pStyle w:val="Tabela"/>
            </w:pPr>
            <w:r>
              <w:t>Cadastrar</w:t>
            </w:r>
          </w:p>
        </w:tc>
        <w:tc>
          <w:tcPr>
            <w:tcW w:w="4111" w:type="dxa"/>
          </w:tcPr>
          <w:p w:rsidR="008377A0" w:rsidRPr="00577606" w:rsidRDefault="008377A0" w:rsidP="00F22BB2">
            <w:pPr>
              <w:pStyle w:val="Tabela"/>
            </w:pPr>
            <w:r>
              <w:t>Salva o cadastro d</w:t>
            </w:r>
            <w:r w:rsidR="00ED6CF9">
              <w:t>e avaliação</w:t>
            </w:r>
            <w:r>
              <w:t xml:space="preserve"> cliente da academia</w:t>
            </w:r>
          </w:p>
        </w:tc>
        <w:tc>
          <w:tcPr>
            <w:tcW w:w="2457" w:type="dxa"/>
          </w:tcPr>
          <w:p w:rsidR="008377A0" w:rsidRPr="00577606" w:rsidRDefault="008377A0" w:rsidP="00F22BB2">
            <w:pPr>
              <w:pStyle w:val="Tabela"/>
            </w:pPr>
            <w:r>
              <w:t>Todos os campos obrigatórios devem ser preenchidos</w:t>
            </w:r>
          </w:p>
        </w:tc>
      </w:tr>
      <w:tr w:rsidR="008377A0" w:rsidRPr="00577606" w:rsidTr="008351F6">
        <w:trPr>
          <w:cantSplit/>
        </w:trPr>
        <w:tc>
          <w:tcPr>
            <w:tcW w:w="1063" w:type="dxa"/>
          </w:tcPr>
          <w:p w:rsidR="008377A0" w:rsidRPr="00577606" w:rsidRDefault="00F26E4E" w:rsidP="00F26E4E">
            <w:pPr>
              <w:pStyle w:val="Tabela"/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8377A0" w:rsidRPr="008A734A" w:rsidRDefault="008377A0" w:rsidP="00F22BB2">
            <w:pPr>
              <w:pStyle w:val="Tabela"/>
            </w:pPr>
            <w:r w:rsidRPr="008A734A">
              <w:t>Limpar</w:t>
            </w:r>
          </w:p>
        </w:tc>
        <w:tc>
          <w:tcPr>
            <w:tcW w:w="4111" w:type="dxa"/>
          </w:tcPr>
          <w:p w:rsidR="008377A0" w:rsidRPr="00577606" w:rsidRDefault="008377A0" w:rsidP="00F22BB2">
            <w:pPr>
              <w:pStyle w:val="Tabela"/>
            </w:pPr>
            <w:r>
              <w:t>Limpa os dados preenchido nos campos</w:t>
            </w:r>
          </w:p>
        </w:tc>
        <w:tc>
          <w:tcPr>
            <w:tcW w:w="2457" w:type="dxa"/>
          </w:tcPr>
          <w:p w:rsidR="008377A0" w:rsidRPr="00577606" w:rsidRDefault="008377A0" w:rsidP="00F22BB2">
            <w:pPr>
              <w:pStyle w:val="Tabela"/>
            </w:pPr>
          </w:p>
        </w:tc>
      </w:tr>
    </w:tbl>
    <w:p w:rsidR="004D7BB7" w:rsidRDefault="004D7BB7" w:rsidP="004D7BB7">
      <w:pPr>
        <w:pStyle w:val="Ttulo2"/>
        <w:numPr>
          <w:ilvl w:val="0"/>
          <w:numId w:val="0"/>
        </w:numPr>
        <w:jc w:val="both"/>
        <w:rPr>
          <w:rFonts w:ascii="Times New Roman" w:hAnsi="Times New Roman"/>
        </w:rPr>
      </w:pPr>
    </w:p>
    <w:p w:rsidR="006512A0" w:rsidRDefault="006512A0" w:rsidP="005D2D60">
      <w:pPr>
        <w:pStyle w:val="Ttulo2"/>
        <w:ind w:firstLine="0"/>
        <w:jc w:val="both"/>
        <w:rPr>
          <w:rFonts w:ascii="Times New Roman" w:hAnsi="Times New Roman"/>
        </w:rPr>
      </w:pPr>
      <w:bookmarkStart w:id="53" w:name="_Toc22347216"/>
      <w:r>
        <w:rPr>
          <w:rFonts w:ascii="Times New Roman" w:hAnsi="Times New Roman"/>
        </w:rPr>
        <w:t>Especificação de requisitos de casos de uso</w:t>
      </w:r>
      <w:bookmarkEnd w:id="53"/>
      <w:r w:rsidRPr="006512A0">
        <w:rPr>
          <w:rFonts w:ascii="Times New Roman" w:hAnsi="Times New Roman"/>
        </w:rPr>
        <w:t xml:space="preserve"> </w:t>
      </w:r>
    </w:p>
    <w:p w:rsidR="009E4682" w:rsidRPr="006512A0" w:rsidRDefault="009E4682" w:rsidP="005D2D60">
      <w:pPr>
        <w:pStyle w:val="Ttulo3"/>
        <w:ind w:firstLine="0"/>
        <w:jc w:val="both"/>
      </w:pPr>
      <w:bookmarkStart w:id="54" w:name="_Toc22347217"/>
      <w:r w:rsidRPr="006512A0">
        <w:t xml:space="preserve">Caso de uso </w:t>
      </w:r>
      <w:r w:rsidR="00316639">
        <w:t>&lt;cadastrar</w:t>
      </w:r>
      <w:r w:rsidR="00B96429">
        <w:t xml:space="preserve"> aula</w:t>
      </w:r>
      <w:r w:rsidR="00F46CBE" w:rsidRPr="006512A0">
        <w:t>&gt;</w:t>
      </w:r>
      <w:bookmarkEnd w:id="54"/>
    </w:p>
    <w:p w:rsidR="00D1440B" w:rsidRPr="00577606" w:rsidRDefault="00D1440B" w:rsidP="00D1440B">
      <w:pPr>
        <w:pStyle w:val="Ttulo4"/>
        <w:ind w:firstLine="0"/>
        <w:jc w:val="both"/>
      </w:pPr>
      <w:bookmarkStart w:id="55" w:name="_Toc22347218"/>
      <w:r w:rsidRPr="00577606">
        <w:t>Precondições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867"/>
        </w:trPr>
        <w:tc>
          <w:tcPr>
            <w:tcW w:w="9212" w:type="dxa"/>
          </w:tcPr>
          <w:p w:rsidR="00D1440B" w:rsidRPr="00577606" w:rsidRDefault="00D1440B" w:rsidP="009416C6">
            <w:pPr>
              <w:pStyle w:val="Tabela"/>
              <w:numPr>
                <w:ilvl w:val="0"/>
                <w:numId w:val="11"/>
              </w:numPr>
            </w:pPr>
            <w:r>
              <w:t xml:space="preserve">No modo de recepcionista autenticado </w:t>
            </w:r>
          </w:p>
        </w:tc>
      </w:tr>
    </w:tbl>
    <w:p w:rsidR="00D1440B" w:rsidRPr="00577606" w:rsidRDefault="00D1440B" w:rsidP="00D1440B">
      <w:pPr>
        <w:pStyle w:val="Corpodetexto"/>
        <w:tabs>
          <w:tab w:val="left" w:pos="930"/>
        </w:tabs>
      </w:pPr>
      <w:r>
        <w:tab/>
      </w:r>
    </w:p>
    <w:p w:rsidR="00D1440B" w:rsidRPr="00577606" w:rsidRDefault="00D1440B" w:rsidP="00D1440B">
      <w:pPr>
        <w:pStyle w:val="Ttulo4"/>
        <w:ind w:firstLine="0"/>
        <w:jc w:val="both"/>
      </w:pPr>
      <w:bookmarkStart w:id="56" w:name="_Toc22347219"/>
      <w:r w:rsidRPr="00577606">
        <w:t>Fluxo principal</w:t>
      </w:r>
      <w:bookmarkEnd w:id="56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caso de uso inicia quando a recepcionista solicita cadastrar </w:t>
            </w:r>
            <w:r w:rsidR="00FB0174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exibe o formulário de cadastro de </w:t>
            </w:r>
            <w:r w:rsidR="00FB0174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A recepcionista preenche os campos</w:t>
            </w:r>
            <w:r w:rsidR="00FB0174">
              <w:t xml:space="preserve"> com os dados da</w:t>
            </w:r>
            <w:r>
              <w:t xml:space="preserve"> </w:t>
            </w:r>
            <w:r w:rsidR="00FB0174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A recepcionista confirma os dados;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O sistema valida se todos os campos obrigatórios foram inseridos;</w:t>
            </w:r>
          </w:p>
          <w:p w:rsidR="00D1440B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>O sistema persiste os dados</w:t>
            </w:r>
            <w:r w:rsidR="00773E81">
              <w:t xml:space="preserve"> da aula </w:t>
            </w:r>
            <w:r>
              <w:t>e exibe mensagem do cadastro com sucesso;</w:t>
            </w:r>
          </w:p>
          <w:p w:rsidR="00D1440B" w:rsidRPr="00577606" w:rsidRDefault="00D1440B" w:rsidP="009416C6">
            <w:pPr>
              <w:pStyle w:val="Tabela"/>
              <w:numPr>
                <w:ilvl w:val="0"/>
                <w:numId w:val="12"/>
              </w:numPr>
            </w:pPr>
            <w:r>
              <w:t xml:space="preserve">O sistema </w:t>
            </w:r>
            <w:r w:rsidR="00773E81">
              <w:t xml:space="preserve">exibe o formulário de aula </w:t>
            </w:r>
            <w:r>
              <w:t>para novo cadastro.</w:t>
            </w:r>
          </w:p>
        </w:tc>
      </w:tr>
    </w:tbl>
    <w:p w:rsidR="00D1440B" w:rsidRPr="00577606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57" w:name="_Toc22347220"/>
      <w:r>
        <w:t>Fluxo alternativo Lista Instrutor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13"/>
              </w:numPr>
            </w:pPr>
            <w:r>
              <w:t xml:space="preserve">A recepcionista solicita a consulta de </w:t>
            </w:r>
            <w:r w:rsidR="00773E81">
              <w:t>aula</w:t>
            </w:r>
            <w:r>
              <w:t>;</w:t>
            </w:r>
          </w:p>
          <w:p w:rsidR="00D1440B" w:rsidRPr="00577606" w:rsidRDefault="00773E81" w:rsidP="009416C6">
            <w:pPr>
              <w:pStyle w:val="Tabela"/>
              <w:numPr>
                <w:ilvl w:val="0"/>
                <w:numId w:val="13"/>
              </w:numPr>
            </w:pPr>
            <w:r>
              <w:t>O sistema exibe a lista de toda</w:t>
            </w:r>
            <w:r w:rsidR="00D1440B">
              <w:t xml:space="preserve">s </w:t>
            </w:r>
            <w:r>
              <w:t>as</w:t>
            </w:r>
            <w:r w:rsidR="00D1440B">
              <w:t xml:space="preserve"> </w:t>
            </w:r>
            <w:r>
              <w:t>aulas</w:t>
            </w:r>
            <w:r w:rsidR="00D1440B">
              <w:t xml:space="preserve"> cadastrados;</w:t>
            </w:r>
          </w:p>
        </w:tc>
      </w:tr>
    </w:tbl>
    <w:p w:rsidR="00D1440B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58" w:name="_Toc22347221"/>
      <w:r>
        <w:lastRenderedPageBreak/>
        <w:t>Fluxo alternativo Editar Instrutor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A recepcionista solicita a consulta de </w:t>
            </w:r>
            <w:r w:rsidR="00773E81">
              <w:t>aula</w:t>
            </w:r>
            <w:r>
              <w:t>;</w:t>
            </w:r>
          </w:p>
          <w:p w:rsidR="00D1440B" w:rsidRDefault="00773E81" w:rsidP="009416C6">
            <w:pPr>
              <w:pStyle w:val="Tabela"/>
              <w:numPr>
                <w:ilvl w:val="0"/>
                <w:numId w:val="26"/>
              </w:numPr>
            </w:pPr>
            <w:r>
              <w:t>O sistema exibe a lista de todas a</w:t>
            </w:r>
            <w:r w:rsidR="00D1440B">
              <w:t xml:space="preserve">s </w:t>
            </w:r>
            <w:r>
              <w:t>aulas</w:t>
            </w:r>
            <w:r w:rsidR="00D1440B">
              <w:t xml:space="preserve"> cadastrad</w:t>
            </w:r>
            <w:r>
              <w:t>a</w:t>
            </w:r>
            <w:r w:rsidR="00D1440B"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 xml:space="preserve">A recepcionista solicita a edição do cadastro de </w:t>
            </w:r>
            <w:r w:rsidR="00773E81">
              <w:t>aula</w:t>
            </w:r>
            <w:r>
              <w:t>;</w:t>
            </w:r>
          </w:p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>O sistema exibe o formulário com os campos preenchido com as informações do instrutor selecionado;</w:t>
            </w:r>
          </w:p>
          <w:p w:rsidR="00D1440B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>A recepcionista confirma a edição;</w:t>
            </w:r>
          </w:p>
          <w:p w:rsidR="00D1440B" w:rsidRPr="00577606" w:rsidRDefault="00D1440B" w:rsidP="009416C6">
            <w:pPr>
              <w:pStyle w:val="Tabela"/>
              <w:numPr>
                <w:ilvl w:val="0"/>
                <w:numId w:val="26"/>
              </w:numPr>
            </w:pPr>
            <w:r>
              <w:t>O sistema exibe mensagem de alteração do cadastro com sucesso;</w:t>
            </w:r>
          </w:p>
        </w:tc>
      </w:tr>
    </w:tbl>
    <w:p w:rsidR="00D1440B" w:rsidRDefault="00D1440B" w:rsidP="00D1440B">
      <w:pPr>
        <w:pStyle w:val="Corpodetexto"/>
      </w:pPr>
    </w:p>
    <w:p w:rsidR="00D1440B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59" w:name="_Toc22347222"/>
      <w:r>
        <w:t>Fluxo alternativo Excluir Instrutor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 xml:space="preserve">A recepcionista solicita a consulta de </w:t>
            </w:r>
            <w:r w:rsidR="00A73593">
              <w:t>aula</w:t>
            </w:r>
            <w:r>
              <w:t>;</w:t>
            </w:r>
          </w:p>
          <w:p w:rsidR="00D1440B" w:rsidRDefault="00A73593" w:rsidP="009416C6">
            <w:pPr>
              <w:pStyle w:val="Tabela"/>
              <w:numPr>
                <w:ilvl w:val="0"/>
                <w:numId w:val="25"/>
              </w:numPr>
            </w:pPr>
            <w:r>
              <w:t>O sistema exibe a lista de toda</w:t>
            </w:r>
            <w:r w:rsidR="00D1440B">
              <w:t xml:space="preserve">s </w:t>
            </w:r>
            <w:r>
              <w:t>as aulas</w:t>
            </w:r>
            <w:r w:rsidR="00D1440B">
              <w:t xml:space="preserve"> cadastrado;</w:t>
            </w:r>
          </w:p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A recep</w:t>
            </w:r>
            <w:r w:rsidR="00A73593">
              <w:t xml:space="preserve">cionista solicita a exclusão da aula </w:t>
            </w:r>
            <w:r>
              <w:t>de cliente;</w:t>
            </w:r>
          </w:p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O sistema verifica</w:t>
            </w:r>
            <w:r w:rsidR="00A73593">
              <w:t xml:space="preserve"> se o cadastro</w:t>
            </w:r>
            <w:r>
              <w:t xml:space="preserve"> está vinculado a outro caso de uso;</w:t>
            </w:r>
          </w:p>
          <w:p w:rsidR="00D1440B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O sistema persiste a exclusão do cadastro;</w:t>
            </w:r>
          </w:p>
          <w:p w:rsidR="00D1440B" w:rsidRPr="00577606" w:rsidRDefault="00D1440B" w:rsidP="009416C6">
            <w:pPr>
              <w:pStyle w:val="Tabela"/>
              <w:numPr>
                <w:ilvl w:val="0"/>
                <w:numId w:val="25"/>
              </w:numPr>
            </w:pPr>
            <w:r>
              <w:t>O sistema exibe mensagem de exclusão com sucesso.</w:t>
            </w:r>
          </w:p>
        </w:tc>
      </w:tr>
    </w:tbl>
    <w:p w:rsidR="00D1440B" w:rsidRDefault="00D1440B" w:rsidP="00D1440B">
      <w:pPr>
        <w:pStyle w:val="Corpodetexto"/>
      </w:pPr>
    </w:p>
    <w:p w:rsidR="00D1440B" w:rsidRDefault="00D1440B" w:rsidP="00D1440B">
      <w:pPr>
        <w:pStyle w:val="Corpodetexto"/>
      </w:pPr>
    </w:p>
    <w:p w:rsidR="00D1440B" w:rsidRPr="00577606" w:rsidRDefault="00D1440B" w:rsidP="00D1440B">
      <w:pPr>
        <w:pStyle w:val="Ttulo4"/>
        <w:ind w:firstLine="0"/>
        <w:jc w:val="both"/>
      </w:pPr>
      <w:bookmarkStart w:id="60" w:name="_Toc22347223"/>
      <w:r>
        <w:t>Pós-condições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D1440B" w:rsidRPr="00577606" w:rsidTr="000C7A81">
        <w:trPr>
          <w:trHeight w:val="797"/>
        </w:trPr>
        <w:tc>
          <w:tcPr>
            <w:tcW w:w="9212" w:type="dxa"/>
          </w:tcPr>
          <w:p w:rsidR="00D1440B" w:rsidRPr="00577606" w:rsidRDefault="00A73593" w:rsidP="00A73593">
            <w:pPr>
              <w:pStyle w:val="Tabela"/>
            </w:pPr>
            <w:r>
              <w:t>Aula</w:t>
            </w:r>
            <w:r w:rsidR="00D1440B">
              <w:t xml:space="preserve"> inserido, consultad</w:t>
            </w:r>
            <w:r>
              <w:t>a</w:t>
            </w:r>
            <w:r w:rsidR="00D1440B">
              <w:t xml:space="preserve"> editad</w:t>
            </w:r>
            <w:r>
              <w:t>a</w:t>
            </w:r>
            <w:r w:rsidR="00D1440B">
              <w:t>, excluíd</w:t>
            </w:r>
            <w:r>
              <w:t>a</w:t>
            </w:r>
          </w:p>
        </w:tc>
      </w:tr>
    </w:tbl>
    <w:p w:rsidR="00F46CBE" w:rsidRDefault="00F46CBE" w:rsidP="00F22BB2">
      <w:pPr>
        <w:pStyle w:val="Corpodetexto"/>
      </w:pPr>
    </w:p>
    <w:p w:rsidR="006512A0" w:rsidRDefault="006512A0" w:rsidP="005D2D60">
      <w:pPr>
        <w:pStyle w:val="Ttulo3"/>
        <w:ind w:firstLine="0"/>
        <w:jc w:val="both"/>
      </w:pPr>
      <w:bookmarkStart w:id="61" w:name="_Toc22347224"/>
      <w:r w:rsidRPr="006512A0">
        <w:t>Caso de uso &lt;</w:t>
      </w:r>
      <w:r w:rsidR="0071159B">
        <w:t>cadastrar i</w:t>
      </w:r>
      <w:r w:rsidR="007B03B0">
        <w:t>n</w:t>
      </w:r>
      <w:r w:rsidR="0071159B">
        <w:t>strutor</w:t>
      </w:r>
      <w:r w:rsidRPr="006512A0">
        <w:t>&gt;</w:t>
      </w:r>
      <w:bookmarkEnd w:id="61"/>
    </w:p>
    <w:p w:rsidR="00A50103" w:rsidRPr="00577606" w:rsidRDefault="00A50103" w:rsidP="00A50103">
      <w:pPr>
        <w:pStyle w:val="Ttulo4"/>
        <w:ind w:firstLine="0"/>
        <w:jc w:val="both"/>
      </w:pPr>
      <w:bookmarkStart w:id="62" w:name="_Toc22347225"/>
      <w:r w:rsidRPr="00577606">
        <w:t>Precondições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867"/>
        </w:trPr>
        <w:tc>
          <w:tcPr>
            <w:tcW w:w="9212" w:type="dxa"/>
          </w:tcPr>
          <w:p w:rsidR="00A50103" w:rsidRPr="00577606" w:rsidRDefault="00A50103" w:rsidP="00D318EA">
            <w:pPr>
              <w:pStyle w:val="Tabela"/>
              <w:numPr>
                <w:ilvl w:val="0"/>
                <w:numId w:val="36"/>
              </w:numPr>
            </w:pPr>
            <w:r>
              <w:t>No modo de recepcionista autenticado e aula cadastrada</w:t>
            </w:r>
          </w:p>
        </w:tc>
      </w:tr>
    </w:tbl>
    <w:p w:rsidR="00A50103" w:rsidRPr="00577606" w:rsidRDefault="00A50103" w:rsidP="00A50103">
      <w:pPr>
        <w:pStyle w:val="Corpodetexto"/>
        <w:tabs>
          <w:tab w:val="left" w:pos="930"/>
        </w:tabs>
      </w:pPr>
      <w:r>
        <w:tab/>
      </w:r>
    </w:p>
    <w:p w:rsidR="00A50103" w:rsidRPr="00577606" w:rsidRDefault="00A50103" w:rsidP="00A50103">
      <w:pPr>
        <w:pStyle w:val="Ttulo4"/>
        <w:ind w:firstLine="0"/>
        <w:jc w:val="both"/>
      </w:pPr>
      <w:bookmarkStart w:id="63" w:name="_Toc22347226"/>
      <w:r w:rsidRPr="00577606">
        <w:lastRenderedPageBreak/>
        <w:t>Fluxo principal</w:t>
      </w:r>
      <w:bookmarkEnd w:id="63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>O caso de uso inicia quando a recepcionista solicita cadastrar instrutor;</w:t>
            </w:r>
          </w:p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>O sistema exibe o formulário de cadastro de instrutor;</w:t>
            </w:r>
          </w:p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>A recepcionista preenche os campos com os dados do instrutor;</w:t>
            </w:r>
          </w:p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>A recepcionista confirma os dados;</w:t>
            </w:r>
          </w:p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>O sistema valida se existe cadastro com o mesmo CPF inserido;</w:t>
            </w:r>
          </w:p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 xml:space="preserve">O sistema valida se todos os campos obrigatórios foram </w:t>
            </w:r>
            <w:r w:rsidR="007C5A91">
              <w:t>inseridos</w:t>
            </w:r>
            <w:r>
              <w:t>;</w:t>
            </w:r>
          </w:p>
          <w:p w:rsidR="00A50103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 xml:space="preserve">O sistema persiste os dados do </w:t>
            </w:r>
            <w:r w:rsidR="007C5A91">
              <w:t>instrutor</w:t>
            </w:r>
            <w:r>
              <w:t xml:space="preserve"> e exibe mensagem do cadastro com sucesso;</w:t>
            </w:r>
          </w:p>
          <w:p w:rsidR="00A50103" w:rsidRPr="00577606" w:rsidRDefault="00A50103" w:rsidP="00D318EA">
            <w:pPr>
              <w:pStyle w:val="Tabela"/>
              <w:numPr>
                <w:ilvl w:val="0"/>
                <w:numId w:val="32"/>
              </w:numPr>
            </w:pPr>
            <w:r>
              <w:t xml:space="preserve">O sistema exibe o formulário do </w:t>
            </w:r>
            <w:r w:rsidR="007C5A91">
              <w:t>instrutor</w:t>
            </w:r>
            <w:r>
              <w:t xml:space="preserve"> para novo cadastro</w:t>
            </w:r>
            <w:r w:rsidR="007C5A91">
              <w:t>.</w:t>
            </w:r>
          </w:p>
        </w:tc>
      </w:tr>
    </w:tbl>
    <w:p w:rsidR="00A50103" w:rsidRPr="00577606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4" w:name="_Toc22347227"/>
      <w:r>
        <w:t xml:space="preserve">Fluxo alternativo Lista </w:t>
      </w:r>
      <w:r w:rsidR="001F4ACB">
        <w:t>Instrutor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D318EA">
            <w:pPr>
              <w:pStyle w:val="Tabela"/>
              <w:numPr>
                <w:ilvl w:val="0"/>
                <w:numId w:val="33"/>
              </w:numPr>
            </w:pPr>
            <w:r>
              <w:t xml:space="preserve">A recepcionista solicita a consulta de </w:t>
            </w:r>
            <w:r w:rsidR="007C5A91">
              <w:t>instrutor</w:t>
            </w:r>
            <w:r>
              <w:t>;</w:t>
            </w:r>
          </w:p>
          <w:p w:rsidR="00A50103" w:rsidRPr="00577606" w:rsidRDefault="00A50103" w:rsidP="00D318EA">
            <w:pPr>
              <w:pStyle w:val="Tabela"/>
              <w:numPr>
                <w:ilvl w:val="0"/>
                <w:numId w:val="33"/>
              </w:numPr>
            </w:pPr>
            <w:r>
              <w:t xml:space="preserve">O sistema exibe a lista de todos os </w:t>
            </w:r>
            <w:r w:rsidR="007C5A91">
              <w:t>instrutores</w:t>
            </w:r>
            <w:r>
              <w:t xml:space="preserve"> cadastrado</w:t>
            </w:r>
            <w:r w:rsidR="007C5A91">
              <w:t>s</w:t>
            </w:r>
            <w:r>
              <w:t>;</w:t>
            </w:r>
          </w:p>
        </w:tc>
      </w:tr>
    </w:tbl>
    <w:p w:rsidR="00A50103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5" w:name="_Toc22347228"/>
      <w:r>
        <w:t xml:space="preserve">Fluxo alternativo Editar </w:t>
      </w:r>
      <w:r w:rsidR="001F4ACB">
        <w:t>Instrutor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D318EA">
            <w:pPr>
              <w:pStyle w:val="Tabela"/>
              <w:numPr>
                <w:ilvl w:val="0"/>
                <w:numId w:val="34"/>
              </w:numPr>
            </w:pPr>
            <w:r>
              <w:t xml:space="preserve">A recepcionista solicita a consulta de </w:t>
            </w:r>
            <w:r w:rsidR="007C5A91">
              <w:t>instrutor</w:t>
            </w:r>
            <w:r>
              <w:t>;</w:t>
            </w:r>
          </w:p>
          <w:p w:rsidR="00A50103" w:rsidRDefault="00A50103" w:rsidP="00D318EA">
            <w:pPr>
              <w:pStyle w:val="Tabela"/>
              <w:numPr>
                <w:ilvl w:val="0"/>
                <w:numId w:val="34"/>
              </w:numPr>
            </w:pPr>
            <w:r>
              <w:t xml:space="preserve">O sistema exibe a lista de todos os </w:t>
            </w:r>
            <w:r w:rsidR="007C5A91">
              <w:t>instrutor</w:t>
            </w:r>
            <w:r w:rsidR="00092308">
              <w:t>es</w:t>
            </w:r>
            <w:r>
              <w:t xml:space="preserve"> cadastrado</w:t>
            </w:r>
            <w:r w:rsidR="00092308">
              <w:t>s</w:t>
            </w:r>
            <w:r>
              <w:t>;</w:t>
            </w:r>
          </w:p>
          <w:p w:rsidR="00A50103" w:rsidRDefault="00A50103" w:rsidP="00D318EA">
            <w:pPr>
              <w:pStyle w:val="Tabela"/>
              <w:numPr>
                <w:ilvl w:val="0"/>
                <w:numId w:val="34"/>
              </w:numPr>
            </w:pPr>
            <w:r>
              <w:t xml:space="preserve">A recepcionista solicita a edição do cadastro de </w:t>
            </w:r>
            <w:r w:rsidR="00092308">
              <w:t>instrutor</w:t>
            </w:r>
            <w:r>
              <w:t>;</w:t>
            </w:r>
          </w:p>
          <w:p w:rsidR="00A50103" w:rsidRDefault="00A50103" w:rsidP="00D318EA">
            <w:pPr>
              <w:pStyle w:val="Tabela"/>
              <w:numPr>
                <w:ilvl w:val="0"/>
                <w:numId w:val="34"/>
              </w:numPr>
            </w:pPr>
            <w:r>
              <w:t xml:space="preserve">O sistema exibe o formulário com os campos preenchido com as informações do </w:t>
            </w:r>
            <w:r w:rsidR="00092308">
              <w:t>instrutor</w:t>
            </w:r>
            <w:r>
              <w:t xml:space="preserve"> selecionado;</w:t>
            </w:r>
          </w:p>
          <w:p w:rsidR="00092308" w:rsidRDefault="00092308" w:rsidP="00D318EA">
            <w:pPr>
              <w:pStyle w:val="Tabela"/>
              <w:numPr>
                <w:ilvl w:val="0"/>
                <w:numId w:val="34"/>
              </w:numPr>
            </w:pPr>
            <w:r>
              <w:t>A recepcionista confirma a edição;</w:t>
            </w:r>
          </w:p>
          <w:p w:rsidR="00092308" w:rsidRPr="00577606" w:rsidRDefault="00092308" w:rsidP="00D318EA">
            <w:pPr>
              <w:pStyle w:val="Tabela"/>
              <w:numPr>
                <w:ilvl w:val="0"/>
                <w:numId w:val="34"/>
              </w:numPr>
            </w:pPr>
            <w:r>
              <w:t xml:space="preserve">O sistema </w:t>
            </w:r>
            <w:r w:rsidR="001F4ACB">
              <w:t>exibe mensagem de alteração do cadastro com sucesso;</w:t>
            </w:r>
          </w:p>
        </w:tc>
      </w:tr>
    </w:tbl>
    <w:p w:rsidR="00A50103" w:rsidRDefault="00A50103" w:rsidP="00A50103">
      <w:pPr>
        <w:pStyle w:val="Corpodetexto"/>
      </w:pPr>
    </w:p>
    <w:p w:rsidR="00A50103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6" w:name="_Toc22347229"/>
      <w:r>
        <w:t xml:space="preserve">Fluxo alternativo Excluir </w:t>
      </w:r>
      <w:r w:rsidR="001F4ACB">
        <w:t>Instrutor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Default="00A50103" w:rsidP="00D318EA">
            <w:pPr>
              <w:pStyle w:val="Tabela"/>
              <w:numPr>
                <w:ilvl w:val="0"/>
                <w:numId w:val="35"/>
              </w:numPr>
            </w:pPr>
            <w:r>
              <w:t xml:space="preserve">A recepcionista solicita a consulta de </w:t>
            </w:r>
            <w:r w:rsidR="001F4ACB">
              <w:t>instrutor</w:t>
            </w:r>
            <w:r>
              <w:t>;</w:t>
            </w:r>
          </w:p>
          <w:p w:rsidR="00A50103" w:rsidRDefault="00A50103" w:rsidP="00D318EA">
            <w:pPr>
              <w:pStyle w:val="Tabela"/>
              <w:numPr>
                <w:ilvl w:val="0"/>
                <w:numId w:val="35"/>
              </w:numPr>
            </w:pPr>
            <w:r>
              <w:t xml:space="preserve">O sistema exibe a lista de todos os </w:t>
            </w:r>
            <w:r w:rsidR="001F4ACB">
              <w:t>instrutores</w:t>
            </w:r>
            <w:r>
              <w:t xml:space="preserve"> cadastrado;</w:t>
            </w:r>
          </w:p>
          <w:p w:rsidR="00A50103" w:rsidRDefault="00A50103" w:rsidP="00D318EA">
            <w:pPr>
              <w:pStyle w:val="Tabela"/>
              <w:numPr>
                <w:ilvl w:val="0"/>
                <w:numId w:val="35"/>
              </w:numPr>
            </w:pPr>
            <w:r>
              <w:t xml:space="preserve">A recepcionista solicita a exclusão do </w:t>
            </w:r>
            <w:r w:rsidR="001F4ACB">
              <w:t>instrutor</w:t>
            </w:r>
            <w:r>
              <w:t xml:space="preserve"> de cliente;</w:t>
            </w:r>
          </w:p>
          <w:p w:rsidR="00A50103" w:rsidRDefault="00A50103" w:rsidP="00D318EA">
            <w:pPr>
              <w:pStyle w:val="Tabela"/>
              <w:numPr>
                <w:ilvl w:val="0"/>
                <w:numId w:val="35"/>
              </w:numPr>
            </w:pPr>
            <w:r>
              <w:t>O sistema verifica se o cadastrão está vinculado a outro caso de uso;</w:t>
            </w:r>
          </w:p>
          <w:p w:rsidR="00A50103" w:rsidRDefault="00A50103" w:rsidP="00D318EA">
            <w:pPr>
              <w:pStyle w:val="Tabela"/>
              <w:numPr>
                <w:ilvl w:val="0"/>
                <w:numId w:val="35"/>
              </w:numPr>
            </w:pPr>
            <w:r>
              <w:t>O sistema persiste a exclusão do cadastro;</w:t>
            </w:r>
          </w:p>
          <w:p w:rsidR="00A50103" w:rsidRPr="00577606" w:rsidRDefault="00A50103" w:rsidP="00D318EA">
            <w:pPr>
              <w:pStyle w:val="Tabela"/>
              <w:numPr>
                <w:ilvl w:val="0"/>
                <w:numId w:val="35"/>
              </w:numPr>
            </w:pPr>
            <w:r>
              <w:t>O sistema exibe mensagem de exclusão com sucesso.</w:t>
            </w:r>
          </w:p>
        </w:tc>
      </w:tr>
    </w:tbl>
    <w:p w:rsidR="00A50103" w:rsidRDefault="00A50103" w:rsidP="00A50103">
      <w:pPr>
        <w:pStyle w:val="Corpodetexto"/>
      </w:pPr>
    </w:p>
    <w:p w:rsidR="00A50103" w:rsidRDefault="00A50103" w:rsidP="00A50103">
      <w:pPr>
        <w:pStyle w:val="Corpodetexto"/>
      </w:pPr>
    </w:p>
    <w:p w:rsidR="00A50103" w:rsidRPr="00577606" w:rsidRDefault="00A50103" w:rsidP="00A50103">
      <w:pPr>
        <w:pStyle w:val="Ttulo4"/>
        <w:ind w:firstLine="0"/>
        <w:jc w:val="both"/>
      </w:pPr>
      <w:bookmarkStart w:id="67" w:name="_Toc22347230"/>
      <w:r>
        <w:lastRenderedPageBreak/>
        <w:t>Pós-condições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50103" w:rsidRPr="00577606" w:rsidTr="000C7A81">
        <w:trPr>
          <w:trHeight w:val="797"/>
        </w:trPr>
        <w:tc>
          <w:tcPr>
            <w:tcW w:w="9212" w:type="dxa"/>
          </w:tcPr>
          <w:p w:rsidR="00A50103" w:rsidRPr="00577606" w:rsidRDefault="00A73593" w:rsidP="000C7A81">
            <w:pPr>
              <w:pStyle w:val="Tabela"/>
            </w:pPr>
            <w:r>
              <w:t>Instrutor</w:t>
            </w:r>
            <w:r w:rsidR="00A50103">
              <w:t xml:space="preserve"> inserido, consultado editado, excluído</w:t>
            </w:r>
          </w:p>
        </w:tc>
      </w:tr>
    </w:tbl>
    <w:p w:rsidR="00A50103" w:rsidRPr="00A50103" w:rsidRDefault="00A50103" w:rsidP="00A50103">
      <w:pPr>
        <w:pStyle w:val="Corpodetexto"/>
      </w:pPr>
    </w:p>
    <w:p w:rsidR="006512A0" w:rsidRPr="006512A0" w:rsidRDefault="006512A0" w:rsidP="005D2D60">
      <w:pPr>
        <w:pStyle w:val="Ttulo3"/>
        <w:ind w:firstLine="0"/>
        <w:jc w:val="both"/>
      </w:pPr>
      <w:bookmarkStart w:id="68" w:name="_Toc22347231"/>
      <w:r w:rsidRPr="006512A0">
        <w:t>Caso de uso &lt;</w:t>
      </w:r>
      <w:r w:rsidR="009A73B9">
        <w:t>cadastro de cliente</w:t>
      </w:r>
      <w:r w:rsidRPr="006512A0">
        <w:t>&gt;</w:t>
      </w:r>
      <w:bookmarkEnd w:id="68"/>
    </w:p>
    <w:p w:rsidR="006512A0" w:rsidRPr="00577606" w:rsidRDefault="006512A0" w:rsidP="005D2D60">
      <w:pPr>
        <w:pStyle w:val="Ttulo4"/>
        <w:ind w:firstLine="0"/>
        <w:jc w:val="both"/>
      </w:pPr>
      <w:bookmarkStart w:id="69" w:name="_Toc22347232"/>
      <w:r w:rsidRPr="00577606">
        <w:t>Precondições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:rsidTr="00737C03">
        <w:trPr>
          <w:trHeight w:val="867"/>
        </w:trPr>
        <w:tc>
          <w:tcPr>
            <w:tcW w:w="9212" w:type="dxa"/>
          </w:tcPr>
          <w:p w:rsidR="006512A0" w:rsidRPr="00577606" w:rsidRDefault="009C6A86" w:rsidP="009416C6">
            <w:pPr>
              <w:pStyle w:val="Tabela"/>
              <w:numPr>
                <w:ilvl w:val="0"/>
                <w:numId w:val="27"/>
              </w:numPr>
            </w:pPr>
            <w:r>
              <w:t xml:space="preserve">No modo de </w:t>
            </w:r>
            <w:r w:rsidR="00346C7E">
              <w:t>recepcionista</w:t>
            </w:r>
            <w:r>
              <w:t xml:space="preserve"> autenticado, </w:t>
            </w:r>
            <w:r w:rsidR="00346C7E">
              <w:t>aula cadastrada e instrutor cadastrado</w:t>
            </w:r>
          </w:p>
        </w:tc>
      </w:tr>
    </w:tbl>
    <w:p w:rsidR="006512A0" w:rsidRPr="00577606" w:rsidRDefault="00D91CCA" w:rsidP="00D91CCA">
      <w:pPr>
        <w:pStyle w:val="Corpodetexto"/>
        <w:tabs>
          <w:tab w:val="left" w:pos="930"/>
        </w:tabs>
      </w:pPr>
      <w:r>
        <w:tab/>
      </w:r>
    </w:p>
    <w:p w:rsidR="006512A0" w:rsidRPr="00577606" w:rsidRDefault="006512A0" w:rsidP="005D2D60">
      <w:pPr>
        <w:pStyle w:val="Ttulo4"/>
        <w:ind w:firstLine="0"/>
        <w:jc w:val="both"/>
      </w:pPr>
      <w:bookmarkStart w:id="70" w:name="_Toc22347233"/>
      <w:r w:rsidRPr="00577606">
        <w:t>Fluxo principal</w:t>
      </w:r>
      <w:bookmarkEnd w:id="70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:rsidTr="00737C03">
        <w:trPr>
          <w:trHeight w:val="797"/>
        </w:trPr>
        <w:tc>
          <w:tcPr>
            <w:tcW w:w="9212" w:type="dxa"/>
          </w:tcPr>
          <w:p w:rsidR="00E1534F" w:rsidRDefault="00E434A1" w:rsidP="009416C6">
            <w:pPr>
              <w:pStyle w:val="Tabela"/>
              <w:numPr>
                <w:ilvl w:val="0"/>
                <w:numId w:val="28"/>
              </w:numPr>
            </w:pPr>
            <w:r>
              <w:t>O caso de us</w:t>
            </w:r>
            <w:r w:rsidR="009273F2">
              <w:t>o inicia quando a recepcionista</w:t>
            </w:r>
            <w:r w:rsidR="00E1534F">
              <w:t xml:space="preserve"> cadastrar cliente;</w:t>
            </w:r>
          </w:p>
          <w:p w:rsidR="00E1534F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>O sistema exibe o formulário de cadastro de cliente;</w:t>
            </w:r>
          </w:p>
          <w:p w:rsidR="00E1534F" w:rsidRDefault="004A1482" w:rsidP="009416C6">
            <w:pPr>
              <w:pStyle w:val="Tabela"/>
              <w:numPr>
                <w:ilvl w:val="0"/>
                <w:numId w:val="28"/>
              </w:numPr>
            </w:pPr>
            <w:r>
              <w:t>A recepcionista preenche os campos</w:t>
            </w:r>
            <w:r w:rsidR="007A4479">
              <w:t xml:space="preserve"> com os dados do cliente</w:t>
            </w:r>
            <w:r w:rsidR="00E1534F">
              <w:t>;</w:t>
            </w:r>
          </w:p>
          <w:p w:rsidR="00E1534F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A recepcionista </w:t>
            </w:r>
            <w:r w:rsidR="00A17030">
              <w:t>confirma os dados</w:t>
            </w:r>
            <w:r>
              <w:t>;</w:t>
            </w:r>
          </w:p>
          <w:p w:rsidR="00E1534F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</w:t>
            </w:r>
            <w:r w:rsidR="00A17030">
              <w:t>valida se existe cadastro com o mesmo CPF inserido;</w:t>
            </w:r>
          </w:p>
          <w:p w:rsidR="00E1534F" w:rsidRDefault="00A17030" w:rsidP="009416C6">
            <w:pPr>
              <w:pStyle w:val="Tabela"/>
              <w:numPr>
                <w:ilvl w:val="0"/>
                <w:numId w:val="28"/>
              </w:numPr>
            </w:pPr>
            <w:r>
              <w:t>O sistema valida se todos os campos obrigatório</w:t>
            </w:r>
            <w:r w:rsidR="00155D62">
              <w:t xml:space="preserve">s </w:t>
            </w:r>
            <w:r w:rsidR="00C97CCB">
              <w:t>foram</w:t>
            </w:r>
            <w:r w:rsidR="00155D62">
              <w:t xml:space="preserve"> </w:t>
            </w:r>
            <w:r w:rsidR="00D1440B">
              <w:t>inseridos</w:t>
            </w:r>
            <w:r w:rsidR="00E1534F">
              <w:t>;</w:t>
            </w:r>
          </w:p>
          <w:p w:rsidR="00155D62" w:rsidRDefault="00155D62" w:rsidP="009416C6">
            <w:pPr>
              <w:pStyle w:val="Tabela"/>
              <w:numPr>
                <w:ilvl w:val="0"/>
                <w:numId w:val="28"/>
              </w:numPr>
            </w:pPr>
            <w:r>
              <w:t>O sistema persiste os dados do cliente e exibe mensagem do cadastro com sucesso;</w:t>
            </w:r>
          </w:p>
          <w:p w:rsidR="006512A0" w:rsidRPr="00577606" w:rsidRDefault="00E1534F" w:rsidP="009416C6">
            <w:pPr>
              <w:pStyle w:val="Tabela"/>
              <w:numPr>
                <w:ilvl w:val="0"/>
                <w:numId w:val="28"/>
              </w:numPr>
            </w:pPr>
            <w:r>
              <w:t xml:space="preserve">O sistema </w:t>
            </w:r>
            <w:r w:rsidR="00C97CCB">
              <w:t>exibe o formulário do cliente para novo cadastro</w:t>
            </w:r>
          </w:p>
        </w:tc>
      </w:tr>
    </w:tbl>
    <w:p w:rsidR="006512A0" w:rsidRPr="00577606" w:rsidRDefault="006512A0" w:rsidP="00F22BB2">
      <w:pPr>
        <w:pStyle w:val="Corpodetexto"/>
      </w:pPr>
    </w:p>
    <w:p w:rsidR="006512A0" w:rsidRPr="00577606" w:rsidRDefault="006512A0" w:rsidP="005D2D60">
      <w:pPr>
        <w:pStyle w:val="Ttulo4"/>
        <w:ind w:firstLine="0"/>
        <w:jc w:val="both"/>
      </w:pPr>
      <w:bookmarkStart w:id="71" w:name="_Toc22347234"/>
      <w:r>
        <w:t>Fluxo alternativo</w:t>
      </w:r>
      <w:r w:rsidR="0089096B">
        <w:t xml:space="preserve"> Lista Clientes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512A0" w:rsidRPr="00577606" w:rsidTr="00737C03">
        <w:trPr>
          <w:trHeight w:val="797"/>
        </w:trPr>
        <w:tc>
          <w:tcPr>
            <w:tcW w:w="9212" w:type="dxa"/>
          </w:tcPr>
          <w:p w:rsidR="005A1FE4" w:rsidRDefault="005A1FE4" w:rsidP="009416C6">
            <w:pPr>
              <w:pStyle w:val="Tabela"/>
              <w:numPr>
                <w:ilvl w:val="0"/>
                <w:numId w:val="29"/>
              </w:numPr>
            </w:pPr>
            <w:r>
              <w:t xml:space="preserve">A recepcionista </w:t>
            </w:r>
            <w:r w:rsidR="004B09F4">
              <w:t>solicita a consulta de cliente;</w:t>
            </w:r>
          </w:p>
          <w:p w:rsidR="006512A0" w:rsidRPr="00577606" w:rsidRDefault="004B09F4" w:rsidP="009416C6">
            <w:pPr>
              <w:pStyle w:val="Tabela"/>
              <w:numPr>
                <w:ilvl w:val="0"/>
                <w:numId w:val="29"/>
              </w:numPr>
            </w:pPr>
            <w:r>
              <w:t>O sistema exibe a lista de todos os clientes cadastrado;</w:t>
            </w:r>
          </w:p>
        </w:tc>
      </w:tr>
    </w:tbl>
    <w:p w:rsidR="00523684" w:rsidRDefault="00523684" w:rsidP="00F22BB2">
      <w:pPr>
        <w:pStyle w:val="Corpodetexto"/>
      </w:pPr>
    </w:p>
    <w:p w:rsidR="002A7F65" w:rsidRPr="00577606" w:rsidRDefault="002A7F65" w:rsidP="002A7F65">
      <w:pPr>
        <w:pStyle w:val="Ttulo4"/>
        <w:ind w:firstLine="0"/>
        <w:jc w:val="both"/>
      </w:pPr>
      <w:bookmarkStart w:id="72" w:name="_Toc22347235"/>
      <w:r>
        <w:t>Fluxo alternativo E</w:t>
      </w:r>
      <w:r w:rsidR="004344AF">
        <w:t>ditar Cliente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2A7F65" w:rsidRPr="00577606" w:rsidTr="002A7F65">
        <w:trPr>
          <w:trHeight w:val="797"/>
        </w:trPr>
        <w:tc>
          <w:tcPr>
            <w:tcW w:w="9212" w:type="dxa"/>
          </w:tcPr>
          <w:p w:rsidR="002A7F65" w:rsidRDefault="002A7F65" w:rsidP="009416C6">
            <w:pPr>
              <w:pStyle w:val="Tabela"/>
              <w:numPr>
                <w:ilvl w:val="0"/>
                <w:numId w:val="30"/>
              </w:numPr>
            </w:pPr>
            <w:r>
              <w:t>A recepcionista solicita a consulta de cliente;</w:t>
            </w:r>
          </w:p>
          <w:p w:rsidR="002A7F65" w:rsidRDefault="002A7F65" w:rsidP="009416C6">
            <w:pPr>
              <w:pStyle w:val="Tabela"/>
              <w:numPr>
                <w:ilvl w:val="0"/>
                <w:numId w:val="30"/>
              </w:numPr>
            </w:pPr>
            <w:r>
              <w:t>O sistema exibe a lista de todos os clientes cadastrado;</w:t>
            </w:r>
          </w:p>
          <w:p w:rsidR="004344AF" w:rsidRDefault="004344AF" w:rsidP="009416C6">
            <w:pPr>
              <w:pStyle w:val="Tabela"/>
              <w:numPr>
                <w:ilvl w:val="0"/>
                <w:numId w:val="30"/>
              </w:numPr>
            </w:pPr>
            <w:r>
              <w:t>A recepcionista solicita a edição do cadastro de cliente;</w:t>
            </w:r>
          </w:p>
          <w:p w:rsidR="004344AF" w:rsidRDefault="004344AF" w:rsidP="009416C6">
            <w:pPr>
              <w:pStyle w:val="Tabela"/>
              <w:numPr>
                <w:ilvl w:val="0"/>
                <w:numId w:val="30"/>
              </w:numPr>
            </w:pPr>
            <w:r>
              <w:t>O sistema exibe o formulário com os campos preenchido com as informações do cliente selecionado;</w:t>
            </w:r>
          </w:p>
          <w:p w:rsidR="00527C9D" w:rsidRDefault="00527C9D" w:rsidP="009416C6">
            <w:pPr>
              <w:pStyle w:val="Tabela"/>
              <w:numPr>
                <w:ilvl w:val="0"/>
                <w:numId w:val="30"/>
              </w:numPr>
            </w:pPr>
            <w:r>
              <w:t>A recepcionista confirma a edição;</w:t>
            </w:r>
          </w:p>
          <w:p w:rsidR="00527C9D" w:rsidRPr="00577606" w:rsidRDefault="00527C9D" w:rsidP="009416C6">
            <w:pPr>
              <w:pStyle w:val="Tabela"/>
              <w:numPr>
                <w:ilvl w:val="0"/>
                <w:numId w:val="30"/>
              </w:numPr>
            </w:pPr>
            <w:r>
              <w:t>O sistema exibe mensagem de alteração do cadastro com sucesso;</w:t>
            </w:r>
          </w:p>
        </w:tc>
      </w:tr>
    </w:tbl>
    <w:p w:rsidR="002A7F65" w:rsidRDefault="002A7F65" w:rsidP="00F22BB2">
      <w:pPr>
        <w:pStyle w:val="Corpodetexto"/>
      </w:pPr>
    </w:p>
    <w:p w:rsidR="005F1289" w:rsidRDefault="005F1289" w:rsidP="00F22BB2">
      <w:pPr>
        <w:pStyle w:val="Corpodetexto"/>
      </w:pPr>
    </w:p>
    <w:p w:rsidR="005F1289" w:rsidRPr="00577606" w:rsidRDefault="0093679B" w:rsidP="005F1289">
      <w:pPr>
        <w:pStyle w:val="Ttulo4"/>
        <w:ind w:firstLine="0"/>
        <w:jc w:val="both"/>
      </w:pPr>
      <w:bookmarkStart w:id="73" w:name="_Toc22347236"/>
      <w:r>
        <w:lastRenderedPageBreak/>
        <w:t xml:space="preserve">Fluxo alternativo Excluir </w:t>
      </w:r>
      <w:r w:rsidR="005F1289">
        <w:t>Cliente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5F1289" w:rsidRPr="00577606" w:rsidTr="005F1289">
        <w:trPr>
          <w:trHeight w:val="797"/>
        </w:trPr>
        <w:tc>
          <w:tcPr>
            <w:tcW w:w="9212" w:type="dxa"/>
          </w:tcPr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A recepcionista solicita a consulta de cliente;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O sistema exibe a lista de todos os clientes cadastrado;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A recepcionista solicita a exclusão do cadastro de cliente;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>O sistema verifica se o cadastrão está vinculado a outro caso de uso;</w:t>
            </w:r>
          </w:p>
          <w:p w:rsidR="005F1289" w:rsidRDefault="005F1289" w:rsidP="009416C6">
            <w:pPr>
              <w:pStyle w:val="Tabela"/>
              <w:numPr>
                <w:ilvl w:val="0"/>
                <w:numId w:val="31"/>
              </w:numPr>
            </w:pPr>
            <w:r>
              <w:t xml:space="preserve">O sistema </w:t>
            </w:r>
            <w:r w:rsidR="00855CD3">
              <w:t>persiste a exclusão do cadastro</w:t>
            </w:r>
            <w:r>
              <w:t>;</w:t>
            </w:r>
          </w:p>
          <w:p w:rsidR="00855CD3" w:rsidRPr="00577606" w:rsidRDefault="00855CD3" w:rsidP="009416C6">
            <w:pPr>
              <w:pStyle w:val="Tabela"/>
              <w:numPr>
                <w:ilvl w:val="0"/>
                <w:numId w:val="31"/>
              </w:numPr>
            </w:pPr>
            <w:r>
              <w:t>O sistema exibe mensagem de exclusão com sucesso.</w:t>
            </w:r>
          </w:p>
        </w:tc>
      </w:tr>
    </w:tbl>
    <w:p w:rsidR="005F1289" w:rsidRDefault="005F1289" w:rsidP="00F22BB2">
      <w:pPr>
        <w:pStyle w:val="Corpodetexto"/>
      </w:pPr>
    </w:p>
    <w:p w:rsidR="005F1289" w:rsidRDefault="005F1289" w:rsidP="00F22BB2">
      <w:pPr>
        <w:pStyle w:val="Corpodetexto"/>
      </w:pPr>
    </w:p>
    <w:p w:rsidR="00666B4C" w:rsidRPr="00577606" w:rsidRDefault="00666B4C" w:rsidP="00666B4C">
      <w:pPr>
        <w:pStyle w:val="Ttulo4"/>
        <w:ind w:firstLine="0"/>
        <w:jc w:val="both"/>
      </w:pPr>
      <w:bookmarkStart w:id="74" w:name="_Toc22347237"/>
      <w:r>
        <w:t>Pós-condições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66B4C" w:rsidRPr="00577606" w:rsidTr="00666B4C">
        <w:trPr>
          <w:trHeight w:val="797"/>
        </w:trPr>
        <w:tc>
          <w:tcPr>
            <w:tcW w:w="9212" w:type="dxa"/>
          </w:tcPr>
          <w:p w:rsidR="00666B4C" w:rsidRPr="00577606" w:rsidRDefault="00666B4C" w:rsidP="00F22BB2">
            <w:pPr>
              <w:pStyle w:val="Tabela"/>
            </w:pPr>
            <w:r>
              <w:t>Cl</w:t>
            </w:r>
            <w:r w:rsidR="00855CD3">
              <w:t>iente inserido, consultado edit</w:t>
            </w:r>
            <w:r>
              <w:t>ado</w:t>
            </w:r>
            <w:r w:rsidR="00855CD3">
              <w:t>, excluído</w:t>
            </w:r>
          </w:p>
        </w:tc>
      </w:tr>
    </w:tbl>
    <w:p w:rsidR="00666B4C" w:rsidRDefault="00666B4C" w:rsidP="00F22BB2">
      <w:pPr>
        <w:pStyle w:val="Corpodetexto"/>
      </w:pPr>
    </w:p>
    <w:p w:rsidR="00A73593" w:rsidRPr="006512A0" w:rsidRDefault="00A73593" w:rsidP="00A73593">
      <w:pPr>
        <w:pStyle w:val="Ttulo3"/>
        <w:ind w:firstLine="0"/>
        <w:jc w:val="both"/>
      </w:pPr>
      <w:bookmarkStart w:id="75" w:name="_Toc22347238"/>
      <w:r w:rsidRPr="006512A0">
        <w:t>Caso de uso &lt;</w:t>
      </w:r>
      <w:r>
        <w:t xml:space="preserve">cadastro de </w:t>
      </w:r>
      <w:r w:rsidR="006C417B">
        <w:t>Férias</w:t>
      </w:r>
      <w:r w:rsidRPr="006512A0">
        <w:t>&gt;</w:t>
      </w:r>
      <w:bookmarkEnd w:id="75"/>
    </w:p>
    <w:p w:rsidR="00A73593" w:rsidRPr="00577606" w:rsidRDefault="00A73593" w:rsidP="00A73593">
      <w:pPr>
        <w:pStyle w:val="Ttulo4"/>
        <w:ind w:firstLine="0"/>
        <w:jc w:val="both"/>
      </w:pPr>
      <w:bookmarkStart w:id="76" w:name="_Toc22347239"/>
      <w:r w:rsidRPr="00577606">
        <w:t>Precondições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73593" w:rsidRPr="00577606" w:rsidTr="000C7A81">
        <w:trPr>
          <w:trHeight w:val="867"/>
        </w:trPr>
        <w:tc>
          <w:tcPr>
            <w:tcW w:w="9212" w:type="dxa"/>
          </w:tcPr>
          <w:p w:rsidR="00A73593" w:rsidRPr="00577606" w:rsidRDefault="00A73593" w:rsidP="00D318EA">
            <w:pPr>
              <w:pStyle w:val="Tabela"/>
              <w:numPr>
                <w:ilvl w:val="0"/>
                <w:numId w:val="37"/>
              </w:numPr>
            </w:pPr>
            <w:r>
              <w:t>No modo de recepcionista</w:t>
            </w:r>
            <w:r w:rsidR="006C417B">
              <w:t xml:space="preserve"> autenticado, cliente cadastrado, </w:t>
            </w:r>
            <w:r>
              <w:t>aula cadastrada e instrutor cadastrado</w:t>
            </w:r>
          </w:p>
        </w:tc>
      </w:tr>
    </w:tbl>
    <w:p w:rsidR="00A73593" w:rsidRPr="00577606" w:rsidRDefault="00A73593" w:rsidP="00A73593">
      <w:pPr>
        <w:pStyle w:val="Corpodetexto"/>
        <w:tabs>
          <w:tab w:val="left" w:pos="930"/>
        </w:tabs>
      </w:pPr>
      <w:r>
        <w:tab/>
      </w:r>
    </w:p>
    <w:p w:rsidR="00A73593" w:rsidRPr="00577606" w:rsidRDefault="00A73593" w:rsidP="00A73593">
      <w:pPr>
        <w:pStyle w:val="Ttulo4"/>
        <w:ind w:firstLine="0"/>
        <w:jc w:val="both"/>
      </w:pPr>
      <w:bookmarkStart w:id="77" w:name="_Toc22347240"/>
      <w:r w:rsidRPr="00577606">
        <w:t>Fluxo principal</w:t>
      </w:r>
      <w:bookmarkEnd w:id="77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73593" w:rsidRPr="00577606" w:rsidTr="000C7A81">
        <w:trPr>
          <w:trHeight w:val="797"/>
        </w:trPr>
        <w:tc>
          <w:tcPr>
            <w:tcW w:w="9212" w:type="dxa"/>
          </w:tcPr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 xml:space="preserve">O caso de uso inicia quando a recepcionista cadastrar </w:t>
            </w:r>
            <w:r w:rsidR="006C417B">
              <w:t>férias</w:t>
            </w:r>
            <w:r>
              <w:t>;</w:t>
            </w:r>
          </w:p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 xml:space="preserve">O sistema exibe o formulário de </w:t>
            </w:r>
            <w:r w:rsidR="006C417B">
              <w:t>férias</w:t>
            </w:r>
            <w:r>
              <w:t xml:space="preserve"> de cliente;</w:t>
            </w:r>
          </w:p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>A recepcionista preenche os campos</w:t>
            </w:r>
            <w:r w:rsidR="006C417B">
              <w:t xml:space="preserve"> com os dados </w:t>
            </w:r>
            <w:r w:rsidR="00503553">
              <w:t>da féria</w:t>
            </w:r>
            <w:r>
              <w:t>;</w:t>
            </w:r>
          </w:p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>A recepcionista confirma os dados;</w:t>
            </w:r>
          </w:p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>O sistema valida</w:t>
            </w:r>
            <w:r w:rsidR="00501A7D">
              <w:t xml:space="preserve"> se existe o cliente já registrou mais de 30 dias de férias</w:t>
            </w:r>
            <w:r>
              <w:t>;</w:t>
            </w:r>
          </w:p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>O sistema valida se todos os campos obrigatórios foram inseridos;</w:t>
            </w:r>
          </w:p>
          <w:p w:rsidR="00A73593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>O sistema persiste os dados</w:t>
            </w:r>
            <w:r w:rsidR="00503553">
              <w:t xml:space="preserve"> de</w:t>
            </w:r>
            <w:r w:rsidR="00501A7D">
              <w:t xml:space="preserve"> férias </w:t>
            </w:r>
            <w:r>
              <w:t>e exibe mensagem do cadastro com sucesso;</w:t>
            </w:r>
          </w:p>
          <w:p w:rsidR="00A73593" w:rsidRPr="00577606" w:rsidRDefault="00A73593" w:rsidP="00D318EA">
            <w:pPr>
              <w:pStyle w:val="Tabela"/>
              <w:numPr>
                <w:ilvl w:val="0"/>
                <w:numId w:val="38"/>
              </w:numPr>
            </w:pPr>
            <w:r>
              <w:t xml:space="preserve">O sistema </w:t>
            </w:r>
            <w:r w:rsidR="00503553">
              <w:t xml:space="preserve">exibe o formulário de férias </w:t>
            </w:r>
            <w:r>
              <w:t>para novo cadastro</w:t>
            </w:r>
          </w:p>
        </w:tc>
      </w:tr>
    </w:tbl>
    <w:p w:rsidR="00A73593" w:rsidRPr="00577606" w:rsidRDefault="00A73593" w:rsidP="00A73593">
      <w:pPr>
        <w:pStyle w:val="Corpodetexto"/>
      </w:pPr>
    </w:p>
    <w:p w:rsidR="00A73593" w:rsidRPr="00577606" w:rsidRDefault="00A73593" w:rsidP="00A73593">
      <w:pPr>
        <w:pStyle w:val="Ttulo4"/>
        <w:ind w:firstLine="0"/>
        <w:jc w:val="both"/>
      </w:pPr>
      <w:bookmarkStart w:id="78" w:name="_Toc22347241"/>
      <w:r>
        <w:t>Pós-condições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A73593" w:rsidRPr="00577606" w:rsidTr="000C7A81">
        <w:trPr>
          <w:trHeight w:val="797"/>
        </w:trPr>
        <w:tc>
          <w:tcPr>
            <w:tcW w:w="9212" w:type="dxa"/>
          </w:tcPr>
          <w:p w:rsidR="00A73593" w:rsidRPr="00577606" w:rsidRDefault="00503553" w:rsidP="00503553">
            <w:pPr>
              <w:pStyle w:val="Tabela"/>
            </w:pPr>
            <w:r>
              <w:t>Férias</w:t>
            </w:r>
            <w:r w:rsidR="00A73593">
              <w:t xml:space="preserve"> inserid</w:t>
            </w:r>
            <w:r>
              <w:t>a</w:t>
            </w:r>
          </w:p>
        </w:tc>
      </w:tr>
    </w:tbl>
    <w:p w:rsidR="00A73593" w:rsidRDefault="00A73593" w:rsidP="00F22BB2">
      <w:pPr>
        <w:pStyle w:val="Corpodetexto"/>
      </w:pPr>
    </w:p>
    <w:p w:rsidR="000C15B0" w:rsidRPr="006512A0" w:rsidRDefault="000C15B0" w:rsidP="000C15B0">
      <w:pPr>
        <w:pStyle w:val="Ttulo3"/>
        <w:ind w:firstLine="0"/>
        <w:jc w:val="both"/>
      </w:pPr>
      <w:bookmarkStart w:id="79" w:name="_Toc22347242"/>
      <w:r w:rsidRPr="006512A0">
        <w:lastRenderedPageBreak/>
        <w:t>Caso de uso &lt;</w:t>
      </w:r>
      <w:r>
        <w:t>cadastro de Avaliação</w:t>
      </w:r>
      <w:r w:rsidRPr="006512A0">
        <w:t>&gt;</w:t>
      </w:r>
      <w:bookmarkEnd w:id="79"/>
    </w:p>
    <w:p w:rsidR="000C15B0" w:rsidRPr="00577606" w:rsidRDefault="000C15B0" w:rsidP="000C15B0">
      <w:pPr>
        <w:pStyle w:val="Ttulo4"/>
        <w:ind w:firstLine="0"/>
        <w:jc w:val="both"/>
      </w:pPr>
      <w:bookmarkStart w:id="80" w:name="_Toc22347243"/>
      <w:r w:rsidRPr="00577606">
        <w:t>Precondições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C15B0" w:rsidRPr="00577606" w:rsidTr="000C7A81">
        <w:trPr>
          <w:trHeight w:val="867"/>
        </w:trPr>
        <w:tc>
          <w:tcPr>
            <w:tcW w:w="9212" w:type="dxa"/>
          </w:tcPr>
          <w:p w:rsidR="000C15B0" w:rsidRPr="00577606" w:rsidRDefault="000C15B0" w:rsidP="00D318EA">
            <w:pPr>
              <w:pStyle w:val="Tabela"/>
              <w:numPr>
                <w:ilvl w:val="0"/>
                <w:numId w:val="40"/>
              </w:numPr>
            </w:pPr>
            <w:r>
              <w:t>No modo de fisioterapeuta autenticado, cliente cadastrado</w:t>
            </w:r>
          </w:p>
        </w:tc>
      </w:tr>
    </w:tbl>
    <w:p w:rsidR="000C15B0" w:rsidRPr="00577606" w:rsidRDefault="000C15B0" w:rsidP="000C15B0">
      <w:pPr>
        <w:pStyle w:val="Corpodetexto"/>
        <w:tabs>
          <w:tab w:val="left" w:pos="930"/>
        </w:tabs>
      </w:pPr>
      <w:r>
        <w:tab/>
      </w:r>
    </w:p>
    <w:p w:rsidR="000C15B0" w:rsidRPr="00577606" w:rsidRDefault="000C15B0" w:rsidP="000C15B0">
      <w:pPr>
        <w:pStyle w:val="Ttulo4"/>
        <w:ind w:firstLine="0"/>
        <w:jc w:val="both"/>
      </w:pPr>
      <w:bookmarkStart w:id="81" w:name="_Toc22347244"/>
      <w:r w:rsidRPr="00577606">
        <w:t>Fluxo principal</w:t>
      </w:r>
      <w:bookmarkEnd w:id="81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C15B0" w:rsidRPr="00577606" w:rsidTr="000C7A81">
        <w:trPr>
          <w:trHeight w:val="797"/>
        </w:trPr>
        <w:tc>
          <w:tcPr>
            <w:tcW w:w="9212" w:type="dxa"/>
          </w:tcPr>
          <w:p w:rsidR="000C15B0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>O caso de uso inicia quando a recepcionista cadastrar avaliação;</w:t>
            </w:r>
          </w:p>
          <w:p w:rsidR="000C15B0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>O sistema exibe o formulário de férias de avaliação;</w:t>
            </w:r>
          </w:p>
          <w:p w:rsidR="000C15B0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>A recepcionista preenche os campos com os dados da avaliação;</w:t>
            </w:r>
          </w:p>
          <w:p w:rsidR="000C15B0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>A recepcionista confirma os dados;</w:t>
            </w:r>
          </w:p>
          <w:p w:rsidR="000C15B0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>O sistema valida se todos os campos obrigatórios foram inseridos;</w:t>
            </w:r>
          </w:p>
          <w:p w:rsidR="000C15B0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>O sistema persiste os dados</w:t>
            </w:r>
            <w:r w:rsidR="00985C49">
              <w:t xml:space="preserve"> da avaliação </w:t>
            </w:r>
            <w:r>
              <w:t>e exibe mensagem do cadastro com sucesso;</w:t>
            </w:r>
          </w:p>
          <w:p w:rsidR="000C15B0" w:rsidRPr="00577606" w:rsidRDefault="000C15B0" w:rsidP="00D318EA">
            <w:pPr>
              <w:pStyle w:val="Tabela"/>
              <w:numPr>
                <w:ilvl w:val="0"/>
                <w:numId w:val="39"/>
              </w:numPr>
            </w:pPr>
            <w:r>
              <w:t xml:space="preserve">O sistema exibe o formulário de </w:t>
            </w:r>
            <w:r w:rsidR="00985C49">
              <w:t>avaliação</w:t>
            </w:r>
            <w:r>
              <w:t xml:space="preserve"> para novo cadastro</w:t>
            </w:r>
          </w:p>
        </w:tc>
      </w:tr>
    </w:tbl>
    <w:p w:rsidR="000C15B0" w:rsidRPr="00577606" w:rsidRDefault="000C15B0" w:rsidP="000C15B0">
      <w:pPr>
        <w:pStyle w:val="Corpodetexto"/>
      </w:pPr>
    </w:p>
    <w:p w:rsidR="000C15B0" w:rsidRPr="00577606" w:rsidRDefault="000C15B0" w:rsidP="000C15B0">
      <w:pPr>
        <w:pStyle w:val="Ttulo4"/>
        <w:ind w:firstLine="0"/>
        <w:jc w:val="both"/>
      </w:pPr>
      <w:bookmarkStart w:id="82" w:name="_Toc22347245"/>
      <w:r>
        <w:t>Pós-condições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0C15B0" w:rsidRPr="00577606" w:rsidTr="000C7A81">
        <w:trPr>
          <w:trHeight w:val="797"/>
        </w:trPr>
        <w:tc>
          <w:tcPr>
            <w:tcW w:w="9212" w:type="dxa"/>
          </w:tcPr>
          <w:p w:rsidR="000C15B0" w:rsidRPr="00577606" w:rsidRDefault="00985C49" w:rsidP="000C7A81">
            <w:pPr>
              <w:pStyle w:val="Tabela"/>
            </w:pPr>
            <w:r>
              <w:t>Avaliação</w:t>
            </w:r>
            <w:r w:rsidR="000C15B0">
              <w:t xml:space="preserve"> inserida</w:t>
            </w:r>
          </w:p>
        </w:tc>
      </w:tr>
    </w:tbl>
    <w:p w:rsidR="000C15B0" w:rsidRDefault="000C15B0" w:rsidP="00F22BB2">
      <w:pPr>
        <w:pStyle w:val="Corpodetexto"/>
      </w:pPr>
    </w:p>
    <w:p w:rsidR="00626251" w:rsidRPr="006512A0" w:rsidRDefault="00374AEF" w:rsidP="00374AEF">
      <w:pPr>
        <w:pStyle w:val="Ttulo3"/>
        <w:ind w:firstLine="0"/>
        <w:jc w:val="both"/>
      </w:pPr>
      <w:r>
        <w:t xml:space="preserve"> </w:t>
      </w:r>
      <w:bookmarkStart w:id="83" w:name="_Toc22347246"/>
      <w:r w:rsidR="00626251" w:rsidRPr="006512A0">
        <w:t>Caso de uso &lt;</w:t>
      </w:r>
      <w:r w:rsidR="00126076">
        <w:t>Relatório</w:t>
      </w:r>
      <w:r w:rsidR="00626251" w:rsidRPr="006512A0">
        <w:t>&gt;</w:t>
      </w:r>
      <w:bookmarkEnd w:id="83"/>
    </w:p>
    <w:p w:rsidR="00626251" w:rsidRPr="00577606" w:rsidRDefault="00626251" w:rsidP="00626251">
      <w:pPr>
        <w:pStyle w:val="Ttulo4"/>
        <w:ind w:firstLine="0"/>
        <w:jc w:val="both"/>
      </w:pPr>
      <w:bookmarkStart w:id="84" w:name="_Toc22347247"/>
      <w:r w:rsidRPr="00577606">
        <w:t>Precondições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26251" w:rsidRPr="00577606" w:rsidTr="00D1453D">
        <w:trPr>
          <w:trHeight w:val="867"/>
        </w:trPr>
        <w:tc>
          <w:tcPr>
            <w:tcW w:w="9212" w:type="dxa"/>
          </w:tcPr>
          <w:p w:rsidR="00626251" w:rsidRPr="00577606" w:rsidRDefault="00EF45D3" w:rsidP="009416C6">
            <w:pPr>
              <w:pStyle w:val="Tabela"/>
              <w:numPr>
                <w:ilvl w:val="0"/>
                <w:numId w:val="23"/>
              </w:numPr>
            </w:pPr>
            <w:r>
              <w:t>G</w:t>
            </w:r>
            <w:r w:rsidR="005A1FE4">
              <w:t>erente</w:t>
            </w:r>
            <w:r w:rsidR="00626251">
              <w:t xml:space="preserve"> </w:t>
            </w:r>
            <w:r w:rsidR="00126076">
              <w:t xml:space="preserve">autenticado, </w:t>
            </w:r>
            <w:r w:rsidR="005A1FE4">
              <w:t>deve ter cliente matriculado</w:t>
            </w:r>
          </w:p>
        </w:tc>
      </w:tr>
    </w:tbl>
    <w:p w:rsidR="00626251" w:rsidRPr="00577606" w:rsidRDefault="00626251" w:rsidP="00F22BB2">
      <w:pPr>
        <w:pStyle w:val="Corpodetexto"/>
      </w:pPr>
    </w:p>
    <w:p w:rsidR="00626251" w:rsidRPr="00577606" w:rsidRDefault="00626251" w:rsidP="00626251">
      <w:pPr>
        <w:pStyle w:val="Ttulo4"/>
        <w:ind w:firstLine="0"/>
        <w:jc w:val="both"/>
      </w:pPr>
      <w:bookmarkStart w:id="85" w:name="_Toc22347248"/>
      <w:r w:rsidRPr="00577606">
        <w:t>Fluxo principal</w:t>
      </w:r>
      <w:bookmarkEnd w:id="85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26251" w:rsidRPr="00577606" w:rsidTr="00D1453D">
        <w:trPr>
          <w:trHeight w:val="797"/>
        </w:trPr>
        <w:tc>
          <w:tcPr>
            <w:tcW w:w="9212" w:type="dxa"/>
          </w:tcPr>
          <w:p w:rsidR="00626251" w:rsidRPr="00577606" w:rsidRDefault="00EF45D3" w:rsidP="009416C6">
            <w:pPr>
              <w:pStyle w:val="Tabela"/>
              <w:numPr>
                <w:ilvl w:val="0"/>
                <w:numId w:val="14"/>
              </w:numPr>
            </w:pPr>
            <w:r>
              <w:t>O caso de uso se inicia quando o</w:t>
            </w:r>
            <w:r w:rsidR="004B797F">
              <w:t xml:space="preserve"> gerente </w:t>
            </w:r>
            <w:r>
              <w:t xml:space="preserve">solicita </w:t>
            </w:r>
            <w:r w:rsidR="004B797F">
              <w:t>o relatório de cliente inadimplente e adimplente</w:t>
            </w:r>
          </w:p>
        </w:tc>
      </w:tr>
    </w:tbl>
    <w:p w:rsidR="00626251" w:rsidRPr="00577606" w:rsidRDefault="00626251" w:rsidP="00F22BB2">
      <w:pPr>
        <w:pStyle w:val="Corpodetexto"/>
      </w:pPr>
    </w:p>
    <w:p w:rsidR="00626251" w:rsidRPr="00577606" w:rsidRDefault="00626251" w:rsidP="00626251">
      <w:pPr>
        <w:pStyle w:val="Ttulo4"/>
        <w:ind w:firstLine="0"/>
        <w:jc w:val="both"/>
      </w:pPr>
      <w:bookmarkStart w:id="86" w:name="_Toc22347249"/>
      <w:r>
        <w:t>Fluxo alternativo</w:t>
      </w:r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626251" w:rsidRPr="00577606" w:rsidTr="00D1453D">
        <w:trPr>
          <w:trHeight w:val="797"/>
        </w:trPr>
        <w:tc>
          <w:tcPr>
            <w:tcW w:w="9212" w:type="dxa"/>
          </w:tcPr>
          <w:p w:rsidR="005E12E3" w:rsidRDefault="00851153" w:rsidP="009416C6">
            <w:pPr>
              <w:pStyle w:val="Tabela"/>
              <w:numPr>
                <w:ilvl w:val="0"/>
                <w:numId w:val="22"/>
              </w:numPr>
            </w:pPr>
            <w:r>
              <w:t>O sistema exibe a lista de clientes inadimplentes</w:t>
            </w:r>
            <w:r w:rsidR="00F446A8">
              <w:t xml:space="preserve"> e clientes matriculados</w:t>
            </w:r>
            <w:r>
              <w:t>;</w:t>
            </w:r>
          </w:p>
          <w:p w:rsidR="00851153" w:rsidRPr="00577606" w:rsidRDefault="00F22BB2" w:rsidP="009416C6">
            <w:pPr>
              <w:pStyle w:val="Tabela"/>
              <w:numPr>
                <w:ilvl w:val="0"/>
                <w:numId w:val="22"/>
              </w:numPr>
            </w:pPr>
            <w:r>
              <w:t>O sistema exibe a opção de realizar download com todos os dados do cliente em uma planilha em Excel;</w:t>
            </w:r>
          </w:p>
        </w:tc>
      </w:tr>
    </w:tbl>
    <w:p w:rsidR="00626251" w:rsidRDefault="00626251" w:rsidP="00F22BB2">
      <w:pPr>
        <w:pStyle w:val="Corpodetexto"/>
      </w:pPr>
    </w:p>
    <w:p w:rsidR="00F22BB2" w:rsidRPr="00577606" w:rsidRDefault="00F22BB2" w:rsidP="009416C6">
      <w:pPr>
        <w:pStyle w:val="Ttulo4"/>
        <w:numPr>
          <w:ilvl w:val="3"/>
          <w:numId w:val="24"/>
        </w:numPr>
        <w:jc w:val="both"/>
      </w:pPr>
      <w:bookmarkStart w:id="87" w:name="_Toc22347250"/>
      <w:r>
        <w:lastRenderedPageBreak/>
        <w:t>Pós-condições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22BB2" w:rsidRPr="00577606" w:rsidTr="00F22BB2">
        <w:trPr>
          <w:trHeight w:val="797"/>
        </w:trPr>
        <w:tc>
          <w:tcPr>
            <w:tcW w:w="9212" w:type="dxa"/>
          </w:tcPr>
          <w:p w:rsidR="00F22BB2" w:rsidRPr="00577606" w:rsidRDefault="00F446A8" w:rsidP="00F22BB2">
            <w:pPr>
              <w:pStyle w:val="Tabela"/>
            </w:pPr>
            <w:r>
              <w:t>Relatório listado</w:t>
            </w:r>
          </w:p>
        </w:tc>
      </w:tr>
    </w:tbl>
    <w:p w:rsidR="00F22BB2" w:rsidRDefault="00F22BB2" w:rsidP="00F22BB2">
      <w:pPr>
        <w:pStyle w:val="Corpodetexto"/>
      </w:pPr>
    </w:p>
    <w:p w:rsidR="00626251" w:rsidRDefault="00374AEF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bookmarkStart w:id="88" w:name="_Toc22347251"/>
      <w:r>
        <w:t>D</w:t>
      </w:r>
      <w:r w:rsidR="00D7731E">
        <w:t>i</w:t>
      </w:r>
      <w:r w:rsidR="00626251">
        <w:rPr>
          <w:rFonts w:ascii="Times New Roman" w:hAnsi="Times New Roman"/>
        </w:rPr>
        <w:t>grama de classes de domínio</w:t>
      </w:r>
      <w:bookmarkEnd w:id="88"/>
      <w:r w:rsidR="00E56A2C">
        <w:rPr>
          <w:rFonts w:ascii="Times New Roman" w:hAnsi="Times New Roman"/>
        </w:rPr>
        <w:t xml:space="preserve"> </w:t>
      </w:r>
    </w:p>
    <w:p w:rsidR="00985C49" w:rsidRPr="00985C49" w:rsidRDefault="00985C49" w:rsidP="00985C49">
      <w:pPr>
        <w:pStyle w:val="Corpodetexto"/>
      </w:pPr>
    </w:p>
    <w:p w:rsidR="00626251" w:rsidRDefault="00D55797" w:rsidP="00F22BB2">
      <w:pPr>
        <w:pStyle w:val="Corpodetexto"/>
      </w:pPr>
      <w:r>
        <w:rPr>
          <w:noProof/>
        </w:rPr>
        <w:drawing>
          <wp:inline distT="0" distB="0" distL="0" distR="0" wp14:anchorId="553B8916" wp14:editId="303ABF75">
            <wp:extent cx="5962033" cy="5405377"/>
            <wp:effectExtent l="0" t="0" r="63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9532" cy="54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4" w:rsidRDefault="00523684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r>
        <w:br w:type="page"/>
      </w:r>
      <w:bookmarkStart w:id="89" w:name="_Toc22347252"/>
      <w:r>
        <w:rPr>
          <w:rFonts w:ascii="Times New Roman" w:hAnsi="Times New Roman"/>
        </w:rPr>
        <w:lastRenderedPageBreak/>
        <w:t>Modelo Entidade-Relacionamento</w:t>
      </w:r>
      <w:bookmarkEnd w:id="89"/>
    </w:p>
    <w:p w:rsidR="00523684" w:rsidRDefault="00A9158B" w:rsidP="00F22BB2">
      <w:pPr>
        <w:pStyle w:val="Corpodetexto"/>
      </w:pPr>
      <w:r>
        <w:rPr>
          <w:noProof/>
        </w:rPr>
        <w:drawing>
          <wp:inline distT="0" distB="0" distL="0" distR="0" wp14:anchorId="7E0777BC" wp14:editId="446EA80F">
            <wp:extent cx="5520690" cy="4068445"/>
            <wp:effectExtent l="0" t="0" r="381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8907" cy="408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88" w:rsidRDefault="00166F88" w:rsidP="00F22BB2">
      <w:pPr>
        <w:pStyle w:val="Corpodetexto"/>
      </w:pPr>
    </w:p>
    <w:p w:rsidR="00523684" w:rsidRDefault="00523684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bookmarkStart w:id="90" w:name="_Toc22347253"/>
      <w:r>
        <w:rPr>
          <w:rFonts w:ascii="Times New Roman" w:hAnsi="Times New Roman"/>
        </w:rPr>
        <w:t>Diagrama de componentes</w:t>
      </w:r>
      <w:bookmarkEnd w:id="90"/>
    </w:p>
    <w:p w:rsidR="00523684" w:rsidRDefault="003471A1" w:rsidP="00F22BB2">
      <w:pPr>
        <w:pStyle w:val="Corpodetexto"/>
      </w:pPr>
      <w:r>
        <w:rPr>
          <w:noProof/>
        </w:rPr>
        <w:drawing>
          <wp:inline distT="0" distB="0" distL="0" distR="0" wp14:anchorId="37CD942E" wp14:editId="59ECDB3A">
            <wp:extent cx="5354883" cy="3287211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695" cy="328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4" w:rsidRDefault="00523684" w:rsidP="009416C6">
      <w:pPr>
        <w:pStyle w:val="Ttulo2"/>
        <w:numPr>
          <w:ilvl w:val="0"/>
          <w:numId w:val="15"/>
        </w:numPr>
        <w:jc w:val="both"/>
        <w:rPr>
          <w:rFonts w:ascii="Times New Roman" w:hAnsi="Times New Roman"/>
        </w:rPr>
      </w:pPr>
      <w:r>
        <w:br w:type="page"/>
      </w:r>
      <w:bookmarkStart w:id="91" w:name="_Toc22347254"/>
      <w:r>
        <w:rPr>
          <w:rFonts w:ascii="Times New Roman" w:hAnsi="Times New Roman"/>
        </w:rPr>
        <w:lastRenderedPageBreak/>
        <w:t>Diagrama de implantação</w:t>
      </w:r>
      <w:bookmarkEnd w:id="91"/>
    </w:p>
    <w:p w:rsidR="00523684" w:rsidRDefault="00523684" w:rsidP="00F22BB2">
      <w:pPr>
        <w:pStyle w:val="Corpodetexto"/>
      </w:pPr>
    </w:p>
    <w:p w:rsidR="00523684" w:rsidRDefault="003E5382" w:rsidP="00F22BB2">
      <w:pPr>
        <w:pStyle w:val="Corpodetexto"/>
      </w:pPr>
      <w:r>
        <w:rPr>
          <w:noProof/>
        </w:rPr>
        <w:drawing>
          <wp:inline distT="0" distB="0" distL="0" distR="0" wp14:anchorId="27E1A287" wp14:editId="04160CB1">
            <wp:extent cx="5520690" cy="328485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P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F22BB2">
      <w:pPr>
        <w:pStyle w:val="Corpodetexto"/>
      </w:pPr>
    </w:p>
    <w:p w:rsidR="00523684" w:rsidRDefault="00523684" w:rsidP="009416C6">
      <w:pPr>
        <w:pStyle w:val="Ttulo2"/>
        <w:numPr>
          <w:ilvl w:val="1"/>
          <w:numId w:val="15"/>
        </w:numPr>
        <w:ind w:firstLine="0"/>
        <w:jc w:val="both"/>
        <w:rPr>
          <w:rFonts w:ascii="Times New Roman" w:hAnsi="Times New Roman"/>
        </w:rPr>
      </w:pPr>
      <w:r>
        <w:br w:type="page"/>
      </w:r>
      <w:bookmarkStart w:id="92" w:name="_Toc22347255"/>
      <w:r>
        <w:rPr>
          <w:rFonts w:ascii="Times New Roman" w:hAnsi="Times New Roman"/>
        </w:rPr>
        <w:lastRenderedPageBreak/>
        <w:t>Plano de Testes</w:t>
      </w:r>
      <w:bookmarkEnd w:id="92"/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1563"/>
        <w:gridCol w:w="1962"/>
        <w:gridCol w:w="2094"/>
        <w:gridCol w:w="2079"/>
      </w:tblGrid>
      <w:tr w:rsidR="00523684" w:rsidTr="00E77343">
        <w:tc>
          <w:tcPr>
            <w:tcW w:w="1417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Id Caso de Teste</w:t>
            </w:r>
          </w:p>
        </w:tc>
        <w:tc>
          <w:tcPr>
            <w:tcW w:w="1563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Caso de uso</w:t>
            </w:r>
          </w:p>
        </w:tc>
        <w:tc>
          <w:tcPr>
            <w:tcW w:w="1962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Objetivo do Caso de Teste</w:t>
            </w:r>
          </w:p>
        </w:tc>
        <w:tc>
          <w:tcPr>
            <w:tcW w:w="2094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Entradas</w:t>
            </w:r>
          </w:p>
        </w:tc>
        <w:tc>
          <w:tcPr>
            <w:tcW w:w="2079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Resultados esperados</w:t>
            </w:r>
          </w:p>
        </w:tc>
      </w:tr>
      <w:tr w:rsidR="00523684" w:rsidTr="00E77343">
        <w:tc>
          <w:tcPr>
            <w:tcW w:w="1417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1</w:t>
            </w:r>
          </w:p>
        </w:tc>
        <w:tc>
          <w:tcPr>
            <w:tcW w:w="1563" w:type="dxa"/>
            <w:shd w:val="clear" w:color="auto" w:fill="auto"/>
          </w:tcPr>
          <w:p w:rsidR="00523684" w:rsidRDefault="00F03A36" w:rsidP="00F22BB2">
            <w:pPr>
              <w:pStyle w:val="Corpodetexto"/>
            </w:pPr>
            <w:proofErr w:type="spellStart"/>
            <w:r>
              <w:t>Login</w:t>
            </w:r>
            <w:proofErr w:type="spellEnd"/>
            <w:r>
              <w:t xml:space="preserve"> de acesso</w:t>
            </w:r>
          </w:p>
        </w:tc>
        <w:tc>
          <w:tcPr>
            <w:tcW w:w="1962" w:type="dxa"/>
            <w:shd w:val="clear" w:color="auto" w:fill="auto"/>
          </w:tcPr>
          <w:p w:rsidR="00523684" w:rsidRDefault="00D82A71" w:rsidP="00F22BB2">
            <w:pPr>
              <w:pStyle w:val="Corpodetexto"/>
            </w:pPr>
            <w:r>
              <w:t>Validar o acesso ao sistema</w:t>
            </w:r>
          </w:p>
        </w:tc>
        <w:tc>
          <w:tcPr>
            <w:tcW w:w="2094" w:type="dxa"/>
            <w:shd w:val="clear" w:color="auto" w:fill="auto"/>
          </w:tcPr>
          <w:p w:rsidR="00523684" w:rsidRDefault="00D82A71" w:rsidP="00F22BB2">
            <w:pPr>
              <w:pStyle w:val="Corpodetexto"/>
            </w:pPr>
            <w:r>
              <w:t>O usuário deve está cadastrado</w:t>
            </w:r>
          </w:p>
        </w:tc>
        <w:tc>
          <w:tcPr>
            <w:tcW w:w="2079" w:type="dxa"/>
            <w:shd w:val="clear" w:color="auto" w:fill="auto"/>
          </w:tcPr>
          <w:p w:rsidR="00523684" w:rsidRDefault="00D82A71" w:rsidP="00F22BB2">
            <w:pPr>
              <w:pStyle w:val="Corpodetexto"/>
            </w:pPr>
            <w:r>
              <w:t xml:space="preserve">Ao inserir as credenciais </w:t>
            </w:r>
            <w:r w:rsidR="00BD2FA4">
              <w:t>deve exibir a tela home do sistema.</w:t>
            </w:r>
          </w:p>
        </w:tc>
      </w:tr>
      <w:tr w:rsidR="00523684" w:rsidTr="00E77343">
        <w:tc>
          <w:tcPr>
            <w:tcW w:w="1417" w:type="dxa"/>
            <w:shd w:val="clear" w:color="auto" w:fill="auto"/>
          </w:tcPr>
          <w:p w:rsidR="00523684" w:rsidRDefault="00523684" w:rsidP="00F22BB2">
            <w:pPr>
              <w:pStyle w:val="Corpodetexto"/>
            </w:pPr>
            <w:r>
              <w:t>2</w:t>
            </w:r>
          </w:p>
        </w:tc>
        <w:tc>
          <w:tcPr>
            <w:tcW w:w="1563" w:type="dxa"/>
            <w:shd w:val="clear" w:color="auto" w:fill="auto"/>
          </w:tcPr>
          <w:p w:rsidR="00523684" w:rsidRDefault="00E85475" w:rsidP="00F22BB2">
            <w:pPr>
              <w:pStyle w:val="Corpodetexto"/>
            </w:pPr>
            <w:r>
              <w:t>C</w:t>
            </w:r>
            <w:r w:rsidR="00B517AB">
              <w:t>adastro de Cliente</w:t>
            </w:r>
          </w:p>
        </w:tc>
        <w:tc>
          <w:tcPr>
            <w:tcW w:w="1962" w:type="dxa"/>
            <w:shd w:val="clear" w:color="auto" w:fill="auto"/>
          </w:tcPr>
          <w:p w:rsidR="00523684" w:rsidRDefault="00E85475" w:rsidP="00F22BB2">
            <w:pPr>
              <w:pStyle w:val="Corpodetexto"/>
            </w:pPr>
            <w:r>
              <w:t>Validar</w:t>
            </w:r>
            <w:r w:rsidR="00B517AB">
              <w:t xml:space="preserve"> </w:t>
            </w:r>
            <w:r w:rsidR="002D1373">
              <w:t>o cadastro de cliente com todos</w:t>
            </w:r>
            <w:r w:rsidR="00B517AB">
              <w:t xml:space="preserve"> os campos obrigatórios estão preenchidos</w:t>
            </w:r>
          </w:p>
        </w:tc>
        <w:tc>
          <w:tcPr>
            <w:tcW w:w="2094" w:type="dxa"/>
            <w:shd w:val="clear" w:color="auto" w:fill="auto"/>
          </w:tcPr>
          <w:p w:rsidR="00523684" w:rsidRDefault="00AE6E30" w:rsidP="00F22BB2">
            <w:pPr>
              <w:pStyle w:val="Corpodetexto"/>
            </w:pPr>
            <w:r>
              <w:t xml:space="preserve">Inserção do nome, </w:t>
            </w:r>
            <w:proofErr w:type="spellStart"/>
            <w:r>
              <w:t>cpf</w:t>
            </w:r>
            <w:proofErr w:type="spellEnd"/>
            <w:r>
              <w:t xml:space="preserve">, </w:t>
            </w:r>
            <w:proofErr w:type="spellStart"/>
            <w:r>
              <w:t>rg</w:t>
            </w:r>
            <w:proofErr w:type="spellEnd"/>
            <w:r>
              <w:t>, e-mail, logradouro, bairro, cidade, estado,</w:t>
            </w:r>
            <w:r w:rsidR="009473AA">
              <w:t xml:space="preserve"> aula, data início do contrato, data termino do contrato, forma de pagamento parcelado, valor, ti</w:t>
            </w:r>
            <w:r w:rsidR="00B37493">
              <w:t>po pla</w:t>
            </w:r>
            <w:r w:rsidR="009473AA">
              <w:t>no</w:t>
            </w:r>
            <w:r w:rsidR="003B2CDC">
              <w:t xml:space="preserve">, </w:t>
            </w:r>
          </w:p>
        </w:tc>
        <w:tc>
          <w:tcPr>
            <w:tcW w:w="2079" w:type="dxa"/>
            <w:shd w:val="clear" w:color="auto" w:fill="auto"/>
          </w:tcPr>
          <w:p w:rsidR="00523684" w:rsidRDefault="00B37493" w:rsidP="00F22BB2">
            <w:pPr>
              <w:pStyle w:val="Corpodetexto"/>
            </w:pPr>
            <w:r>
              <w:t xml:space="preserve">Deve exibir na tela um alerta de 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3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Cadastro de Cliente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o cadastro de cliente sem o preenchimento dos campos obrigatórios.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Inserção do nome, </w:t>
            </w:r>
            <w:proofErr w:type="spellStart"/>
            <w:r>
              <w:t>rg</w:t>
            </w:r>
            <w:proofErr w:type="spellEnd"/>
            <w:r>
              <w:t xml:space="preserve">, e-mail, logradouro, bairro, cidade, estado, aula, data início do contrato, data termino do contrato, forma de pagamento parcelado, valor, tipo plano, 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Não deve permitir o cadastro, nos campos obrigatórios deve exibir o alerta os campos vazios: Preencha esse campo.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4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Consulta de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na lista de clientes os clientes cadastrados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Efetivar o cadastro de um cliente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exibir na lista de cliente o cadastro efetivado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5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a alteração do cadastro de cliente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de editar deve exibir a tela de cadastro de clientes com os dados existentes, e alterar os dados permitidos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exibir a mensagem de alerta: Dados atualizado com sucesso.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lastRenderedPageBreak/>
              <w:t>6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dados que não podem ser alterados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a funcionalidade editar, os campos CPF, Data de início de contrato, Data termino de contrato forma de pagamento, valor e parcelas devem está bloqueado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nos campos bloqueados, deve exibir o ícone de bloqueado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7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a efetivação da exclusão do cadastro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ter um registra na tela de lista de clientes.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excluir, deve exibir uma mensagem de exclusão com sucesso e o registro não deve exibir na lista de clientes.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8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clientes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exclusão de registro de clientes com férias agendada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Agendar férias para a exclusão do registro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excluir, não permitir a exclusão e o registro deve exibir na lista de clientes.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9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Cadastro de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Validar o cadastro de </w:t>
            </w:r>
            <w:r w:rsidR="00673B62">
              <w:t>instrutor</w:t>
            </w:r>
            <w:r>
              <w:t xml:space="preserve"> com todos os campos obrigatórios estão preenchidos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Inserção do nome, </w:t>
            </w:r>
            <w:proofErr w:type="spellStart"/>
            <w:r>
              <w:t>cpf</w:t>
            </w:r>
            <w:proofErr w:type="spellEnd"/>
            <w:r>
              <w:t xml:space="preserve">, </w:t>
            </w:r>
            <w:proofErr w:type="spellStart"/>
            <w:r>
              <w:t>rg</w:t>
            </w:r>
            <w:proofErr w:type="spellEnd"/>
            <w:r>
              <w:t xml:space="preserve">, </w:t>
            </w:r>
            <w:r w:rsidR="00FF768C">
              <w:t>tipo de aula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Deve exibir na tela um alerta de 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10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Cadastro de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o cadastro de cliente sem o preenchimento dos campos obrigatórios.</w:t>
            </w:r>
          </w:p>
        </w:tc>
        <w:tc>
          <w:tcPr>
            <w:tcW w:w="2094" w:type="dxa"/>
            <w:shd w:val="clear" w:color="auto" w:fill="auto"/>
          </w:tcPr>
          <w:p w:rsidR="00D27027" w:rsidRDefault="003B1C98" w:rsidP="00F22BB2">
            <w:pPr>
              <w:pStyle w:val="Corpodetexto"/>
            </w:pPr>
            <w:r>
              <w:t>Inserção do nome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Não deve permitir o cadastro, nos campos obrigatórios deve exibir o alerta os campos vazios: Preencha esse campo.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11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Consulta de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Validar na lista de </w:t>
            </w:r>
            <w:r w:rsidR="001D6CC3">
              <w:t xml:space="preserve">instrutores </w:t>
            </w:r>
            <w:r>
              <w:t>cadastrados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Efetivar o cadastro de um </w:t>
            </w:r>
            <w:r w:rsidR="001D6CC3">
              <w:t>instrutor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Deve exibir na lista de </w:t>
            </w:r>
            <w:r w:rsidR="001D6CC3">
              <w:t xml:space="preserve">instrutor </w:t>
            </w:r>
            <w:r>
              <w:t>o cadastro efetivado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lastRenderedPageBreak/>
              <w:t>12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 xml:space="preserve">Validar a alteração do cadastro de </w:t>
            </w:r>
            <w:r w:rsidR="001D6CC3">
              <w:t>instrutores</w:t>
            </w:r>
          </w:p>
        </w:tc>
        <w:tc>
          <w:tcPr>
            <w:tcW w:w="2094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Ao clicar na funcionalidade de editar deve exibir a tela de cadastro de clientes com os dados existentes, e alterar os dados permitidos</w:t>
            </w:r>
          </w:p>
        </w:tc>
        <w:tc>
          <w:tcPr>
            <w:tcW w:w="2079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Deve exibir a mensagem de alerta: Dados atualizado com sucesso.</w:t>
            </w:r>
          </w:p>
        </w:tc>
      </w:tr>
      <w:tr w:rsidR="00D27027" w:rsidTr="00E77343">
        <w:tc>
          <w:tcPr>
            <w:tcW w:w="1417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13</w:t>
            </w:r>
          </w:p>
        </w:tc>
        <w:tc>
          <w:tcPr>
            <w:tcW w:w="1563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Edição de cadastrado instrutores</w:t>
            </w:r>
          </w:p>
        </w:tc>
        <w:tc>
          <w:tcPr>
            <w:tcW w:w="1962" w:type="dxa"/>
            <w:shd w:val="clear" w:color="auto" w:fill="auto"/>
          </w:tcPr>
          <w:p w:rsidR="00D27027" w:rsidRDefault="00D27027" w:rsidP="00F22BB2">
            <w:pPr>
              <w:pStyle w:val="Corpodetexto"/>
            </w:pPr>
            <w:r>
              <w:t>Validar dados que não podem ser alterados</w:t>
            </w:r>
          </w:p>
        </w:tc>
        <w:tc>
          <w:tcPr>
            <w:tcW w:w="2094" w:type="dxa"/>
            <w:shd w:val="clear" w:color="auto" w:fill="auto"/>
          </w:tcPr>
          <w:p w:rsidR="00D27027" w:rsidRDefault="003B1C98" w:rsidP="00F22BB2">
            <w:pPr>
              <w:pStyle w:val="Corpodetexto"/>
            </w:pPr>
            <w:r>
              <w:t>Deve ter registro de instrutor cadastrado, a</w:t>
            </w:r>
            <w:r w:rsidR="00D27027">
              <w:t>o</w:t>
            </w:r>
            <w:r>
              <w:t xml:space="preserve"> clicar a funcionalidade editar</w:t>
            </w:r>
          </w:p>
        </w:tc>
        <w:tc>
          <w:tcPr>
            <w:tcW w:w="2079" w:type="dxa"/>
            <w:shd w:val="clear" w:color="auto" w:fill="auto"/>
          </w:tcPr>
          <w:p w:rsidR="00D27027" w:rsidRDefault="001D6498" w:rsidP="00F22BB2">
            <w:pPr>
              <w:pStyle w:val="Corpodetexto"/>
            </w:pPr>
            <w:r>
              <w:t>Deve permitir salvar os dados alterados e exibir que atualização realizada com sucesso.</w:t>
            </w:r>
          </w:p>
        </w:tc>
      </w:tr>
      <w:tr w:rsidR="00673B62" w:rsidTr="00E77343">
        <w:tc>
          <w:tcPr>
            <w:tcW w:w="1417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>14</w:t>
            </w:r>
          </w:p>
        </w:tc>
        <w:tc>
          <w:tcPr>
            <w:tcW w:w="1563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>Cadastro de Instrutores</w:t>
            </w:r>
          </w:p>
        </w:tc>
        <w:tc>
          <w:tcPr>
            <w:tcW w:w="1962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 xml:space="preserve">Validar o cadastro de </w:t>
            </w:r>
            <w:r w:rsidR="007E5671">
              <w:t>aula</w:t>
            </w:r>
            <w:r>
              <w:t xml:space="preserve"> com todos os campos obrigatórios estão preenchidos</w:t>
            </w:r>
          </w:p>
        </w:tc>
        <w:tc>
          <w:tcPr>
            <w:tcW w:w="2094" w:type="dxa"/>
            <w:shd w:val="clear" w:color="auto" w:fill="auto"/>
          </w:tcPr>
          <w:p w:rsidR="00673B62" w:rsidRDefault="009A1FB4" w:rsidP="00F22BB2">
            <w:pPr>
              <w:pStyle w:val="Corpodetexto"/>
            </w:pPr>
            <w:r>
              <w:t xml:space="preserve">Inserção da </w:t>
            </w:r>
            <w:r w:rsidR="005F5167">
              <w:t>d</w:t>
            </w:r>
            <w:r w:rsidR="007E5671">
              <w:t>escrição da aula</w:t>
            </w:r>
            <w:r w:rsidR="00673B62">
              <w:t>,</w:t>
            </w:r>
            <w:r w:rsidR="005F5167">
              <w:t xml:space="preserve"> instrutor,</w:t>
            </w:r>
            <w:r w:rsidR="007E5671">
              <w:t xml:space="preserve"> o tipo de aula, horário de início, horário término, sala e o dia da sema</w:t>
            </w:r>
            <w:r>
              <w:t>na</w:t>
            </w:r>
          </w:p>
        </w:tc>
        <w:tc>
          <w:tcPr>
            <w:tcW w:w="2079" w:type="dxa"/>
            <w:shd w:val="clear" w:color="auto" w:fill="auto"/>
          </w:tcPr>
          <w:p w:rsidR="00673B62" w:rsidRDefault="00673B62" w:rsidP="00F22BB2">
            <w:pPr>
              <w:pStyle w:val="Corpodetexto"/>
            </w:pPr>
            <w:r>
              <w:t>De</w:t>
            </w:r>
            <w:r w:rsidR="005F5167">
              <w:t xml:space="preserve">ve exibir na tela um alerta: </w:t>
            </w:r>
            <w:r w:rsidR="005F5167" w:rsidRPr="005F5167">
              <w:t xml:space="preserve">Aula </w:t>
            </w:r>
            <w:r w:rsidR="005F5167">
              <w:t xml:space="preserve">(nome da aula cadastrada) </w:t>
            </w:r>
            <w:r w:rsidR="005F5167" w:rsidRPr="005F5167">
              <w:t>cadastrado com sucesso!</w:t>
            </w:r>
            <w:r>
              <w:t xml:space="preserve"> </w:t>
            </w:r>
          </w:p>
        </w:tc>
      </w:tr>
      <w:tr w:rsidR="009A1FB4" w:rsidTr="00E77343">
        <w:tc>
          <w:tcPr>
            <w:tcW w:w="1417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15</w:t>
            </w:r>
          </w:p>
        </w:tc>
        <w:tc>
          <w:tcPr>
            <w:tcW w:w="1563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Cadastro de aula</w:t>
            </w:r>
          </w:p>
        </w:tc>
        <w:tc>
          <w:tcPr>
            <w:tcW w:w="1962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Validar o cadastro de cliente sem o preenchimento dos campos obrigatórios.</w:t>
            </w:r>
          </w:p>
        </w:tc>
        <w:tc>
          <w:tcPr>
            <w:tcW w:w="2094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Inserção d</w:t>
            </w:r>
            <w:r w:rsidR="00B443C4">
              <w:t>a descrição da aula</w:t>
            </w:r>
            <w:r>
              <w:t xml:space="preserve"> instrutor, horário de início, horário término, sala e o dia da semana</w:t>
            </w:r>
          </w:p>
        </w:tc>
        <w:tc>
          <w:tcPr>
            <w:tcW w:w="2079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Não deve permitir o cadastro, deve exibir o alerta</w:t>
            </w:r>
            <w:r w:rsidR="000828A0">
              <w:t xml:space="preserve">: </w:t>
            </w:r>
            <w:r w:rsidR="000828A0" w:rsidRPr="000828A0">
              <w:t xml:space="preserve">Não foi possível cadastrar a aula </w:t>
            </w:r>
            <w:r w:rsidR="000828A0">
              <w:t>(nome da aula</w:t>
            </w:r>
            <w:r w:rsidR="00B443C4">
              <w:t>)</w:t>
            </w:r>
          </w:p>
        </w:tc>
      </w:tr>
      <w:tr w:rsidR="009A1FB4" w:rsidTr="00E77343">
        <w:tc>
          <w:tcPr>
            <w:tcW w:w="1417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16</w:t>
            </w:r>
          </w:p>
        </w:tc>
        <w:tc>
          <w:tcPr>
            <w:tcW w:w="1563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Consulta de </w:t>
            </w:r>
            <w:r w:rsidR="00946004">
              <w:t>aula</w:t>
            </w:r>
          </w:p>
        </w:tc>
        <w:tc>
          <w:tcPr>
            <w:tcW w:w="1962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Validar na lista de </w:t>
            </w:r>
            <w:r w:rsidR="00946004">
              <w:t>aulas</w:t>
            </w:r>
            <w:r>
              <w:t xml:space="preserve"> cadastrados</w:t>
            </w:r>
          </w:p>
        </w:tc>
        <w:tc>
          <w:tcPr>
            <w:tcW w:w="2094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Efetivar </w:t>
            </w:r>
            <w:r w:rsidR="00946004">
              <w:t>o cadastro de uma aula</w:t>
            </w:r>
          </w:p>
        </w:tc>
        <w:tc>
          <w:tcPr>
            <w:tcW w:w="2079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Deve exibir na lista de </w:t>
            </w:r>
            <w:r w:rsidR="00946004">
              <w:t>aula</w:t>
            </w:r>
            <w:r>
              <w:t xml:space="preserve"> o cadastro efetivado</w:t>
            </w:r>
          </w:p>
        </w:tc>
      </w:tr>
      <w:tr w:rsidR="009A1FB4" w:rsidTr="00E77343">
        <w:tc>
          <w:tcPr>
            <w:tcW w:w="1417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17</w:t>
            </w:r>
          </w:p>
        </w:tc>
        <w:tc>
          <w:tcPr>
            <w:tcW w:w="1563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>Edição de cadastrado instrutores</w:t>
            </w:r>
          </w:p>
        </w:tc>
        <w:tc>
          <w:tcPr>
            <w:tcW w:w="1962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Validar a alteração do cadastro de </w:t>
            </w:r>
            <w:r w:rsidR="00946004">
              <w:t>aula</w:t>
            </w:r>
          </w:p>
        </w:tc>
        <w:tc>
          <w:tcPr>
            <w:tcW w:w="2094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Ao clicar na funcionalidade de editar deve exibir a tela de cadastro de </w:t>
            </w:r>
            <w:r w:rsidR="000706F0">
              <w:t>aula</w:t>
            </w:r>
            <w:r>
              <w:t xml:space="preserve"> com os dados existentes, e alterar os dados permitidos</w:t>
            </w:r>
          </w:p>
        </w:tc>
        <w:tc>
          <w:tcPr>
            <w:tcW w:w="2079" w:type="dxa"/>
            <w:shd w:val="clear" w:color="auto" w:fill="auto"/>
          </w:tcPr>
          <w:p w:rsidR="009A1FB4" w:rsidRDefault="009A1FB4" w:rsidP="00F22BB2">
            <w:pPr>
              <w:pStyle w:val="Corpodetexto"/>
            </w:pPr>
            <w:r>
              <w:t xml:space="preserve">Deve exibir a mensagem de alerta: </w:t>
            </w:r>
            <w:r w:rsidR="000706F0" w:rsidRPr="000706F0">
              <w:t>Registro atualizado com sucesso!</w:t>
            </w:r>
          </w:p>
        </w:tc>
      </w:tr>
      <w:tr w:rsidR="006E2889" w:rsidTr="00E77343">
        <w:tc>
          <w:tcPr>
            <w:tcW w:w="1417" w:type="dxa"/>
            <w:shd w:val="clear" w:color="auto" w:fill="auto"/>
          </w:tcPr>
          <w:p w:rsidR="006E2889" w:rsidRDefault="008D7666" w:rsidP="00F22BB2">
            <w:pPr>
              <w:pStyle w:val="Corpodetexto"/>
            </w:pPr>
            <w:r>
              <w:t>18</w:t>
            </w:r>
          </w:p>
        </w:tc>
        <w:tc>
          <w:tcPr>
            <w:tcW w:w="1563" w:type="dxa"/>
            <w:shd w:val="clear" w:color="auto" w:fill="auto"/>
          </w:tcPr>
          <w:p w:rsidR="006E2889" w:rsidRDefault="00F46678" w:rsidP="00F22BB2">
            <w:pPr>
              <w:pStyle w:val="Corpodetexto"/>
            </w:pPr>
            <w:r>
              <w:t>Relatório de inadimplentes</w:t>
            </w:r>
          </w:p>
        </w:tc>
        <w:tc>
          <w:tcPr>
            <w:tcW w:w="1962" w:type="dxa"/>
            <w:shd w:val="clear" w:color="auto" w:fill="auto"/>
          </w:tcPr>
          <w:p w:rsidR="006E2889" w:rsidRDefault="00F46678" w:rsidP="00F22BB2">
            <w:pPr>
              <w:pStyle w:val="Corpodetexto"/>
            </w:pPr>
            <w:r>
              <w:t xml:space="preserve">Validar a exibição dos dados dos clientes com pendência de pagamento </w:t>
            </w:r>
          </w:p>
        </w:tc>
        <w:tc>
          <w:tcPr>
            <w:tcW w:w="2094" w:type="dxa"/>
            <w:shd w:val="clear" w:color="auto" w:fill="auto"/>
          </w:tcPr>
          <w:p w:rsidR="006E2889" w:rsidRDefault="00F55FDA" w:rsidP="00F22BB2">
            <w:pPr>
              <w:pStyle w:val="Corpodetexto"/>
            </w:pPr>
            <w:r>
              <w:t>Deve incluir parcelas em atraso no cadastro do cliente</w:t>
            </w:r>
          </w:p>
        </w:tc>
        <w:tc>
          <w:tcPr>
            <w:tcW w:w="2079" w:type="dxa"/>
            <w:shd w:val="clear" w:color="auto" w:fill="auto"/>
          </w:tcPr>
          <w:p w:rsidR="006E2889" w:rsidRDefault="00F55FDA" w:rsidP="00F22BB2">
            <w:pPr>
              <w:pStyle w:val="Corpodetexto"/>
            </w:pPr>
            <w:r>
              <w:t>Deve exibir na tela os dados do cliente e permitir realizar do</w:t>
            </w:r>
            <w:r w:rsidR="00E77343">
              <w:t>wnload com os detalhes do cadastro e dividas do</w:t>
            </w:r>
            <w:r w:rsidR="00207B47">
              <w:t>s</w:t>
            </w:r>
            <w:r w:rsidR="00E77343">
              <w:t xml:space="preserve"> clie</w:t>
            </w:r>
            <w:r w:rsidR="003C3597">
              <w:t>n</w:t>
            </w:r>
            <w:r w:rsidR="00E77343">
              <w:t>tes</w:t>
            </w:r>
          </w:p>
        </w:tc>
      </w:tr>
      <w:tr w:rsidR="00E77343" w:rsidTr="00E77343">
        <w:tc>
          <w:tcPr>
            <w:tcW w:w="1417" w:type="dxa"/>
            <w:shd w:val="clear" w:color="auto" w:fill="auto"/>
          </w:tcPr>
          <w:p w:rsidR="00E77343" w:rsidRDefault="008D7666" w:rsidP="00F22BB2">
            <w:pPr>
              <w:pStyle w:val="Corpodetexto"/>
            </w:pPr>
            <w:r>
              <w:lastRenderedPageBreak/>
              <w:t>19</w:t>
            </w:r>
          </w:p>
        </w:tc>
        <w:tc>
          <w:tcPr>
            <w:tcW w:w="1563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>Relatório de Clientes matriculados</w:t>
            </w:r>
          </w:p>
        </w:tc>
        <w:tc>
          <w:tcPr>
            <w:tcW w:w="1962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 xml:space="preserve">Validar a exibição dos dados dos clientes </w:t>
            </w:r>
            <w:r w:rsidR="003C3597">
              <w:t>matriculados na academia</w:t>
            </w:r>
            <w:r>
              <w:t xml:space="preserve"> </w:t>
            </w:r>
          </w:p>
        </w:tc>
        <w:tc>
          <w:tcPr>
            <w:tcW w:w="2094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>D</w:t>
            </w:r>
            <w:r w:rsidR="003C3597">
              <w:t>eve realizar um cadastro de cliente</w:t>
            </w:r>
          </w:p>
        </w:tc>
        <w:tc>
          <w:tcPr>
            <w:tcW w:w="2079" w:type="dxa"/>
            <w:shd w:val="clear" w:color="auto" w:fill="auto"/>
          </w:tcPr>
          <w:p w:rsidR="00E77343" w:rsidRDefault="00E77343" w:rsidP="00F22BB2">
            <w:pPr>
              <w:pStyle w:val="Corpodetexto"/>
            </w:pPr>
            <w:r>
              <w:t>Deve exibir na tela os dados do cliente e permitir realizar download com os detalhes do cadastro e dividas do</w:t>
            </w:r>
            <w:r w:rsidR="003C3597">
              <w:t>s</w:t>
            </w:r>
            <w:r>
              <w:t xml:space="preserve"> clie</w:t>
            </w:r>
            <w:r w:rsidR="003C3597">
              <w:t>n</w:t>
            </w:r>
            <w:r>
              <w:t>tes</w:t>
            </w:r>
          </w:p>
        </w:tc>
      </w:tr>
    </w:tbl>
    <w:p w:rsidR="00523684" w:rsidRDefault="00523684" w:rsidP="00F22BB2">
      <w:pPr>
        <w:pStyle w:val="Corpodetexto"/>
      </w:pPr>
    </w:p>
    <w:p w:rsidR="00523684" w:rsidRPr="00523684" w:rsidRDefault="00523684" w:rsidP="009416C6">
      <w:pPr>
        <w:pStyle w:val="Ttulo2"/>
        <w:numPr>
          <w:ilvl w:val="1"/>
          <w:numId w:val="15"/>
        </w:numPr>
        <w:ind w:firstLine="0"/>
        <w:jc w:val="both"/>
        <w:rPr>
          <w:rFonts w:ascii="Times New Roman" w:hAnsi="Times New Roman"/>
        </w:rPr>
      </w:pPr>
      <w:r>
        <w:br w:type="page"/>
      </w:r>
      <w:bookmarkStart w:id="93" w:name="_Toc22347256"/>
      <w:r w:rsidRPr="00523684">
        <w:rPr>
          <w:rFonts w:ascii="Times New Roman" w:hAnsi="Times New Roman"/>
        </w:rPr>
        <w:lastRenderedPageBreak/>
        <w:t>Estimativa de pontos de função</w:t>
      </w:r>
      <w:bookmarkEnd w:id="93"/>
    </w:p>
    <w:p w:rsidR="00EC3CFE" w:rsidRDefault="00523684" w:rsidP="00EC3CFE">
      <w:pPr>
        <w:pStyle w:val="Corpodetexto"/>
      </w:pPr>
      <w:r>
        <w:t>&lt;</w:t>
      </w:r>
      <w:hyperlink r:id="rId27" w:history="1">
        <w:r w:rsidR="00EC3CFE">
          <w:rPr>
            <w:rStyle w:val="Hyperlink"/>
          </w:rPr>
          <w:t>https://github.com/paulasanty/Academia/blob/master/APF_TCC_Paula_Santiago.xls</w:t>
        </w:r>
      </w:hyperlink>
      <w:r>
        <w:t>&gt;</w:t>
      </w:r>
      <w:bookmarkStart w:id="94" w:name="_Toc22347257"/>
    </w:p>
    <w:p w:rsidR="00EC3CFE" w:rsidRDefault="00EC3CFE" w:rsidP="00EC3CFE">
      <w:pPr>
        <w:pStyle w:val="Corpodetexto"/>
      </w:pPr>
    </w:p>
    <w:p w:rsidR="00523684" w:rsidRPr="00523684" w:rsidRDefault="00523684" w:rsidP="00EC3CFE">
      <w:pPr>
        <w:pStyle w:val="Corpodetexto"/>
      </w:pPr>
      <w:r>
        <w:t>Informações da implementação</w:t>
      </w:r>
      <w:bookmarkEnd w:id="94"/>
    </w:p>
    <w:p w:rsidR="00523684" w:rsidRDefault="003C2FD0" w:rsidP="00F22BB2">
      <w:pPr>
        <w:pStyle w:val="Corpodetexto"/>
      </w:pPr>
      <w:r>
        <w:t xml:space="preserve">Link do </w:t>
      </w:r>
      <w:r>
        <w:t>repositório</w:t>
      </w:r>
      <w:bookmarkStart w:id="95" w:name="_GoBack"/>
      <w:bookmarkEnd w:id="95"/>
      <w:r>
        <w:t xml:space="preserve"> </w:t>
      </w:r>
      <w:r w:rsidR="00523684">
        <w:t>&lt;</w:t>
      </w:r>
      <w:r w:rsidR="00C33140" w:rsidRPr="00C33140">
        <w:t xml:space="preserve"> </w:t>
      </w:r>
      <w:hyperlink r:id="rId28" w:history="1">
        <w:r w:rsidR="00F97858">
          <w:rPr>
            <w:rStyle w:val="Hyperlink"/>
          </w:rPr>
          <w:t>https://github.com/paulasanty/Academia</w:t>
        </w:r>
      </w:hyperlink>
      <w:r w:rsidR="00523684">
        <w:t>&gt;</w:t>
      </w:r>
      <w:r>
        <w:t xml:space="preserve"> </w:t>
      </w:r>
    </w:p>
    <w:p w:rsidR="006357F1" w:rsidRDefault="003C2FD0" w:rsidP="00F22BB2">
      <w:pPr>
        <w:pStyle w:val="Corpodetexto"/>
      </w:pPr>
      <w:r>
        <w:t>Link do vídeo do sistema.</w:t>
      </w:r>
      <w:r>
        <w:t xml:space="preserve"> </w:t>
      </w:r>
      <w:r w:rsidR="006357F1">
        <w:t>&lt;</w:t>
      </w:r>
      <w:hyperlink r:id="rId29" w:history="1">
        <w:r w:rsidR="006357F1">
          <w:rPr>
            <w:rStyle w:val="Hyperlink"/>
          </w:rPr>
          <w:t>https://youtu.be/2OFlK9Zmt7U</w:t>
        </w:r>
      </w:hyperlink>
      <w:r w:rsidR="006357F1">
        <w:t>&gt;</w:t>
      </w:r>
      <w:r>
        <w:t xml:space="preserve"> </w:t>
      </w:r>
    </w:p>
    <w:p w:rsidR="00826E3F" w:rsidRPr="008D7666" w:rsidRDefault="00826E3F" w:rsidP="008D7666">
      <w:pPr>
        <w:pStyle w:val="Ttulo2"/>
        <w:numPr>
          <w:ilvl w:val="1"/>
          <w:numId w:val="15"/>
        </w:numPr>
        <w:ind w:firstLine="0"/>
        <w:jc w:val="both"/>
        <w:rPr>
          <w:rFonts w:ascii="Times New Roman" w:hAnsi="Times New Roman"/>
        </w:rPr>
      </w:pPr>
      <w:r w:rsidRPr="008D7666">
        <w:rPr>
          <w:rFonts w:ascii="Times New Roman" w:hAnsi="Times New Roman"/>
        </w:rPr>
        <w:t>Pontos de melhoria:</w:t>
      </w:r>
    </w:p>
    <w:p w:rsidR="00826E3F" w:rsidRDefault="00826E3F" w:rsidP="008D7666">
      <w:pPr>
        <w:pStyle w:val="Corpodetexto"/>
        <w:numPr>
          <w:ilvl w:val="0"/>
          <w:numId w:val="43"/>
        </w:numPr>
      </w:pPr>
      <w:r>
        <w:t>Realizar controle de acesso do ator: fisioterapeuta, para ter acesso apenas a tela de registro de avaliação</w:t>
      </w:r>
      <w:r w:rsidR="00327148">
        <w:t>;</w:t>
      </w:r>
    </w:p>
    <w:p w:rsidR="00826E3F" w:rsidRDefault="00826E3F" w:rsidP="008D7666">
      <w:pPr>
        <w:pStyle w:val="Corpodetexto"/>
        <w:numPr>
          <w:ilvl w:val="0"/>
          <w:numId w:val="43"/>
        </w:numPr>
      </w:pPr>
      <w:r>
        <w:t>Rea</w:t>
      </w:r>
      <w:r w:rsidR="00D23C6F">
        <w:t xml:space="preserve">lizar a lista de cadastro de avaliações do cliente, onde a recepcionista e a fisioterapeuta </w:t>
      </w:r>
      <w:r w:rsidR="00327148">
        <w:t>tenham</w:t>
      </w:r>
      <w:r w:rsidR="00D23C6F">
        <w:t xml:space="preserve"> acesso</w:t>
      </w:r>
      <w:r w:rsidR="00327148">
        <w:t>;</w:t>
      </w:r>
    </w:p>
    <w:p w:rsidR="00327148" w:rsidRDefault="00327148" w:rsidP="008D7666">
      <w:pPr>
        <w:pStyle w:val="Corpodetexto"/>
        <w:numPr>
          <w:ilvl w:val="0"/>
          <w:numId w:val="43"/>
        </w:numPr>
      </w:pPr>
      <w:r>
        <w:t>Realizar a validação de alerta de agendamento de avaliação;</w:t>
      </w:r>
    </w:p>
    <w:p w:rsidR="00033F07" w:rsidRDefault="00033F07" w:rsidP="008D7666">
      <w:pPr>
        <w:pStyle w:val="Corpodetexto"/>
        <w:numPr>
          <w:ilvl w:val="0"/>
          <w:numId w:val="43"/>
        </w:numPr>
      </w:pPr>
      <w:r>
        <w:t>Realizar a implementação da tela de registro de pagamentos;</w:t>
      </w:r>
    </w:p>
    <w:p w:rsidR="00033F07" w:rsidRDefault="00033F07" w:rsidP="008D7666">
      <w:pPr>
        <w:pStyle w:val="Corpodetexto"/>
        <w:numPr>
          <w:ilvl w:val="0"/>
          <w:numId w:val="43"/>
        </w:numPr>
      </w:pPr>
      <w:r>
        <w:t>Realizar a implementação da lista de férias;</w:t>
      </w:r>
    </w:p>
    <w:p w:rsidR="00033F07" w:rsidRPr="00523684" w:rsidRDefault="00033F07" w:rsidP="008D7666">
      <w:pPr>
        <w:pStyle w:val="Corpodetexto"/>
        <w:numPr>
          <w:ilvl w:val="0"/>
          <w:numId w:val="43"/>
        </w:numPr>
      </w:pPr>
      <w:r>
        <w:t>Realizar a implementação da validade de marcação de férias</w:t>
      </w:r>
      <w:r w:rsidR="000079EC">
        <w:t>.</w:t>
      </w:r>
    </w:p>
    <w:sectPr w:rsidR="00033F07" w:rsidRPr="00523684" w:rsidSect="005D2D60">
      <w:headerReference w:type="even" r:id="rId30"/>
      <w:headerReference w:type="default" r:id="rId31"/>
      <w:footerReference w:type="even" r:id="rId32"/>
      <w:footerReference w:type="default" r:id="rId33"/>
      <w:pgSz w:w="11909" w:h="16834" w:code="9"/>
      <w:pgMar w:top="1418" w:right="1797" w:bottom="1418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496" w:rsidRDefault="00005496">
      <w:r>
        <w:separator/>
      </w:r>
    </w:p>
  </w:endnote>
  <w:endnote w:type="continuationSeparator" w:id="0">
    <w:p w:rsidR="00005496" w:rsidRDefault="00005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F1" w:rsidRDefault="006357F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1D96">
      <w:rPr>
        <w:rStyle w:val="Nmerodepgina"/>
        <w:noProof/>
      </w:rPr>
      <w:t>34</w:t>
    </w:r>
    <w:r>
      <w:rPr>
        <w:rStyle w:val="Nmerodepgina"/>
      </w:rPr>
      <w:fldChar w:fldCharType="end"/>
    </w:r>
  </w:p>
  <w:p w:rsidR="006357F1" w:rsidRDefault="006357F1" w:rsidP="00F46C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F1" w:rsidRDefault="006357F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1D96">
      <w:rPr>
        <w:rStyle w:val="Nmerodepgina"/>
        <w:noProof/>
      </w:rPr>
      <w:t>33</w:t>
    </w:r>
    <w:r>
      <w:rPr>
        <w:rStyle w:val="Nmerodepgina"/>
      </w:rPr>
      <w:fldChar w:fldCharType="end"/>
    </w:r>
  </w:p>
  <w:p w:rsidR="006357F1" w:rsidRDefault="006357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496" w:rsidRDefault="00005496">
      <w:r>
        <w:separator/>
      </w:r>
    </w:p>
  </w:footnote>
  <w:footnote w:type="continuationSeparator" w:id="0">
    <w:p w:rsidR="00005496" w:rsidRDefault="00005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F1" w:rsidRPr="009D327C" w:rsidRDefault="006357F1">
    <w:pPr>
      <w:pStyle w:val="Cabealho"/>
      <w:rPr>
        <w:sz w:val="24"/>
        <w:szCs w:val="24"/>
      </w:rPr>
    </w:pPr>
    <w:r>
      <w:rPr>
        <w:sz w:val="24"/>
        <w:szCs w:val="24"/>
      </w:rPr>
      <w:t>Sistema de Academia – Maromba Fitness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7F1" w:rsidRDefault="006357F1">
    <w:pPr>
      <w:pStyle w:val="Cabealho"/>
      <w:jc w:val="right"/>
    </w:pPr>
    <w:r>
      <w:rPr>
        <w:sz w:val="24"/>
        <w:szCs w:val="24"/>
      </w:rPr>
      <w:t>Trabalho de Conclusão de Curso – Engenharia de Software - PMV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610D"/>
    <w:multiLevelType w:val="multilevel"/>
    <w:tmpl w:val="4FC4A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06633CBD"/>
    <w:multiLevelType w:val="hybridMultilevel"/>
    <w:tmpl w:val="0FACBD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95613"/>
    <w:multiLevelType w:val="hybridMultilevel"/>
    <w:tmpl w:val="398E696C"/>
    <w:lvl w:ilvl="0" w:tplc="BD367432">
      <w:start w:val="5"/>
      <w:numFmt w:val="decimal"/>
      <w:lvlText w:val="%1"/>
      <w:lvlJc w:val="left"/>
      <w:pPr>
        <w:ind w:left="1080" w:hanging="360"/>
      </w:pPr>
      <w:rPr>
        <w:rFonts w:ascii="Arial" w:hAnsi="Aria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D33B6"/>
    <w:multiLevelType w:val="hybridMultilevel"/>
    <w:tmpl w:val="826619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D0E64"/>
    <w:multiLevelType w:val="hybridMultilevel"/>
    <w:tmpl w:val="0636B5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A2310"/>
    <w:multiLevelType w:val="hybridMultilevel"/>
    <w:tmpl w:val="DE644B88"/>
    <w:lvl w:ilvl="0" w:tplc="15F6E2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C5A0C"/>
    <w:multiLevelType w:val="hybridMultilevel"/>
    <w:tmpl w:val="DC9839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8517322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85EF7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32F3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925A2"/>
    <w:multiLevelType w:val="hybridMultilevel"/>
    <w:tmpl w:val="777A1E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A1174"/>
    <w:multiLevelType w:val="hybridMultilevel"/>
    <w:tmpl w:val="64CA36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E628C"/>
    <w:multiLevelType w:val="hybridMultilevel"/>
    <w:tmpl w:val="B3F2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F7D5F"/>
    <w:multiLevelType w:val="hybridMultilevel"/>
    <w:tmpl w:val="4950F808"/>
    <w:lvl w:ilvl="0" w:tplc="9DA2E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F7210B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36274"/>
    <w:multiLevelType w:val="hybridMultilevel"/>
    <w:tmpl w:val="B19C4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1D7E3B"/>
    <w:multiLevelType w:val="hybridMultilevel"/>
    <w:tmpl w:val="CDB66A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77B7DF8"/>
    <w:multiLevelType w:val="hybridMultilevel"/>
    <w:tmpl w:val="E1F61C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C0A92"/>
    <w:multiLevelType w:val="hybridMultilevel"/>
    <w:tmpl w:val="50D2F6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767C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592603"/>
    <w:multiLevelType w:val="hybridMultilevel"/>
    <w:tmpl w:val="BBC274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B7596"/>
    <w:multiLevelType w:val="hybridMultilevel"/>
    <w:tmpl w:val="5B7402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2574C"/>
    <w:multiLevelType w:val="hybridMultilevel"/>
    <w:tmpl w:val="954C2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22458"/>
    <w:multiLevelType w:val="multilevel"/>
    <w:tmpl w:val="0600AB2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D470ED8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01628"/>
    <w:multiLevelType w:val="hybridMultilevel"/>
    <w:tmpl w:val="3FCCFC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993"/>
        </w:tabs>
        <w:ind w:left="993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506"/>
        </w:tabs>
        <w:ind w:left="993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2" w15:restartNumberingAfterBreak="0">
    <w:nsid w:val="758D031E"/>
    <w:multiLevelType w:val="hybridMultilevel"/>
    <w:tmpl w:val="7B90C8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22A72"/>
    <w:multiLevelType w:val="hybridMultilevel"/>
    <w:tmpl w:val="33A49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E73227"/>
    <w:multiLevelType w:val="hybridMultilevel"/>
    <w:tmpl w:val="317CF3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E749B"/>
    <w:multiLevelType w:val="hybridMultilevel"/>
    <w:tmpl w:val="E146008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7"/>
  </w:num>
  <w:num w:numId="4">
    <w:abstractNumId w:val="20"/>
  </w:num>
  <w:num w:numId="5">
    <w:abstractNumId w:val="15"/>
  </w:num>
  <w:num w:numId="6">
    <w:abstractNumId w:val="9"/>
  </w:num>
  <w:num w:numId="7">
    <w:abstractNumId w:val="10"/>
  </w:num>
  <w:num w:numId="8">
    <w:abstractNumId w:val="29"/>
  </w:num>
  <w:num w:numId="9">
    <w:abstractNumId w:val="8"/>
  </w:num>
  <w:num w:numId="10">
    <w:abstractNumId w:val="17"/>
  </w:num>
  <w:num w:numId="11">
    <w:abstractNumId w:val="23"/>
  </w:num>
  <w:num w:numId="12">
    <w:abstractNumId w:val="27"/>
  </w:num>
  <w:num w:numId="13">
    <w:abstractNumId w:val="0"/>
  </w:num>
  <w:num w:numId="14">
    <w:abstractNumId w:val="34"/>
  </w:num>
  <w:num w:numId="15">
    <w:abstractNumId w:val="2"/>
  </w:num>
  <w:num w:numId="1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35"/>
  </w:num>
  <w:num w:numId="22">
    <w:abstractNumId w:val="25"/>
  </w:num>
  <w:num w:numId="23">
    <w:abstractNumId w:val="14"/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19"/>
  </w:num>
  <w:num w:numId="27">
    <w:abstractNumId w:val="26"/>
  </w:num>
  <w:num w:numId="28">
    <w:abstractNumId w:val="3"/>
  </w:num>
  <w:num w:numId="29">
    <w:abstractNumId w:val="1"/>
  </w:num>
  <w:num w:numId="30">
    <w:abstractNumId w:val="21"/>
  </w:num>
  <w:num w:numId="31">
    <w:abstractNumId w:val="4"/>
  </w:num>
  <w:num w:numId="32">
    <w:abstractNumId w:val="5"/>
  </w:num>
  <w:num w:numId="33">
    <w:abstractNumId w:val="12"/>
  </w:num>
  <w:num w:numId="34">
    <w:abstractNumId w:val="6"/>
  </w:num>
  <w:num w:numId="35">
    <w:abstractNumId w:val="13"/>
  </w:num>
  <w:num w:numId="36">
    <w:abstractNumId w:val="16"/>
  </w:num>
  <w:num w:numId="37">
    <w:abstractNumId w:val="32"/>
  </w:num>
  <w:num w:numId="38">
    <w:abstractNumId w:val="22"/>
  </w:num>
  <w:num w:numId="39">
    <w:abstractNumId w:val="24"/>
  </w:num>
  <w:num w:numId="40">
    <w:abstractNumId w:val="33"/>
  </w:num>
  <w:num w:numId="41">
    <w:abstractNumId w:val="31"/>
  </w:num>
  <w:num w:numId="42">
    <w:abstractNumId w:val="31"/>
  </w:num>
  <w:num w:numId="4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71"/>
    <w:rsid w:val="0000073A"/>
    <w:rsid w:val="00000A43"/>
    <w:rsid w:val="0000138D"/>
    <w:rsid w:val="0000275E"/>
    <w:rsid w:val="00005496"/>
    <w:rsid w:val="00006434"/>
    <w:rsid w:val="0000693E"/>
    <w:rsid w:val="0000779A"/>
    <w:rsid w:val="000079EC"/>
    <w:rsid w:val="00010CA4"/>
    <w:rsid w:val="00010F08"/>
    <w:rsid w:val="000117BF"/>
    <w:rsid w:val="00012D8E"/>
    <w:rsid w:val="00013A98"/>
    <w:rsid w:val="0001723D"/>
    <w:rsid w:val="0002380C"/>
    <w:rsid w:val="00031560"/>
    <w:rsid w:val="00032BC6"/>
    <w:rsid w:val="00033F07"/>
    <w:rsid w:val="00035434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090"/>
    <w:rsid w:val="000549BA"/>
    <w:rsid w:val="00055301"/>
    <w:rsid w:val="00055A1F"/>
    <w:rsid w:val="000606B6"/>
    <w:rsid w:val="00060DD6"/>
    <w:rsid w:val="00060FE1"/>
    <w:rsid w:val="00063116"/>
    <w:rsid w:val="000631C0"/>
    <w:rsid w:val="00064D96"/>
    <w:rsid w:val="000654C2"/>
    <w:rsid w:val="00065A76"/>
    <w:rsid w:val="000706F0"/>
    <w:rsid w:val="00071A4F"/>
    <w:rsid w:val="000731BD"/>
    <w:rsid w:val="00073229"/>
    <w:rsid w:val="0007430C"/>
    <w:rsid w:val="000810DC"/>
    <w:rsid w:val="00082639"/>
    <w:rsid w:val="000827A0"/>
    <w:rsid w:val="000828A0"/>
    <w:rsid w:val="00085473"/>
    <w:rsid w:val="000867A3"/>
    <w:rsid w:val="000869AF"/>
    <w:rsid w:val="00086C4C"/>
    <w:rsid w:val="00090A74"/>
    <w:rsid w:val="00092308"/>
    <w:rsid w:val="00092732"/>
    <w:rsid w:val="00095598"/>
    <w:rsid w:val="00097A67"/>
    <w:rsid w:val="000A08AA"/>
    <w:rsid w:val="000A0E86"/>
    <w:rsid w:val="000A15C3"/>
    <w:rsid w:val="000A1F71"/>
    <w:rsid w:val="000A29D0"/>
    <w:rsid w:val="000A2C8E"/>
    <w:rsid w:val="000A4F44"/>
    <w:rsid w:val="000A58B7"/>
    <w:rsid w:val="000A6189"/>
    <w:rsid w:val="000A70F8"/>
    <w:rsid w:val="000B1BA9"/>
    <w:rsid w:val="000B27F8"/>
    <w:rsid w:val="000B28B4"/>
    <w:rsid w:val="000B3689"/>
    <w:rsid w:val="000B46B8"/>
    <w:rsid w:val="000B59B4"/>
    <w:rsid w:val="000B7645"/>
    <w:rsid w:val="000C10C5"/>
    <w:rsid w:val="000C15B0"/>
    <w:rsid w:val="000C2FDB"/>
    <w:rsid w:val="000C484C"/>
    <w:rsid w:val="000C6E48"/>
    <w:rsid w:val="000C7043"/>
    <w:rsid w:val="000C79BE"/>
    <w:rsid w:val="000C7A81"/>
    <w:rsid w:val="000D03EF"/>
    <w:rsid w:val="000D28D5"/>
    <w:rsid w:val="000D5ED8"/>
    <w:rsid w:val="000D7566"/>
    <w:rsid w:val="000D77FF"/>
    <w:rsid w:val="000E0053"/>
    <w:rsid w:val="000E02EB"/>
    <w:rsid w:val="000E16EB"/>
    <w:rsid w:val="000E1ECC"/>
    <w:rsid w:val="000F2A61"/>
    <w:rsid w:val="000F2F9E"/>
    <w:rsid w:val="000F3A5C"/>
    <w:rsid w:val="000F44B2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34D3"/>
    <w:rsid w:val="0011421D"/>
    <w:rsid w:val="00117446"/>
    <w:rsid w:val="00120A4A"/>
    <w:rsid w:val="0012364C"/>
    <w:rsid w:val="00123A27"/>
    <w:rsid w:val="00124E37"/>
    <w:rsid w:val="00126076"/>
    <w:rsid w:val="00127C43"/>
    <w:rsid w:val="00130CF9"/>
    <w:rsid w:val="00133A6C"/>
    <w:rsid w:val="00133DD3"/>
    <w:rsid w:val="00135EAB"/>
    <w:rsid w:val="001375EE"/>
    <w:rsid w:val="0014073E"/>
    <w:rsid w:val="001407B8"/>
    <w:rsid w:val="00141F9F"/>
    <w:rsid w:val="00142329"/>
    <w:rsid w:val="001446B8"/>
    <w:rsid w:val="00147418"/>
    <w:rsid w:val="00147DA3"/>
    <w:rsid w:val="0015151D"/>
    <w:rsid w:val="00154848"/>
    <w:rsid w:val="00154CCD"/>
    <w:rsid w:val="00155D62"/>
    <w:rsid w:val="00156BE5"/>
    <w:rsid w:val="0015722A"/>
    <w:rsid w:val="001575B4"/>
    <w:rsid w:val="00160471"/>
    <w:rsid w:val="001607DD"/>
    <w:rsid w:val="001626D5"/>
    <w:rsid w:val="0016280D"/>
    <w:rsid w:val="00162D6D"/>
    <w:rsid w:val="00165115"/>
    <w:rsid w:val="001653F5"/>
    <w:rsid w:val="001662D2"/>
    <w:rsid w:val="00166F88"/>
    <w:rsid w:val="0017292B"/>
    <w:rsid w:val="001738A7"/>
    <w:rsid w:val="00174152"/>
    <w:rsid w:val="00177DCC"/>
    <w:rsid w:val="001819A6"/>
    <w:rsid w:val="00185FE6"/>
    <w:rsid w:val="00187708"/>
    <w:rsid w:val="00187C1C"/>
    <w:rsid w:val="0019136C"/>
    <w:rsid w:val="00191633"/>
    <w:rsid w:val="001916C8"/>
    <w:rsid w:val="00192242"/>
    <w:rsid w:val="00192EA1"/>
    <w:rsid w:val="00193BC0"/>
    <w:rsid w:val="0019560B"/>
    <w:rsid w:val="00195D67"/>
    <w:rsid w:val="001A0FBC"/>
    <w:rsid w:val="001A14FD"/>
    <w:rsid w:val="001A2707"/>
    <w:rsid w:val="001A52C9"/>
    <w:rsid w:val="001A5987"/>
    <w:rsid w:val="001A59BD"/>
    <w:rsid w:val="001A7DBA"/>
    <w:rsid w:val="001B1977"/>
    <w:rsid w:val="001B2F0A"/>
    <w:rsid w:val="001B3B64"/>
    <w:rsid w:val="001B3D34"/>
    <w:rsid w:val="001B6CF7"/>
    <w:rsid w:val="001C098B"/>
    <w:rsid w:val="001C23B3"/>
    <w:rsid w:val="001C4E05"/>
    <w:rsid w:val="001C55B0"/>
    <w:rsid w:val="001C62E7"/>
    <w:rsid w:val="001C6B5F"/>
    <w:rsid w:val="001C7DE6"/>
    <w:rsid w:val="001D073E"/>
    <w:rsid w:val="001D6498"/>
    <w:rsid w:val="001D6CC3"/>
    <w:rsid w:val="001E0325"/>
    <w:rsid w:val="001E1026"/>
    <w:rsid w:val="001E34E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ACB"/>
    <w:rsid w:val="001F4D70"/>
    <w:rsid w:val="001F4ED5"/>
    <w:rsid w:val="001F5EF0"/>
    <w:rsid w:val="001F6245"/>
    <w:rsid w:val="001F6799"/>
    <w:rsid w:val="00200517"/>
    <w:rsid w:val="0020249E"/>
    <w:rsid w:val="00204C93"/>
    <w:rsid w:val="002056F4"/>
    <w:rsid w:val="00207B47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6237"/>
    <w:rsid w:val="00257B9C"/>
    <w:rsid w:val="00260B69"/>
    <w:rsid w:val="002632A0"/>
    <w:rsid w:val="0026370C"/>
    <w:rsid w:val="00264CA0"/>
    <w:rsid w:val="00265F9A"/>
    <w:rsid w:val="00266811"/>
    <w:rsid w:val="00271F5B"/>
    <w:rsid w:val="00273C35"/>
    <w:rsid w:val="00275378"/>
    <w:rsid w:val="0027669E"/>
    <w:rsid w:val="0028006B"/>
    <w:rsid w:val="00280F6C"/>
    <w:rsid w:val="00282EDE"/>
    <w:rsid w:val="00283E95"/>
    <w:rsid w:val="00284118"/>
    <w:rsid w:val="00291723"/>
    <w:rsid w:val="002924BB"/>
    <w:rsid w:val="00295A73"/>
    <w:rsid w:val="002975D0"/>
    <w:rsid w:val="002A1883"/>
    <w:rsid w:val="002A4BEB"/>
    <w:rsid w:val="002A686F"/>
    <w:rsid w:val="002A6AFB"/>
    <w:rsid w:val="002A7F65"/>
    <w:rsid w:val="002B0CAF"/>
    <w:rsid w:val="002B231A"/>
    <w:rsid w:val="002B4B16"/>
    <w:rsid w:val="002B4CF8"/>
    <w:rsid w:val="002B71B8"/>
    <w:rsid w:val="002C072F"/>
    <w:rsid w:val="002C2304"/>
    <w:rsid w:val="002C3897"/>
    <w:rsid w:val="002C41D7"/>
    <w:rsid w:val="002C4BCB"/>
    <w:rsid w:val="002C4DA4"/>
    <w:rsid w:val="002C57C7"/>
    <w:rsid w:val="002C6CD9"/>
    <w:rsid w:val="002C7532"/>
    <w:rsid w:val="002D08EB"/>
    <w:rsid w:val="002D0ED6"/>
    <w:rsid w:val="002D1158"/>
    <w:rsid w:val="002D1373"/>
    <w:rsid w:val="002D17DC"/>
    <w:rsid w:val="002D199E"/>
    <w:rsid w:val="002D3DA7"/>
    <w:rsid w:val="002D4CE7"/>
    <w:rsid w:val="002D5010"/>
    <w:rsid w:val="002D50EB"/>
    <w:rsid w:val="002D7900"/>
    <w:rsid w:val="002E01EE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2B94"/>
    <w:rsid w:val="0030308B"/>
    <w:rsid w:val="003036CF"/>
    <w:rsid w:val="00303A2B"/>
    <w:rsid w:val="003057DF"/>
    <w:rsid w:val="00310539"/>
    <w:rsid w:val="00314AD6"/>
    <w:rsid w:val="00314DE0"/>
    <w:rsid w:val="00315338"/>
    <w:rsid w:val="00315E67"/>
    <w:rsid w:val="00316639"/>
    <w:rsid w:val="00317993"/>
    <w:rsid w:val="003211D1"/>
    <w:rsid w:val="003216D8"/>
    <w:rsid w:val="00322048"/>
    <w:rsid w:val="00323C3B"/>
    <w:rsid w:val="00325E10"/>
    <w:rsid w:val="00327148"/>
    <w:rsid w:val="00327DCB"/>
    <w:rsid w:val="00330438"/>
    <w:rsid w:val="0033103A"/>
    <w:rsid w:val="00331DEA"/>
    <w:rsid w:val="003344BE"/>
    <w:rsid w:val="00335F91"/>
    <w:rsid w:val="00340D76"/>
    <w:rsid w:val="00345CC5"/>
    <w:rsid w:val="00346857"/>
    <w:rsid w:val="00346C7E"/>
    <w:rsid w:val="003471A1"/>
    <w:rsid w:val="003474AE"/>
    <w:rsid w:val="00350694"/>
    <w:rsid w:val="00350F9C"/>
    <w:rsid w:val="003529E3"/>
    <w:rsid w:val="003532A3"/>
    <w:rsid w:val="0035364D"/>
    <w:rsid w:val="0035387E"/>
    <w:rsid w:val="0036184E"/>
    <w:rsid w:val="00361A6A"/>
    <w:rsid w:val="00365994"/>
    <w:rsid w:val="0036760C"/>
    <w:rsid w:val="003715C2"/>
    <w:rsid w:val="00373983"/>
    <w:rsid w:val="00374976"/>
    <w:rsid w:val="00374AEF"/>
    <w:rsid w:val="00376ED0"/>
    <w:rsid w:val="00377CFC"/>
    <w:rsid w:val="0038014D"/>
    <w:rsid w:val="003844E7"/>
    <w:rsid w:val="0038609A"/>
    <w:rsid w:val="00386D8B"/>
    <w:rsid w:val="00390AF8"/>
    <w:rsid w:val="003916EE"/>
    <w:rsid w:val="003933F4"/>
    <w:rsid w:val="00393C9B"/>
    <w:rsid w:val="00393E8C"/>
    <w:rsid w:val="003A17ED"/>
    <w:rsid w:val="003A2694"/>
    <w:rsid w:val="003A2DAB"/>
    <w:rsid w:val="003A31E0"/>
    <w:rsid w:val="003A3B9C"/>
    <w:rsid w:val="003A4663"/>
    <w:rsid w:val="003A68F0"/>
    <w:rsid w:val="003B1C98"/>
    <w:rsid w:val="003B2CDC"/>
    <w:rsid w:val="003B3A12"/>
    <w:rsid w:val="003B3F3A"/>
    <w:rsid w:val="003B512A"/>
    <w:rsid w:val="003C075F"/>
    <w:rsid w:val="003C2FD0"/>
    <w:rsid w:val="003C3597"/>
    <w:rsid w:val="003C3A6C"/>
    <w:rsid w:val="003C77E9"/>
    <w:rsid w:val="003D3085"/>
    <w:rsid w:val="003D759E"/>
    <w:rsid w:val="003E1F4B"/>
    <w:rsid w:val="003E3B05"/>
    <w:rsid w:val="003E5382"/>
    <w:rsid w:val="003E6475"/>
    <w:rsid w:val="003E736C"/>
    <w:rsid w:val="003F17E7"/>
    <w:rsid w:val="003F2786"/>
    <w:rsid w:val="003F469A"/>
    <w:rsid w:val="003F7999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1"/>
    <w:rsid w:val="00411FFF"/>
    <w:rsid w:val="00412F31"/>
    <w:rsid w:val="004141CF"/>
    <w:rsid w:val="0041428F"/>
    <w:rsid w:val="00414FA2"/>
    <w:rsid w:val="00415822"/>
    <w:rsid w:val="00416925"/>
    <w:rsid w:val="004201C1"/>
    <w:rsid w:val="00420D8B"/>
    <w:rsid w:val="00422B5D"/>
    <w:rsid w:val="00422D31"/>
    <w:rsid w:val="00423967"/>
    <w:rsid w:val="00423B39"/>
    <w:rsid w:val="00423CCF"/>
    <w:rsid w:val="00424A1B"/>
    <w:rsid w:val="004252F6"/>
    <w:rsid w:val="00425E6D"/>
    <w:rsid w:val="00427A10"/>
    <w:rsid w:val="00430238"/>
    <w:rsid w:val="00432DB8"/>
    <w:rsid w:val="00433F36"/>
    <w:rsid w:val="004344AF"/>
    <w:rsid w:val="00442604"/>
    <w:rsid w:val="00443C30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1F65"/>
    <w:rsid w:val="00472392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3D00"/>
    <w:rsid w:val="004950FE"/>
    <w:rsid w:val="00495C71"/>
    <w:rsid w:val="00497A24"/>
    <w:rsid w:val="004A1121"/>
    <w:rsid w:val="004A1482"/>
    <w:rsid w:val="004A43CC"/>
    <w:rsid w:val="004A4FE2"/>
    <w:rsid w:val="004A501B"/>
    <w:rsid w:val="004A68D9"/>
    <w:rsid w:val="004A6E09"/>
    <w:rsid w:val="004B0227"/>
    <w:rsid w:val="004B09F4"/>
    <w:rsid w:val="004B25A6"/>
    <w:rsid w:val="004B2FD4"/>
    <w:rsid w:val="004B4455"/>
    <w:rsid w:val="004B61B8"/>
    <w:rsid w:val="004B6EB1"/>
    <w:rsid w:val="004B797F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1E44"/>
    <w:rsid w:val="004D2B3C"/>
    <w:rsid w:val="004D2DAE"/>
    <w:rsid w:val="004D2E1F"/>
    <w:rsid w:val="004D4EF7"/>
    <w:rsid w:val="004D588A"/>
    <w:rsid w:val="004D5C16"/>
    <w:rsid w:val="004D7B97"/>
    <w:rsid w:val="004D7BB7"/>
    <w:rsid w:val="004D7D33"/>
    <w:rsid w:val="004E2BB3"/>
    <w:rsid w:val="004E2BE8"/>
    <w:rsid w:val="004E2F52"/>
    <w:rsid w:val="004E36F2"/>
    <w:rsid w:val="004E4D45"/>
    <w:rsid w:val="004E5B35"/>
    <w:rsid w:val="004E6A8A"/>
    <w:rsid w:val="004E6AA7"/>
    <w:rsid w:val="004E70C8"/>
    <w:rsid w:val="004E7998"/>
    <w:rsid w:val="004F036A"/>
    <w:rsid w:val="004F4908"/>
    <w:rsid w:val="0050044F"/>
    <w:rsid w:val="00500C79"/>
    <w:rsid w:val="00501A7D"/>
    <w:rsid w:val="00503553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17B81"/>
    <w:rsid w:val="00520D15"/>
    <w:rsid w:val="00523034"/>
    <w:rsid w:val="005235B8"/>
    <w:rsid w:val="00523666"/>
    <w:rsid w:val="00523684"/>
    <w:rsid w:val="00525E15"/>
    <w:rsid w:val="00527066"/>
    <w:rsid w:val="005274D6"/>
    <w:rsid w:val="0052755B"/>
    <w:rsid w:val="00527A20"/>
    <w:rsid w:val="00527C9D"/>
    <w:rsid w:val="00531395"/>
    <w:rsid w:val="00543D12"/>
    <w:rsid w:val="005441BA"/>
    <w:rsid w:val="005529A8"/>
    <w:rsid w:val="00553FE7"/>
    <w:rsid w:val="0055426E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358C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142E"/>
    <w:rsid w:val="005A1FE4"/>
    <w:rsid w:val="005A2B9A"/>
    <w:rsid w:val="005A2D12"/>
    <w:rsid w:val="005A35F9"/>
    <w:rsid w:val="005A3F2C"/>
    <w:rsid w:val="005A5AFB"/>
    <w:rsid w:val="005A5C2F"/>
    <w:rsid w:val="005B0DB5"/>
    <w:rsid w:val="005B37E0"/>
    <w:rsid w:val="005B4DAA"/>
    <w:rsid w:val="005B526D"/>
    <w:rsid w:val="005B5501"/>
    <w:rsid w:val="005B5643"/>
    <w:rsid w:val="005B684A"/>
    <w:rsid w:val="005B7D5F"/>
    <w:rsid w:val="005C1299"/>
    <w:rsid w:val="005C37F2"/>
    <w:rsid w:val="005C4E70"/>
    <w:rsid w:val="005C5584"/>
    <w:rsid w:val="005C58A1"/>
    <w:rsid w:val="005C7B3A"/>
    <w:rsid w:val="005D0974"/>
    <w:rsid w:val="005D15EB"/>
    <w:rsid w:val="005D1E68"/>
    <w:rsid w:val="005D2D60"/>
    <w:rsid w:val="005D69CE"/>
    <w:rsid w:val="005D7E17"/>
    <w:rsid w:val="005D7F11"/>
    <w:rsid w:val="005E0F6C"/>
    <w:rsid w:val="005E12E3"/>
    <w:rsid w:val="005E2ECF"/>
    <w:rsid w:val="005E3EDA"/>
    <w:rsid w:val="005E4533"/>
    <w:rsid w:val="005F0F0D"/>
    <w:rsid w:val="005F1289"/>
    <w:rsid w:val="005F1617"/>
    <w:rsid w:val="005F21B2"/>
    <w:rsid w:val="005F43F0"/>
    <w:rsid w:val="005F5167"/>
    <w:rsid w:val="005F55B5"/>
    <w:rsid w:val="005F682A"/>
    <w:rsid w:val="005F7670"/>
    <w:rsid w:val="00603347"/>
    <w:rsid w:val="00605C3F"/>
    <w:rsid w:val="006071C5"/>
    <w:rsid w:val="00610CA8"/>
    <w:rsid w:val="006115D4"/>
    <w:rsid w:val="00613FA8"/>
    <w:rsid w:val="00617162"/>
    <w:rsid w:val="0061730C"/>
    <w:rsid w:val="0062064C"/>
    <w:rsid w:val="006227D6"/>
    <w:rsid w:val="00624098"/>
    <w:rsid w:val="00626251"/>
    <w:rsid w:val="00626F65"/>
    <w:rsid w:val="006273BA"/>
    <w:rsid w:val="006278BE"/>
    <w:rsid w:val="00627B9D"/>
    <w:rsid w:val="00630481"/>
    <w:rsid w:val="006309C3"/>
    <w:rsid w:val="0063290D"/>
    <w:rsid w:val="006343C6"/>
    <w:rsid w:val="006357F1"/>
    <w:rsid w:val="00640E86"/>
    <w:rsid w:val="006414D3"/>
    <w:rsid w:val="00644766"/>
    <w:rsid w:val="00646049"/>
    <w:rsid w:val="006462E6"/>
    <w:rsid w:val="00646964"/>
    <w:rsid w:val="0064703F"/>
    <w:rsid w:val="006512A0"/>
    <w:rsid w:val="00652752"/>
    <w:rsid w:val="00652867"/>
    <w:rsid w:val="00653354"/>
    <w:rsid w:val="00656ABF"/>
    <w:rsid w:val="00656EE6"/>
    <w:rsid w:val="00663A4E"/>
    <w:rsid w:val="00665071"/>
    <w:rsid w:val="0066585B"/>
    <w:rsid w:val="00665DB4"/>
    <w:rsid w:val="00666B4C"/>
    <w:rsid w:val="00666C40"/>
    <w:rsid w:val="00666CED"/>
    <w:rsid w:val="00667792"/>
    <w:rsid w:val="0067088B"/>
    <w:rsid w:val="006708DB"/>
    <w:rsid w:val="00670B0F"/>
    <w:rsid w:val="006724E0"/>
    <w:rsid w:val="00673B62"/>
    <w:rsid w:val="00675B03"/>
    <w:rsid w:val="00676901"/>
    <w:rsid w:val="00680FF5"/>
    <w:rsid w:val="0068319D"/>
    <w:rsid w:val="00683724"/>
    <w:rsid w:val="006838E4"/>
    <w:rsid w:val="00685679"/>
    <w:rsid w:val="00687297"/>
    <w:rsid w:val="00690D1C"/>
    <w:rsid w:val="00692025"/>
    <w:rsid w:val="006930EE"/>
    <w:rsid w:val="00694A86"/>
    <w:rsid w:val="00695DFB"/>
    <w:rsid w:val="006971A8"/>
    <w:rsid w:val="006978B2"/>
    <w:rsid w:val="006A35F8"/>
    <w:rsid w:val="006A5673"/>
    <w:rsid w:val="006A5F00"/>
    <w:rsid w:val="006A78E0"/>
    <w:rsid w:val="006B0F0C"/>
    <w:rsid w:val="006B14C2"/>
    <w:rsid w:val="006B161D"/>
    <w:rsid w:val="006B1CB8"/>
    <w:rsid w:val="006B3376"/>
    <w:rsid w:val="006B3B15"/>
    <w:rsid w:val="006B5F96"/>
    <w:rsid w:val="006C0EB5"/>
    <w:rsid w:val="006C1371"/>
    <w:rsid w:val="006C417B"/>
    <w:rsid w:val="006C564C"/>
    <w:rsid w:val="006C5A8A"/>
    <w:rsid w:val="006C5B92"/>
    <w:rsid w:val="006C6948"/>
    <w:rsid w:val="006C6F33"/>
    <w:rsid w:val="006C7738"/>
    <w:rsid w:val="006C78D7"/>
    <w:rsid w:val="006D22BB"/>
    <w:rsid w:val="006D2DE1"/>
    <w:rsid w:val="006D5C55"/>
    <w:rsid w:val="006D789D"/>
    <w:rsid w:val="006E0079"/>
    <w:rsid w:val="006E2889"/>
    <w:rsid w:val="006E5F81"/>
    <w:rsid w:val="006E66B3"/>
    <w:rsid w:val="006E7D34"/>
    <w:rsid w:val="006F1642"/>
    <w:rsid w:val="006F44C7"/>
    <w:rsid w:val="006F6CA7"/>
    <w:rsid w:val="006F74E0"/>
    <w:rsid w:val="006F7B9C"/>
    <w:rsid w:val="0070098F"/>
    <w:rsid w:val="00701967"/>
    <w:rsid w:val="007027AD"/>
    <w:rsid w:val="00705EAE"/>
    <w:rsid w:val="0070638C"/>
    <w:rsid w:val="00706C02"/>
    <w:rsid w:val="00707C83"/>
    <w:rsid w:val="0071159B"/>
    <w:rsid w:val="00712AEE"/>
    <w:rsid w:val="00713854"/>
    <w:rsid w:val="00714656"/>
    <w:rsid w:val="00715093"/>
    <w:rsid w:val="0071517D"/>
    <w:rsid w:val="007151C8"/>
    <w:rsid w:val="00717160"/>
    <w:rsid w:val="00723EB1"/>
    <w:rsid w:val="00725272"/>
    <w:rsid w:val="007266B3"/>
    <w:rsid w:val="00726AD8"/>
    <w:rsid w:val="00727F3F"/>
    <w:rsid w:val="00730E24"/>
    <w:rsid w:val="00731714"/>
    <w:rsid w:val="00731EBB"/>
    <w:rsid w:val="007326DE"/>
    <w:rsid w:val="00734F35"/>
    <w:rsid w:val="00737C03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73E81"/>
    <w:rsid w:val="0077554E"/>
    <w:rsid w:val="00780F66"/>
    <w:rsid w:val="0078192E"/>
    <w:rsid w:val="00781F83"/>
    <w:rsid w:val="007853B2"/>
    <w:rsid w:val="007862F8"/>
    <w:rsid w:val="00786E66"/>
    <w:rsid w:val="00791752"/>
    <w:rsid w:val="0079526F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479"/>
    <w:rsid w:val="007A487D"/>
    <w:rsid w:val="007A4923"/>
    <w:rsid w:val="007A52D6"/>
    <w:rsid w:val="007A5891"/>
    <w:rsid w:val="007A5A00"/>
    <w:rsid w:val="007A5B57"/>
    <w:rsid w:val="007A6093"/>
    <w:rsid w:val="007A6642"/>
    <w:rsid w:val="007A6850"/>
    <w:rsid w:val="007A7B19"/>
    <w:rsid w:val="007B03B0"/>
    <w:rsid w:val="007B0559"/>
    <w:rsid w:val="007B1960"/>
    <w:rsid w:val="007B19E8"/>
    <w:rsid w:val="007B248F"/>
    <w:rsid w:val="007B3C5E"/>
    <w:rsid w:val="007B5559"/>
    <w:rsid w:val="007C006F"/>
    <w:rsid w:val="007C272E"/>
    <w:rsid w:val="007C35A6"/>
    <w:rsid w:val="007C3962"/>
    <w:rsid w:val="007C3B51"/>
    <w:rsid w:val="007C5A91"/>
    <w:rsid w:val="007C5D9C"/>
    <w:rsid w:val="007D203D"/>
    <w:rsid w:val="007D22EF"/>
    <w:rsid w:val="007D3CA4"/>
    <w:rsid w:val="007D5140"/>
    <w:rsid w:val="007D6487"/>
    <w:rsid w:val="007E0ABB"/>
    <w:rsid w:val="007E30D0"/>
    <w:rsid w:val="007E4A5B"/>
    <w:rsid w:val="007E4C09"/>
    <w:rsid w:val="007E5671"/>
    <w:rsid w:val="007E67B1"/>
    <w:rsid w:val="007F204E"/>
    <w:rsid w:val="007F328C"/>
    <w:rsid w:val="007F7A42"/>
    <w:rsid w:val="008002BC"/>
    <w:rsid w:val="0080232D"/>
    <w:rsid w:val="00802A76"/>
    <w:rsid w:val="008039AC"/>
    <w:rsid w:val="0080536F"/>
    <w:rsid w:val="00805425"/>
    <w:rsid w:val="00805B6D"/>
    <w:rsid w:val="008063A7"/>
    <w:rsid w:val="00807557"/>
    <w:rsid w:val="00811CA1"/>
    <w:rsid w:val="008131F9"/>
    <w:rsid w:val="008146DE"/>
    <w:rsid w:val="00816C42"/>
    <w:rsid w:val="00822749"/>
    <w:rsid w:val="00823305"/>
    <w:rsid w:val="008238D7"/>
    <w:rsid w:val="00823B40"/>
    <w:rsid w:val="0082486E"/>
    <w:rsid w:val="00825FF5"/>
    <w:rsid w:val="00826C0F"/>
    <w:rsid w:val="00826E3F"/>
    <w:rsid w:val="00827060"/>
    <w:rsid w:val="00830BE9"/>
    <w:rsid w:val="008343CF"/>
    <w:rsid w:val="008351F6"/>
    <w:rsid w:val="0083650E"/>
    <w:rsid w:val="008367BD"/>
    <w:rsid w:val="00837367"/>
    <w:rsid w:val="008377A0"/>
    <w:rsid w:val="00837AF7"/>
    <w:rsid w:val="00837D28"/>
    <w:rsid w:val="00837D52"/>
    <w:rsid w:val="008407EE"/>
    <w:rsid w:val="00841C5F"/>
    <w:rsid w:val="00842484"/>
    <w:rsid w:val="0084288C"/>
    <w:rsid w:val="00842A8F"/>
    <w:rsid w:val="00844ED6"/>
    <w:rsid w:val="00845C0D"/>
    <w:rsid w:val="00846707"/>
    <w:rsid w:val="00850804"/>
    <w:rsid w:val="00850A56"/>
    <w:rsid w:val="00851153"/>
    <w:rsid w:val="0085316A"/>
    <w:rsid w:val="0085388C"/>
    <w:rsid w:val="00854C94"/>
    <w:rsid w:val="00855449"/>
    <w:rsid w:val="00855CD3"/>
    <w:rsid w:val="00855DE0"/>
    <w:rsid w:val="00860253"/>
    <w:rsid w:val="00861DEA"/>
    <w:rsid w:val="008632CC"/>
    <w:rsid w:val="00867D50"/>
    <w:rsid w:val="00870FFB"/>
    <w:rsid w:val="008713A7"/>
    <w:rsid w:val="00871DA2"/>
    <w:rsid w:val="008730D2"/>
    <w:rsid w:val="00873506"/>
    <w:rsid w:val="0087391F"/>
    <w:rsid w:val="00875582"/>
    <w:rsid w:val="008756F8"/>
    <w:rsid w:val="0087579F"/>
    <w:rsid w:val="00875B8F"/>
    <w:rsid w:val="00880700"/>
    <w:rsid w:val="008814ED"/>
    <w:rsid w:val="00882421"/>
    <w:rsid w:val="0088390F"/>
    <w:rsid w:val="008854C1"/>
    <w:rsid w:val="00886BDD"/>
    <w:rsid w:val="00887530"/>
    <w:rsid w:val="0089096B"/>
    <w:rsid w:val="00890E07"/>
    <w:rsid w:val="008953CA"/>
    <w:rsid w:val="00896EDB"/>
    <w:rsid w:val="00896F6E"/>
    <w:rsid w:val="008A2E86"/>
    <w:rsid w:val="008A3784"/>
    <w:rsid w:val="008A3BF9"/>
    <w:rsid w:val="008A41E0"/>
    <w:rsid w:val="008A4615"/>
    <w:rsid w:val="008A5B3D"/>
    <w:rsid w:val="008A734A"/>
    <w:rsid w:val="008A794E"/>
    <w:rsid w:val="008A7A27"/>
    <w:rsid w:val="008B3219"/>
    <w:rsid w:val="008B5CDE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2F2C"/>
    <w:rsid w:val="008D3A97"/>
    <w:rsid w:val="008D50BF"/>
    <w:rsid w:val="008D6A6A"/>
    <w:rsid w:val="008D7666"/>
    <w:rsid w:val="008E3EDB"/>
    <w:rsid w:val="008E4A0D"/>
    <w:rsid w:val="008E5784"/>
    <w:rsid w:val="008F17E2"/>
    <w:rsid w:val="008F38B4"/>
    <w:rsid w:val="008F4307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0737C"/>
    <w:rsid w:val="0091064D"/>
    <w:rsid w:val="00911355"/>
    <w:rsid w:val="00912540"/>
    <w:rsid w:val="0091405D"/>
    <w:rsid w:val="00925D43"/>
    <w:rsid w:val="00925FB3"/>
    <w:rsid w:val="009273F2"/>
    <w:rsid w:val="009303A3"/>
    <w:rsid w:val="00931AF7"/>
    <w:rsid w:val="00931CBA"/>
    <w:rsid w:val="0093505A"/>
    <w:rsid w:val="00935A95"/>
    <w:rsid w:val="00935DB9"/>
    <w:rsid w:val="0093679B"/>
    <w:rsid w:val="009368AB"/>
    <w:rsid w:val="00937B77"/>
    <w:rsid w:val="00940E5D"/>
    <w:rsid w:val="009416C6"/>
    <w:rsid w:val="00946004"/>
    <w:rsid w:val="009473AA"/>
    <w:rsid w:val="0095053C"/>
    <w:rsid w:val="0095080E"/>
    <w:rsid w:val="00950827"/>
    <w:rsid w:val="0095139D"/>
    <w:rsid w:val="00951735"/>
    <w:rsid w:val="00952E8F"/>
    <w:rsid w:val="009535C2"/>
    <w:rsid w:val="00955CC4"/>
    <w:rsid w:val="0095743B"/>
    <w:rsid w:val="009614D0"/>
    <w:rsid w:val="00965DE7"/>
    <w:rsid w:val="00966A61"/>
    <w:rsid w:val="00967B78"/>
    <w:rsid w:val="009704A3"/>
    <w:rsid w:val="009716DD"/>
    <w:rsid w:val="00973B42"/>
    <w:rsid w:val="00974AF5"/>
    <w:rsid w:val="00974B2A"/>
    <w:rsid w:val="00974EB0"/>
    <w:rsid w:val="00975A82"/>
    <w:rsid w:val="00975E82"/>
    <w:rsid w:val="00980038"/>
    <w:rsid w:val="009803D7"/>
    <w:rsid w:val="00980576"/>
    <w:rsid w:val="00980963"/>
    <w:rsid w:val="00980AF2"/>
    <w:rsid w:val="009822C5"/>
    <w:rsid w:val="009823AB"/>
    <w:rsid w:val="00985C49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1FB4"/>
    <w:rsid w:val="009A4A69"/>
    <w:rsid w:val="009A6DDB"/>
    <w:rsid w:val="009A73B9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6435"/>
    <w:rsid w:val="009C6A86"/>
    <w:rsid w:val="009C7EBD"/>
    <w:rsid w:val="009D1061"/>
    <w:rsid w:val="009D1DE0"/>
    <w:rsid w:val="009D327C"/>
    <w:rsid w:val="009D34D1"/>
    <w:rsid w:val="009D3CCB"/>
    <w:rsid w:val="009D41F2"/>
    <w:rsid w:val="009D4E5B"/>
    <w:rsid w:val="009D6EF0"/>
    <w:rsid w:val="009D70D9"/>
    <w:rsid w:val="009E06AA"/>
    <w:rsid w:val="009E1747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1235A"/>
    <w:rsid w:val="00A17030"/>
    <w:rsid w:val="00A20B20"/>
    <w:rsid w:val="00A21CD9"/>
    <w:rsid w:val="00A244C4"/>
    <w:rsid w:val="00A26B04"/>
    <w:rsid w:val="00A26C05"/>
    <w:rsid w:val="00A27A4D"/>
    <w:rsid w:val="00A3166B"/>
    <w:rsid w:val="00A31A76"/>
    <w:rsid w:val="00A32058"/>
    <w:rsid w:val="00A33154"/>
    <w:rsid w:val="00A33512"/>
    <w:rsid w:val="00A33EDE"/>
    <w:rsid w:val="00A37183"/>
    <w:rsid w:val="00A3733D"/>
    <w:rsid w:val="00A41D9F"/>
    <w:rsid w:val="00A4204A"/>
    <w:rsid w:val="00A43AB8"/>
    <w:rsid w:val="00A445C0"/>
    <w:rsid w:val="00A45AD9"/>
    <w:rsid w:val="00A46BB7"/>
    <w:rsid w:val="00A472C2"/>
    <w:rsid w:val="00A50103"/>
    <w:rsid w:val="00A5354A"/>
    <w:rsid w:val="00A53A47"/>
    <w:rsid w:val="00A546CD"/>
    <w:rsid w:val="00A554D9"/>
    <w:rsid w:val="00A55B54"/>
    <w:rsid w:val="00A55EE7"/>
    <w:rsid w:val="00A56B98"/>
    <w:rsid w:val="00A57023"/>
    <w:rsid w:val="00A64ECB"/>
    <w:rsid w:val="00A6666F"/>
    <w:rsid w:val="00A66EB3"/>
    <w:rsid w:val="00A67B10"/>
    <w:rsid w:val="00A703AF"/>
    <w:rsid w:val="00A71FE9"/>
    <w:rsid w:val="00A72777"/>
    <w:rsid w:val="00A73593"/>
    <w:rsid w:val="00A7589D"/>
    <w:rsid w:val="00A7695E"/>
    <w:rsid w:val="00A82B77"/>
    <w:rsid w:val="00A832B1"/>
    <w:rsid w:val="00A8541B"/>
    <w:rsid w:val="00A85B61"/>
    <w:rsid w:val="00A87C2E"/>
    <w:rsid w:val="00A87FD0"/>
    <w:rsid w:val="00A90943"/>
    <w:rsid w:val="00A9158B"/>
    <w:rsid w:val="00A9160E"/>
    <w:rsid w:val="00A91A5B"/>
    <w:rsid w:val="00A952BE"/>
    <w:rsid w:val="00A95CDC"/>
    <w:rsid w:val="00A96155"/>
    <w:rsid w:val="00A9633C"/>
    <w:rsid w:val="00AA33AC"/>
    <w:rsid w:val="00AA429D"/>
    <w:rsid w:val="00AA78BD"/>
    <w:rsid w:val="00AA7E85"/>
    <w:rsid w:val="00AB0250"/>
    <w:rsid w:val="00AB20E7"/>
    <w:rsid w:val="00AB2DB7"/>
    <w:rsid w:val="00AC4692"/>
    <w:rsid w:val="00AC6910"/>
    <w:rsid w:val="00AC7054"/>
    <w:rsid w:val="00AC7985"/>
    <w:rsid w:val="00AD2294"/>
    <w:rsid w:val="00AD2F1C"/>
    <w:rsid w:val="00AD3B99"/>
    <w:rsid w:val="00AD3F80"/>
    <w:rsid w:val="00AD49AE"/>
    <w:rsid w:val="00AD5AA9"/>
    <w:rsid w:val="00AD72BD"/>
    <w:rsid w:val="00AE081B"/>
    <w:rsid w:val="00AE1BE7"/>
    <w:rsid w:val="00AE32D3"/>
    <w:rsid w:val="00AE3A34"/>
    <w:rsid w:val="00AE3BAE"/>
    <w:rsid w:val="00AE6618"/>
    <w:rsid w:val="00AE6E30"/>
    <w:rsid w:val="00AE7F3B"/>
    <w:rsid w:val="00AF0945"/>
    <w:rsid w:val="00AF20FC"/>
    <w:rsid w:val="00AF3DA7"/>
    <w:rsid w:val="00AF55B3"/>
    <w:rsid w:val="00AF71E7"/>
    <w:rsid w:val="00B01077"/>
    <w:rsid w:val="00B03DF3"/>
    <w:rsid w:val="00B05AEE"/>
    <w:rsid w:val="00B06C43"/>
    <w:rsid w:val="00B07066"/>
    <w:rsid w:val="00B07BF1"/>
    <w:rsid w:val="00B119A9"/>
    <w:rsid w:val="00B135A7"/>
    <w:rsid w:val="00B13C56"/>
    <w:rsid w:val="00B23BF4"/>
    <w:rsid w:val="00B259B2"/>
    <w:rsid w:val="00B26086"/>
    <w:rsid w:val="00B30645"/>
    <w:rsid w:val="00B31343"/>
    <w:rsid w:val="00B31938"/>
    <w:rsid w:val="00B33F58"/>
    <w:rsid w:val="00B33FAA"/>
    <w:rsid w:val="00B37493"/>
    <w:rsid w:val="00B40EF1"/>
    <w:rsid w:val="00B413D2"/>
    <w:rsid w:val="00B4267C"/>
    <w:rsid w:val="00B4293D"/>
    <w:rsid w:val="00B42B0E"/>
    <w:rsid w:val="00B43C90"/>
    <w:rsid w:val="00B443C4"/>
    <w:rsid w:val="00B464A8"/>
    <w:rsid w:val="00B5154B"/>
    <w:rsid w:val="00B517AB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3DF9"/>
    <w:rsid w:val="00B65004"/>
    <w:rsid w:val="00B66AA7"/>
    <w:rsid w:val="00B6785D"/>
    <w:rsid w:val="00B67E13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6429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A53"/>
    <w:rsid w:val="00BC0617"/>
    <w:rsid w:val="00BC09F6"/>
    <w:rsid w:val="00BC1D48"/>
    <w:rsid w:val="00BC2001"/>
    <w:rsid w:val="00BC2352"/>
    <w:rsid w:val="00BC2671"/>
    <w:rsid w:val="00BC4BEB"/>
    <w:rsid w:val="00BD1736"/>
    <w:rsid w:val="00BD1E7D"/>
    <w:rsid w:val="00BD2FA4"/>
    <w:rsid w:val="00BD3B18"/>
    <w:rsid w:val="00BD4A6E"/>
    <w:rsid w:val="00BE0222"/>
    <w:rsid w:val="00BE1519"/>
    <w:rsid w:val="00BE2B73"/>
    <w:rsid w:val="00BE2F5A"/>
    <w:rsid w:val="00BE7A02"/>
    <w:rsid w:val="00BF1E87"/>
    <w:rsid w:val="00BF2AE6"/>
    <w:rsid w:val="00BF7AFD"/>
    <w:rsid w:val="00C00093"/>
    <w:rsid w:val="00C00D8D"/>
    <w:rsid w:val="00C02CB7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6749"/>
    <w:rsid w:val="00C276F5"/>
    <w:rsid w:val="00C27856"/>
    <w:rsid w:val="00C32D56"/>
    <w:rsid w:val="00C33140"/>
    <w:rsid w:val="00C335AD"/>
    <w:rsid w:val="00C3506A"/>
    <w:rsid w:val="00C358F9"/>
    <w:rsid w:val="00C35F3A"/>
    <w:rsid w:val="00C3619D"/>
    <w:rsid w:val="00C452A5"/>
    <w:rsid w:val="00C52835"/>
    <w:rsid w:val="00C52C82"/>
    <w:rsid w:val="00C54DA4"/>
    <w:rsid w:val="00C579C1"/>
    <w:rsid w:val="00C62B72"/>
    <w:rsid w:val="00C64B68"/>
    <w:rsid w:val="00C66F20"/>
    <w:rsid w:val="00C6725F"/>
    <w:rsid w:val="00C702B0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594"/>
    <w:rsid w:val="00C84F2E"/>
    <w:rsid w:val="00C86E8C"/>
    <w:rsid w:val="00C87838"/>
    <w:rsid w:val="00C91A97"/>
    <w:rsid w:val="00C92E3A"/>
    <w:rsid w:val="00C93B0E"/>
    <w:rsid w:val="00C959CE"/>
    <w:rsid w:val="00C96B7C"/>
    <w:rsid w:val="00C97CCB"/>
    <w:rsid w:val="00C97F17"/>
    <w:rsid w:val="00CA0183"/>
    <w:rsid w:val="00CA05EF"/>
    <w:rsid w:val="00CA36EE"/>
    <w:rsid w:val="00CA5D1F"/>
    <w:rsid w:val="00CA635B"/>
    <w:rsid w:val="00CA7C01"/>
    <w:rsid w:val="00CB29FB"/>
    <w:rsid w:val="00CB3337"/>
    <w:rsid w:val="00CB394E"/>
    <w:rsid w:val="00CB6314"/>
    <w:rsid w:val="00CC0332"/>
    <w:rsid w:val="00CC2B6B"/>
    <w:rsid w:val="00CC2B7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14"/>
    <w:rsid w:val="00CE2EB7"/>
    <w:rsid w:val="00CE3A59"/>
    <w:rsid w:val="00CE4CF6"/>
    <w:rsid w:val="00CE7341"/>
    <w:rsid w:val="00CF0887"/>
    <w:rsid w:val="00CF2CC2"/>
    <w:rsid w:val="00CF34BB"/>
    <w:rsid w:val="00CF3676"/>
    <w:rsid w:val="00D01650"/>
    <w:rsid w:val="00D01EF2"/>
    <w:rsid w:val="00D071CE"/>
    <w:rsid w:val="00D1048A"/>
    <w:rsid w:val="00D108E3"/>
    <w:rsid w:val="00D115AA"/>
    <w:rsid w:val="00D117A0"/>
    <w:rsid w:val="00D1229E"/>
    <w:rsid w:val="00D1440B"/>
    <w:rsid w:val="00D1453D"/>
    <w:rsid w:val="00D14F81"/>
    <w:rsid w:val="00D15320"/>
    <w:rsid w:val="00D2134B"/>
    <w:rsid w:val="00D23C6F"/>
    <w:rsid w:val="00D2432A"/>
    <w:rsid w:val="00D2555A"/>
    <w:rsid w:val="00D265BF"/>
    <w:rsid w:val="00D27027"/>
    <w:rsid w:val="00D2797F"/>
    <w:rsid w:val="00D30BE9"/>
    <w:rsid w:val="00D318EA"/>
    <w:rsid w:val="00D3415C"/>
    <w:rsid w:val="00D34AE4"/>
    <w:rsid w:val="00D34F5A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5797"/>
    <w:rsid w:val="00D563DB"/>
    <w:rsid w:val="00D56710"/>
    <w:rsid w:val="00D567F0"/>
    <w:rsid w:val="00D57463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59EA"/>
    <w:rsid w:val="00D763F8"/>
    <w:rsid w:val="00D7731E"/>
    <w:rsid w:val="00D77F30"/>
    <w:rsid w:val="00D82966"/>
    <w:rsid w:val="00D82A71"/>
    <w:rsid w:val="00D83E9C"/>
    <w:rsid w:val="00D868DB"/>
    <w:rsid w:val="00D86E15"/>
    <w:rsid w:val="00D91CCA"/>
    <w:rsid w:val="00D92124"/>
    <w:rsid w:val="00D93586"/>
    <w:rsid w:val="00D94D4C"/>
    <w:rsid w:val="00D95857"/>
    <w:rsid w:val="00D97A2B"/>
    <w:rsid w:val="00DA1E9C"/>
    <w:rsid w:val="00DA2DC4"/>
    <w:rsid w:val="00DA3B6E"/>
    <w:rsid w:val="00DA3F7C"/>
    <w:rsid w:val="00DA5006"/>
    <w:rsid w:val="00DA62BE"/>
    <w:rsid w:val="00DA72E2"/>
    <w:rsid w:val="00DB1D96"/>
    <w:rsid w:val="00DB1EAA"/>
    <w:rsid w:val="00DB2751"/>
    <w:rsid w:val="00DB2984"/>
    <w:rsid w:val="00DB5193"/>
    <w:rsid w:val="00DB5CEC"/>
    <w:rsid w:val="00DB629C"/>
    <w:rsid w:val="00DB7C32"/>
    <w:rsid w:val="00DC279B"/>
    <w:rsid w:val="00DC3960"/>
    <w:rsid w:val="00DD34C2"/>
    <w:rsid w:val="00DD482F"/>
    <w:rsid w:val="00DD5578"/>
    <w:rsid w:val="00DD64DA"/>
    <w:rsid w:val="00DE5C8D"/>
    <w:rsid w:val="00DE6270"/>
    <w:rsid w:val="00DE678D"/>
    <w:rsid w:val="00DE703C"/>
    <w:rsid w:val="00DE7927"/>
    <w:rsid w:val="00DE797D"/>
    <w:rsid w:val="00DF2B74"/>
    <w:rsid w:val="00DF52D4"/>
    <w:rsid w:val="00DF727D"/>
    <w:rsid w:val="00E01881"/>
    <w:rsid w:val="00E02652"/>
    <w:rsid w:val="00E05DF1"/>
    <w:rsid w:val="00E06AB9"/>
    <w:rsid w:val="00E105B7"/>
    <w:rsid w:val="00E11C63"/>
    <w:rsid w:val="00E12DFD"/>
    <w:rsid w:val="00E1534F"/>
    <w:rsid w:val="00E154CA"/>
    <w:rsid w:val="00E17438"/>
    <w:rsid w:val="00E17D30"/>
    <w:rsid w:val="00E20D5B"/>
    <w:rsid w:val="00E21199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34A1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55954"/>
    <w:rsid w:val="00E56A2C"/>
    <w:rsid w:val="00E56DE3"/>
    <w:rsid w:val="00E57968"/>
    <w:rsid w:val="00E610AC"/>
    <w:rsid w:val="00E61450"/>
    <w:rsid w:val="00E63853"/>
    <w:rsid w:val="00E63E4A"/>
    <w:rsid w:val="00E650A3"/>
    <w:rsid w:val="00E651B2"/>
    <w:rsid w:val="00E67B69"/>
    <w:rsid w:val="00E70558"/>
    <w:rsid w:val="00E733B4"/>
    <w:rsid w:val="00E741CA"/>
    <w:rsid w:val="00E770E7"/>
    <w:rsid w:val="00E77343"/>
    <w:rsid w:val="00E7792F"/>
    <w:rsid w:val="00E77E4A"/>
    <w:rsid w:val="00E834DE"/>
    <w:rsid w:val="00E83661"/>
    <w:rsid w:val="00E85475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14A"/>
    <w:rsid w:val="00EA3CB6"/>
    <w:rsid w:val="00EA4C58"/>
    <w:rsid w:val="00EA64AB"/>
    <w:rsid w:val="00EA7AD4"/>
    <w:rsid w:val="00EB01FB"/>
    <w:rsid w:val="00EB142C"/>
    <w:rsid w:val="00EB2085"/>
    <w:rsid w:val="00EB59BA"/>
    <w:rsid w:val="00EB76E8"/>
    <w:rsid w:val="00EC223D"/>
    <w:rsid w:val="00EC27C9"/>
    <w:rsid w:val="00EC3CFE"/>
    <w:rsid w:val="00EC6D57"/>
    <w:rsid w:val="00EC6DC2"/>
    <w:rsid w:val="00EC7F2E"/>
    <w:rsid w:val="00ED1069"/>
    <w:rsid w:val="00ED290C"/>
    <w:rsid w:val="00ED363A"/>
    <w:rsid w:val="00ED6CF9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3E4"/>
    <w:rsid w:val="00EF0914"/>
    <w:rsid w:val="00EF0B9E"/>
    <w:rsid w:val="00EF1CEB"/>
    <w:rsid w:val="00EF45D3"/>
    <w:rsid w:val="00EF6EB6"/>
    <w:rsid w:val="00EF7D36"/>
    <w:rsid w:val="00F0105C"/>
    <w:rsid w:val="00F0389D"/>
    <w:rsid w:val="00F03A36"/>
    <w:rsid w:val="00F04352"/>
    <w:rsid w:val="00F04605"/>
    <w:rsid w:val="00F04B71"/>
    <w:rsid w:val="00F0554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5FB4"/>
    <w:rsid w:val="00F16725"/>
    <w:rsid w:val="00F169AD"/>
    <w:rsid w:val="00F22909"/>
    <w:rsid w:val="00F22BB2"/>
    <w:rsid w:val="00F22C01"/>
    <w:rsid w:val="00F236B4"/>
    <w:rsid w:val="00F23A97"/>
    <w:rsid w:val="00F24A82"/>
    <w:rsid w:val="00F26E4E"/>
    <w:rsid w:val="00F30FE2"/>
    <w:rsid w:val="00F32F52"/>
    <w:rsid w:val="00F367EB"/>
    <w:rsid w:val="00F36DD7"/>
    <w:rsid w:val="00F3707B"/>
    <w:rsid w:val="00F40423"/>
    <w:rsid w:val="00F41244"/>
    <w:rsid w:val="00F42B63"/>
    <w:rsid w:val="00F43059"/>
    <w:rsid w:val="00F443FC"/>
    <w:rsid w:val="00F446A8"/>
    <w:rsid w:val="00F44DEA"/>
    <w:rsid w:val="00F45B2A"/>
    <w:rsid w:val="00F46678"/>
    <w:rsid w:val="00F46CBE"/>
    <w:rsid w:val="00F505BC"/>
    <w:rsid w:val="00F51211"/>
    <w:rsid w:val="00F5130E"/>
    <w:rsid w:val="00F514C1"/>
    <w:rsid w:val="00F51565"/>
    <w:rsid w:val="00F54125"/>
    <w:rsid w:val="00F54F95"/>
    <w:rsid w:val="00F55FDA"/>
    <w:rsid w:val="00F57321"/>
    <w:rsid w:val="00F574A3"/>
    <w:rsid w:val="00F6049B"/>
    <w:rsid w:val="00F6076F"/>
    <w:rsid w:val="00F61197"/>
    <w:rsid w:val="00F611EF"/>
    <w:rsid w:val="00F62088"/>
    <w:rsid w:val="00F62F21"/>
    <w:rsid w:val="00F6385B"/>
    <w:rsid w:val="00F64619"/>
    <w:rsid w:val="00F649BD"/>
    <w:rsid w:val="00F64B58"/>
    <w:rsid w:val="00F65709"/>
    <w:rsid w:val="00F661D0"/>
    <w:rsid w:val="00F732CD"/>
    <w:rsid w:val="00F7508A"/>
    <w:rsid w:val="00F7611F"/>
    <w:rsid w:val="00F76135"/>
    <w:rsid w:val="00F76163"/>
    <w:rsid w:val="00F76CA2"/>
    <w:rsid w:val="00F81406"/>
    <w:rsid w:val="00F8335D"/>
    <w:rsid w:val="00F877CB"/>
    <w:rsid w:val="00F87814"/>
    <w:rsid w:val="00F927F8"/>
    <w:rsid w:val="00F961E4"/>
    <w:rsid w:val="00F97858"/>
    <w:rsid w:val="00FA12F8"/>
    <w:rsid w:val="00FA23FA"/>
    <w:rsid w:val="00FA4059"/>
    <w:rsid w:val="00FA586F"/>
    <w:rsid w:val="00FA5BCD"/>
    <w:rsid w:val="00FA5F46"/>
    <w:rsid w:val="00FA7EF5"/>
    <w:rsid w:val="00FB0174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3363"/>
    <w:rsid w:val="00FF4034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2D9E3-2909-4D12-B10D-74B975A6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251"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F22BB2"/>
    <w:pPr>
      <w:keepLines/>
      <w:spacing w:before="80" w:after="80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link w:val="Corpodetexto"/>
    <w:rsid w:val="00F22BB2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</w:rPr>
  </w:style>
  <w:style w:type="character" w:customStyle="1" w:styleId="Ttulo3Char">
    <w:name w:val="Título 3 Char"/>
    <w:basedOn w:val="Fontepargpadro"/>
    <w:link w:val="Ttulo3"/>
    <w:rsid w:val="00393C9B"/>
    <w:rPr>
      <w:b/>
      <w:kern w:val="28"/>
      <w:sz w:val="24"/>
    </w:rPr>
  </w:style>
  <w:style w:type="character" w:customStyle="1" w:styleId="Ttulo4Char">
    <w:name w:val="Título 4 Char"/>
    <w:basedOn w:val="Fontepargpadro"/>
    <w:link w:val="Ttulo4"/>
    <w:rsid w:val="00393C9B"/>
    <w:rPr>
      <w:b/>
      <w:i/>
      <w:kern w:val="28"/>
      <w:sz w:val="24"/>
    </w:rPr>
  </w:style>
  <w:style w:type="character" w:customStyle="1" w:styleId="Ttulo2Char">
    <w:name w:val="Título 2 Char"/>
    <w:basedOn w:val="Fontepargpadro"/>
    <w:link w:val="Ttulo2"/>
    <w:rsid w:val="00626251"/>
    <w:rPr>
      <w:rFonts w:ascii="Arial" w:hAnsi="Arial"/>
      <w:b/>
      <w:i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youtu.be/2OFlK9Zmt7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paulasanty/Academi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paulasanty/Academia/blob/master/APF_TCC_Paula_Santiago.xls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01533-0384-4BF4-8839-5D5AC7E9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9201</TotalTime>
  <Pages>36</Pages>
  <Words>4814</Words>
  <Characters>26001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30754</CharactersWithSpaces>
  <SharedDoc>false</SharedDoc>
  <HLinks>
    <vt:vector size="216" baseType="variant"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_Toc10987161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_Toc10987160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_Toc10987159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_Toc10987158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_Toc10987157</vt:lpwstr>
      </vt:variant>
      <vt:variant>
        <vt:i4>1572922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_Toc10987156</vt:lpwstr>
      </vt:variant>
      <vt:variant>
        <vt:i4>1769530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_Toc10987155</vt:lpwstr>
      </vt:variant>
      <vt:variant>
        <vt:i4>1703994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_Toc10987154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_Toc10987153</vt:lpwstr>
      </vt:variant>
      <vt:variant>
        <vt:i4>1835066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_Toc10987152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_Toc10987151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_Toc10987150</vt:lpwstr>
      </vt:variant>
      <vt:variant>
        <vt:i4>1507387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_Toc10987149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_Toc10987148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_Toc10987147</vt:lpwstr>
      </vt:variant>
      <vt:variant>
        <vt:i4>1572923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_Toc10987146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_Toc10987145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_Toc10987144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_Toc10987143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_Toc10987142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_Toc10987141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_Toc10987140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_Toc10987139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_Toc10987138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_Toc10987137</vt:lpwstr>
      </vt:variant>
      <vt:variant>
        <vt:i4>1572924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_Toc10987136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_Toc10987135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_Toc10987134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_Toc10987133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_Toc10987132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_Toc10987131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_Toc10987130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_Toc10987129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_Toc10987128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_Toc10987127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_Toc10987126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cp:keywords/>
  <dc:description>Gabarito para Especificação de Requisitos de Software</dc:description>
  <cp:lastModifiedBy>Paula Santiago Costa de Souza</cp:lastModifiedBy>
  <cp:revision>56</cp:revision>
  <cp:lastPrinted>2019-07-11T02:33:00Z</cp:lastPrinted>
  <dcterms:created xsi:type="dcterms:W3CDTF">2019-07-11T02:33:00Z</dcterms:created>
  <dcterms:modified xsi:type="dcterms:W3CDTF">2019-10-19T07:53:00Z</dcterms:modified>
</cp:coreProperties>
</file>